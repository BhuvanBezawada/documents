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92" w:rsidRDefault="006B293B" w:rsidP="00CC35A9">
      <w:pPr>
        <w:pStyle w:val="Title"/>
      </w:pPr>
      <w:r>
        <w:t xml:space="preserve">Mantid </w:t>
      </w:r>
      <w:r w:rsidR="00B07152">
        <w:t>PMB Meeting</w:t>
      </w:r>
      <w:r w:rsidR="00B07152">
        <w:br/>
        <w:t>Minutes of Meeting 3</w:t>
      </w:r>
      <w:r w:rsidR="001D16BB">
        <w:br/>
      </w:r>
      <w:r w:rsidR="00B07152">
        <w:t>3</w:t>
      </w:r>
      <w:r w:rsidR="00183872">
        <w:t xml:space="preserve"> </w:t>
      </w:r>
      <w:r w:rsidR="00B07152">
        <w:t>October</w:t>
      </w:r>
      <w:r w:rsidR="001D16BB">
        <w:t xml:space="preserve"> 201</w:t>
      </w:r>
      <w:r w:rsidR="00897FD1">
        <w:t>3, 1500-17</w:t>
      </w:r>
      <w:r w:rsidR="0056113C">
        <w:t>0</w:t>
      </w:r>
      <w:r w:rsidR="00CC35A9">
        <w:t>0</w:t>
      </w:r>
    </w:p>
    <w:p w:rsidR="007F76C1" w:rsidRDefault="00E9145F" w:rsidP="007F76C1">
      <w:r>
        <w:t xml:space="preserve">Present: </w:t>
      </w:r>
      <w:r w:rsidR="00C634E5">
        <w:t>Jon Taylor</w:t>
      </w:r>
      <w:r w:rsidR="008128A5">
        <w:t xml:space="preserve">, </w:t>
      </w:r>
      <w:r w:rsidR="00C634E5">
        <w:t>Nick Draper</w:t>
      </w:r>
      <w:r w:rsidR="007F76C1">
        <w:t xml:space="preserve">, </w:t>
      </w:r>
      <w:r w:rsidR="00C634E5">
        <w:t>Anders Markvardsen (</w:t>
      </w:r>
      <w:r w:rsidR="007F76C1">
        <w:t>Secretary)</w:t>
      </w:r>
      <w:r w:rsidR="0056113C">
        <w:t xml:space="preserve">, Mark Hagen, Thomas </w:t>
      </w:r>
      <w:r w:rsidR="00482F71">
        <w:t>Proffen</w:t>
      </w:r>
      <w:r>
        <w:t xml:space="preserve"> (Chair)</w:t>
      </w:r>
      <w:r w:rsidR="00897FD1">
        <w:t xml:space="preserve">, </w:t>
      </w:r>
      <w:r w:rsidR="00897FD1" w:rsidRPr="005A7612">
        <w:t>Sean Langridge</w:t>
      </w:r>
      <w:r w:rsidR="00897FD1">
        <w:t>, Toby Perring, Thomas Rod</w:t>
      </w:r>
    </w:p>
    <w:p w:rsidR="007F76C1" w:rsidRPr="001D16BB" w:rsidRDefault="005A7612" w:rsidP="007F76C1">
      <w:r>
        <w:t>Apologies:</w:t>
      </w:r>
      <w:r w:rsidR="00897FD1">
        <w:t xml:space="preserve"> </w:t>
      </w:r>
      <w:r w:rsidR="00381FEB">
        <w:t>Galen Shipman</w:t>
      </w:r>
    </w:p>
    <w:p w:rsidR="007F76C1" w:rsidRDefault="00D53BFC" w:rsidP="007F76C1">
      <w:pPr>
        <w:pStyle w:val="Heading1"/>
      </w:pPr>
      <w:r>
        <w:t>Matters a</w:t>
      </w:r>
      <w:r w:rsidR="007F76C1">
        <w:t>rising from the minutes and actions</w:t>
      </w:r>
    </w:p>
    <w:p w:rsidR="00DF36F0" w:rsidRDefault="00E9145F" w:rsidP="007F76C1">
      <w:r>
        <w:t>The minutes o</w:t>
      </w:r>
      <w:r w:rsidR="00C30726">
        <w:t xml:space="preserve">f the last PMC meeting were </w:t>
      </w:r>
      <w:r w:rsidR="000F15E6">
        <w:t>accepted.</w:t>
      </w:r>
      <w:r>
        <w:t xml:space="preserve"> </w:t>
      </w:r>
      <w:r w:rsidR="00897FD1">
        <w:t>Actions 2.1-3 done and reports distributed.</w:t>
      </w:r>
    </w:p>
    <w:p w:rsidR="00905036" w:rsidRDefault="00905036" w:rsidP="007F76C1">
      <w:r>
        <w:t>For the software list produced as part of 2.3:</w:t>
      </w:r>
    </w:p>
    <w:p w:rsidR="00905036" w:rsidRPr="00905036" w:rsidRDefault="00905036" w:rsidP="007F76C1">
      <w:pPr>
        <w:rPr>
          <w:b/>
        </w:rPr>
      </w:pPr>
      <w:r w:rsidRPr="00905036">
        <w:rPr>
          <w:b/>
        </w:rPr>
        <w:t xml:space="preserve">Action ND to list which software is used </w:t>
      </w:r>
      <w:r w:rsidR="005E7C85">
        <w:rPr>
          <w:b/>
        </w:rPr>
        <w:t>by Mantid</w:t>
      </w:r>
    </w:p>
    <w:p w:rsidR="008F53B5" w:rsidRDefault="0056113C" w:rsidP="008F53B5">
      <w:pPr>
        <w:pStyle w:val="Heading1"/>
      </w:pPr>
      <w:r>
        <w:t xml:space="preserve">PM report to </w:t>
      </w:r>
      <w:r w:rsidR="006A1AEB">
        <w:t xml:space="preserve">the </w:t>
      </w:r>
      <w:r>
        <w:t>PMB</w:t>
      </w:r>
    </w:p>
    <w:p w:rsidR="00897FD1" w:rsidRDefault="00360CCA" w:rsidP="00C12C4C">
      <w:r>
        <w:t xml:space="preserve">PM </w:t>
      </w:r>
      <w:r w:rsidR="00897FD1">
        <w:t>report:</w:t>
      </w:r>
      <w:r>
        <w:t xml:space="preserve"> </w:t>
      </w:r>
      <w:hyperlink r:id="rId13" w:history="1">
        <w:r w:rsidRPr="00C92934">
          <w:rPr>
            <w:rStyle w:val="Hyperlink"/>
          </w:rPr>
          <w:t>https://github.com/mantidproject/documents/blob/master/Project%20Management/PMB/PM%20report%20to%20the%20PMB%2003%20October%202013.doc</w:t>
        </w:r>
      </w:hyperlink>
    </w:p>
    <w:p w:rsidR="00BF30E8" w:rsidRDefault="00360CCA" w:rsidP="00C12C4C">
      <w:r>
        <w:t xml:space="preserve">Proposed joint SSC and develop meeting at SNS </w:t>
      </w:r>
      <w:r w:rsidR="00977B7F">
        <w:t>was discussed. This included: 1)</w:t>
      </w:r>
      <w:r>
        <w:t xml:space="preserve"> </w:t>
      </w:r>
      <w:r w:rsidR="00977B7F">
        <w:t>p</w:t>
      </w:r>
      <w:r w:rsidR="00AD1CFD">
        <w:t>ossible clashed of</w:t>
      </w:r>
      <w:r w:rsidR="00BF30E8">
        <w:t xml:space="preserve"> </w:t>
      </w:r>
      <w:r w:rsidR="00AD1CFD">
        <w:t>dates,</w:t>
      </w:r>
      <w:r w:rsidR="003A7379">
        <w:t xml:space="preserve"> including</w:t>
      </w:r>
      <w:r w:rsidR="00977B7F">
        <w:t xml:space="preserve"> US holidays.</w:t>
      </w:r>
      <w:r w:rsidR="00AD1CFD">
        <w:t xml:space="preserve"> </w:t>
      </w:r>
      <w:r w:rsidR="00977B7F">
        <w:t>2) A</w:t>
      </w:r>
      <w:r w:rsidR="00AD1CFD">
        <w:t xml:space="preserve">greed </w:t>
      </w:r>
      <w:r w:rsidR="00C260E0">
        <w:t xml:space="preserve">to invite </w:t>
      </w:r>
      <w:r w:rsidR="00BF30E8">
        <w:t>collaborator</w:t>
      </w:r>
      <w:r w:rsidR="00C260E0">
        <w:t xml:space="preserve">s </w:t>
      </w:r>
      <w:r w:rsidR="00820269">
        <w:t xml:space="preserve">and interested partners </w:t>
      </w:r>
      <w:r w:rsidR="00977B7F">
        <w:t xml:space="preserve">to the </w:t>
      </w:r>
      <w:r w:rsidR="00BF30E8">
        <w:t>development workshop.</w:t>
      </w:r>
      <w:r w:rsidR="00820269">
        <w:t xml:space="preserve"> </w:t>
      </w:r>
      <w:r w:rsidR="00977B7F">
        <w:t xml:space="preserve">3) ISIS </w:t>
      </w:r>
      <w:r w:rsidR="004B6896">
        <w:t xml:space="preserve">will </w:t>
      </w:r>
      <w:r w:rsidR="00977B7F">
        <w:t>cover the cost of travel for scientists and SNS/ISIS share the</w:t>
      </w:r>
      <w:r w:rsidR="004B6896">
        <w:t xml:space="preserve"> cost of travel of</w:t>
      </w:r>
      <w:bookmarkStart w:id="0" w:name="_GoBack"/>
      <w:bookmarkEnd w:id="0"/>
      <w:r w:rsidR="004B6896">
        <w:t xml:space="preserve"> </w:t>
      </w:r>
      <w:r w:rsidR="00E324AC">
        <w:t xml:space="preserve">ISIS </w:t>
      </w:r>
      <w:r w:rsidR="00977B7F">
        <w:t xml:space="preserve">Mantid </w:t>
      </w:r>
      <w:r w:rsidR="00E324AC">
        <w:t xml:space="preserve">developers. </w:t>
      </w:r>
    </w:p>
    <w:p w:rsidR="00A34680" w:rsidRDefault="00A34680" w:rsidP="00C12C4C">
      <w:r>
        <w:t>Update to risk</w:t>
      </w:r>
      <w:r w:rsidR="007051C9">
        <w:t xml:space="preserve"> registry</w:t>
      </w:r>
      <w:r w:rsidR="004B6896">
        <w:t xml:space="preserve">, where </w:t>
      </w:r>
      <w:r>
        <w:t>Rus</w:t>
      </w:r>
      <w:r w:rsidR="007051C9">
        <w:t xml:space="preserve">sell </w:t>
      </w:r>
      <w:r w:rsidR="004B6896">
        <w:t xml:space="preserve">is investigating </w:t>
      </w:r>
      <w:r>
        <w:t>joint hosting options.</w:t>
      </w:r>
    </w:p>
    <w:p w:rsidR="006A1AEB" w:rsidRDefault="00A34680" w:rsidP="00C12C4C">
      <w:r>
        <w:t xml:space="preserve">Mantid paper </w:t>
      </w:r>
      <w:r w:rsidR="007051C9">
        <w:t xml:space="preserve">was discussed, </w:t>
      </w:r>
      <w:r w:rsidR="00503CB5">
        <w:t xml:space="preserve">where Andrei is </w:t>
      </w:r>
      <w:r w:rsidR="00F52A7F">
        <w:t xml:space="preserve">leading </w:t>
      </w:r>
      <w:r w:rsidR="007051C9">
        <w:t>this. DOIs discussed</w:t>
      </w:r>
      <w:r w:rsidR="00503CB5">
        <w:t xml:space="preserve">. </w:t>
      </w:r>
    </w:p>
    <w:p w:rsidR="00C12C4C" w:rsidRPr="00C12C4C" w:rsidRDefault="00C12C4C" w:rsidP="00C12C4C">
      <w:pPr>
        <w:rPr>
          <w:b/>
        </w:rPr>
      </w:pPr>
      <w:r w:rsidRPr="00C12C4C">
        <w:rPr>
          <w:b/>
        </w:rPr>
        <w:t>3.</w:t>
      </w:r>
      <w:r w:rsidRPr="00C12C4C">
        <w:rPr>
          <w:b/>
        </w:rPr>
        <w:tab/>
      </w:r>
      <w:r w:rsidR="00A34680">
        <w:rPr>
          <w:b/>
        </w:rPr>
        <w:t xml:space="preserve">Updated </w:t>
      </w:r>
      <w:r w:rsidR="006A1AEB">
        <w:rPr>
          <w:b/>
        </w:rPr>
        <w:t>Mantid governance</w:t>
      </w:r>
      <w:r w:rsidR="00A34680">
        <w:rPr>
          <w:b/>
        </w:rPr>
        <w:t xml:space="preserve"> document</w:t>
      </w:r>
      <w:r w:rsidRPr="00C12C4C">
        <w:rPr>
          <w:b/>
        </w:rPr>
        <w:t xml:space="preserve"> </w:t>
      </w:r>
    </w:p>
    <w:p w:rsidR="006A1AEB" w:rsidRDefault="005B2693" w:rsidP="00C12C4C">
      <w:r>
        <w:t xml:space="preserve">PM </w:t>
      </w:r>
      <w:r w:rsidR="00A34680">
        <w:t xml:space="preserve">report: </w:t>
      </w:r>
      <w:hyperlink r:id="rId14" w:history="1">
        <w:r w:rsidR="00A34680" w:rsidRPr="00C92934">
          <w:rPr>
            <w:rStyle w:val="Hyperlink"/>
          </w:rPr>
          <w:t>https://github.com/mantidproject/documents/blob/master/Project%20Management/PMB/Open%20Source%20Scatering%20Software%20Governance%20Model.doc</w:t>
        </w:r>
      </w:hyperlink>
      <w:r w:rsidR="00A34680">
        <w:t xml:space="preserve"> </w:t>
      </w:r>
    </w:p>
    <w:p w:rsidR="00903072" w:rsidRDefault="00A34680" w:rsidP="00C12C4C">
      <w:r>
        <w:t>To be given further direction at next PMB meeting.</w:t>
      </w:r>
    </w:p>
    <w:p w:rsidR="00672656" w:rsidRDefault="00903072" w:rsidP="00C12C4C">
      <w:pPr>
        <w:rPr>
          <w:b/>
        </w:rPr>
      </w:pPr>
      <w:r w:rsidRPr="0011161E">
        <w:rPr>
          <w:b/>
        </w:rPr>
        <w:t xml:space="preserve">Action </w:t>
      </w:r>
      <w:r w:rsidR="00C74659">
        <w:rPr>
          <w:b/>
        </w:rPr>
        <w:t>SL+</w:t>
      </w:r>
      <w:r w:rsidR="00FE08B7">
        <w:rPr>
          <w:b/>
        </w:rPr>
        <w:t>others</w:t>
      </w:r>
      <w:r w:rsidR="00A34680">
        <w:rPr>
          <w:b/>
        </w:rPr>
        <w:t xml:space="preserve"> to comment on </w:t>
      </w:r>
      <w:r w:rsidR="005E7C85">
        <w:rPr>
          <w:b/>
        </w:rPr>
        <w:t>governance</w:t>
      </w:r>
      <w:r w:rsidR="00A34680">
        <w:rPr>
          <w:b/>
        </w:rPr>
        <w:t xml:space="preserve"> document</w:t>
      </w:r>
    </w:p>
    <w:p w:rsidR="007437E9" w:rsidRDefault="007437E9" w:rsidP="007F76C1">
      <w:pPr>
        <w:pStyle w:val="Heading1"/>
      </w:pPr>
      <w:r>
        <w:t>AOB</w:t>
      </w:r>
    </w:p>
    <w:p w:rsidR="004E76E6" w:rsidRPr="004E76E6" w:rsidRDefault="004E76E6" w:rsidP="004E76E6">
      <w:r>
        <w:t>None.</w:t>
      </w:r>
    </w:p>
    <w:p w:rsidR="007F76C1" w:rsidRDefault="007F76C1" w:rsidP="007F76C1">
      <w:pPr>
        <w:pStyle w:val="Heading1"/>
      </w:pPr>
      <w:r>
        <w:t>Next Meeting</w:t>
      </w:r>
    </w:p>
    <w:p w:rsidR="006C4D3D" w:rsidRPr="00FC1653" w:rsidRDefault="005E7C85" w:rsidP="00FC1653">
      <w:r>
        <w:t>End of SNS meetings in January.</w:t>
      </w:r>
      <w:r w:rsidR="00901A80">
        <w:t xml:space="preserve"> </w:t>
      </w:r>
    </w:p>
    <w:p w:rsidR="003E0AA0" w:rsidRDefault="003E0AA0" w:rsidP="003E0AA0">
      <w:pPr>
        <w:pStyle w:val="Heading1"/>
      </w:pPr>
      <w:r>
        <w:lastRenderedPageBreak/>
        <w:t>New and Ongoing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2"/>
        <w:gridCol w:w="7433"/>
        <w:gridCol w:w="1097"/>
      </w:tblGrid>
      <w:tr w:rsidR="00883372" w:rsidTr="004E2499">
        <w:tc>
          <w:tcPr>
            <w:tcW w:w="718" w:type="dxa"/>
          </w:tcPr>
          <w:p w:rsidR="00883372" w:rsidRPr="00704DA1" w:rsidRDefault="005E7C85" w:rsidP="00DD0EA4">
            <w:r>
              <w:t>3.1</w:t>
            </w:r>
          </w:p>
        </w:tc>
        <w:tc>
          <w:tcPr>
            <w:tcW w:w="7612" w:type="dxa"/>
          </w:tcPr>
          <w:p w:rsidR="00883372" w:rsidRPr="005E7C85" w:rsidRDefault="005E7C85" w:rsidP="00DD0EA4">
            <w:r>
              <w:t>T</w:t>
            </w:r>
            <w:r w:rsidRPr="005E7C85">
              <w:t>o list which software is used by Mantid</w:t>
            </w:r>
          </w:p>
        </w:tc>
        <w:tc>
          <w:tcPr>
            <w:tcW w:w="912" w:type="dxa"/>
          </w:tcPr>
          <w:p w:rsidR="00883372" w:rsidRPr="004F594F" w:rsidRDefault="005E7C85" w:rsidP="00DD0EA4">
            <w:r>
              <w:t>ND</w:t>
            </w:r>
          </w:p>
        </w:tc>
      </w:tr>
      <w:tr w:rsidR="00883372" w:rsidTr="004E2499">
        <w:tc>
          <w:tcPr>
            <w:tcW w:w="718" w:type="dxa"/>
          </w:tcPr>
          <w:p w:rsidR="00883372" w:rsidRDefault="005E7C85" w:rsidP="00DD0EA4">
            <w:pPr>
              <w:pStyle w:val="TableCell"/>
            </w:pPr>
            <w:r>
              <w:t>3.2</w:t>
            </w:r>
          </w:p>
        </w:tc>
        <w:tc>
          <w:tcPr>
            <w:tcW w:w="7612" w:type="dxa"/>
          </w:tcPr>
          <w:p w:rsidR="00883372" w:rsidRPr="005E7C85" w:rsidRDefault="005E7C85" w:rsidP="00DA598D">
            <w:r w:rsidRPr="005E7C85">
              <w:t>To comment on governance document</w:t>
            </w:r>
          </w:p>
        </w:tc>
        <w:tc>
          <w:tcPr>
            <w:tcW w:w="912" w:type="dxa"/>
          </w:tcPr>
          <w:p w:rsidR="00883372" w:rsidRPr="005E7C85" w:rsidRDefault="00C74659" w:rsidP="00DD0EA4">
            <w:pPr>
              <w:pStyle w:val="TableCell"/>
            </w:pPr>
            <w:r>
              <w:t>SL+</w:t>
            </w:r>
            <w:r w:rsidR="00FE08B7">
              <w:t>others</w:t>
            </w:r>
          </w:p>
        </w:tc>
      </w:tr>
      <w:tr w:rsidR="00883372" w:rsidTr="004E2499"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44525F" w:rsidRDefault="00883372" w:rsidP="00D35A3F"/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  <w:tr w:rsidR="00883372" w:rsidTr="004E2499"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120A85" w:rsidRDefault="00883372" w:rsidP="00D35A3F"/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</w:tbl>
    <w:p w:rsidR="003E0AA0" w:rsidRDefault="003E0AA0" w:rsidP="003E0AA0">
      <w:pPr>
        <w:pStyle w:val="Heading1"/>
      </w:pPr>
      <w:r>
        <w:t xml:space="preserve">Completed Actions </w:t>
      </w:r>
    </w:p>
    <w:p w:rsidR="003E0AA0" w:rsidRDefault="003E0AA0" w:rsidP="003E0AA0">
      <w:r>
        <w:t>Completed actions will remain in this list for one meeting then will be removed.</w:t>
      </w:r>
    </w:p>
    <w:p w:rsidR="005A7612" w:rsidRDefault="005A7612" w:rsidP="003E0A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652"/>
        <w:gridCol w:w="1915"/>
      </w:tblGrid>
      <w:tr w:rsidR="005E7C85" w:rsidTr="005E7C85">
        <w:tc>
          <w:tcPr>
            <w:tcW w:w="675" w:type="dxa"/>
          </w:tcPr>
          <w:p w:rsidR="005E7C85" w:rsidRPr="00704DA1" w:rsidRDefault="005E7C85" w:rsidP="00F63EDF">
            <w:r>
              <w:t>2.1</w:t>
            </w:r>
          </w:p>
        </w:tc>
        <w:tc>
          <w:tcPr>
            <w:tcW w:w="6652" w:type="dxa"/>
          </w:tcPr>
          <w:p w:rsidR="005E7C85" w:rsidRPr="00D31942" w:rsidRDefault="005E7C85" w:rsidP="00F63EDF">
            <w:r>
              <w:t>Expand</w:t>
            </w:r>
            <w:r w:rsidRPr="00D31942">
              <w:t xml:space="preserve"> on PM’s Open Source Gov doc and distribute around as appropriate</w:t>
            </w:r>
          </w:p>
        </w:tc>
        <w:tc>
          <w:tcPr>
            <w:tcW w:w="1915" w:type="dxa"/>
          </w:tcPr>
          <w:p w:rsidR="005E7C85" w:rsidRPr="004F594F" w:rsidRDefault="005E7C85" w:rsidP="00F63EDF">
            <w:r w:rsidRPr="004F594F">
              <w:t>ND+MH</w:t>
            </w:r>
          </w:p>
        </w:tc>
      </w:tr>
      <w:tr w:rsidR="005E7C85" w:rsidTr="005E7C85">
        <w:tc>
          <w:tcPr>
            <w:tcW w:w="675" w:type="dxa"/>
          </w:tcPr>
          <w:p w:rsidR="005E7C85" w:rsidRDefault="005E7C85" w:rsidP="00F63EDF">
            <w:pPr>
              <w:pStyle w:val="TableCell"/>
            </w:pPr>
            <w:r>
              <w:t>2.2</w:t>
            </w:r>
          </w:p>
        </w:tc>
        <w:tc>
          <w:tcPr>
            <w:tcW w:w="6652" w:type="dxa"/>
          </w:tcPr>
          <w:p w:rsidR="005E7C85" w:rsidRPr="00DA598D" w:rsidRDefault="005E7C85" w:rsidP="00F63EDF">
            <w:r w:rsidRPr="004F594F">
              <w:t xml:space="preserve">To work </w:t>
            </w:r>
            <w:r>
              <w:t xml:space="preserve">on </w:t>
            </w:r>
            <w:r w:rsidRPr="004F594F">
              <w:t xml:space="preserve">doc for new purpose of SSCs. This action may be done as part of Action 2.1 </w:t>
            </w:r>
          </w:p>
        </w:tc>
        <w:tc>
          <w:tcPr>
            <w:tcW w:w="1915" w:type="dxa"/>
          </w:tcPr>
          <w:p w:rsidR="005E7C85" w:rsidRPr="004F594F" w:rsidRDefault="005E7C85" w:rsidP="00F63EDF">
            <w:pPr>
              <w:pStyle w:val="TableCell"/>
            </w:pPr>
            <w:r w:rsidRPr="004F594F">
              <w:t>ND+JB+MH+others</w:t>
            </w:r>
          </w:p>
        </w:tc>
      </w:tr>
      <w:tr w:rsidR="005E7C85" w:rsidTr="005E7C85">
        <w:tc>
          <w:tcPr>
            <w:tcW w:w="675" w:type="dxa"/>
          </w:tcPr>
          <w:p w:rsidR="005E7C85" w:rsidRDefault="005E7C85" w:rsidP="00F63EDF">
            <w:pPr>
              <w:pStyle w:val="TableCell"/>
            </w:pPr>
            <w:r>
              <w:t>2.3</w:t>
            </w:r>
          </w:p>
        </w:tc>
        <w:tc>
          <w:tcPr>
            <w:tcW w:w="6652" w:type="dxa"/>
          </w:tcPr>
          <w:p w:rsidR="005E7C85" w:rsidRPr="0044525F" w:rsidRDefault="005E7C85" w:rsidP="00F63EDF">
            <w:r w:rsidRPr="0044525F">
              <w:t>write 1-2 page report listing software critical/important to SNS/ISIS users</w:t>
            </w:r>
          </w:p>
        </w:tc>
        <w:tc>
          <w:tcPr>
            <w:tcW w:w="1915" w:type="dxa"/>
          </w:tcPr>
          <w:p w:rsidR="005E7C85" w:rsidRDefault="005E7C85" w:rsidP="00F63EDF">
            <w:pPr>
              <w:pStyle w:val="TableCell"/>
            </w:pPr>
            <w:r>
              <w:t>MH+JT</w:t>
            </w:r>
          </w:p>
        </w:tc>
      </w:tr>
      <w:tr w:rsidR="005E7C85" w:rsidTr="005E7C85">
        <w:tc>
          <w:tcPr>
            <w:tcW w:w="675" w:type="dxa"/>
          </w:tcPr>
          <w:p w:rsidR="005E7C85" w:rsidRPr="00704DA1" w:rsidRDefault="005E7C85" w:rsidP="00F63EDF"/>
        </w:tc>
        <w:tc>
          <w:tcPr>
            <w:tcW w:w="6652" w:type="dxa"/>
          </w:tcPr>
          <w:p w:rsidR="005E7C85" w:rsidRPr="00D31942" w:rsidRDefault="005E7C85" w:rsidP="00F63EDF"/>
        </w:tc>
        <w:tc>
          <w:tcPr>
            <w:tcW w:w="1915" w:type="dxa"/>
          </w:tcPr>
          <w:p w:rsidR="005E7C85" w:rsidRPr="004F594F" w:rsidRDefault="005E7C85" w:rsidP="00F63EDF"/>
        </w:tc>
      </w:tr>
    </w:tbl>
    <w:p w:rsidR="00644F2D" w:rsidRPr="00644F2D" w:rsidRDefault="00644F2D" w:rsidP="006C4D3D">
      <w:pPr>
        <w:pStyle w:val="Heading1"/>
        <w:numPr>
          <w:ilvl w:val="0"/>
          <w:numId w:val="0"/>
        </w:numPr>
      </w:pPr>
    </w:p>
    <w:sectPr w:rsidR="00644F2D" w:rsidRPr="00644F2D" w:rsidSect="00FF7792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408" w:rsidRDefault="00EE2408" w:rsidP="008A5DC6">
      <w:pPr>
        <w:spacing w:after="0"/>
      </w:pPr>
      <w:r>
        <w:separator/>
      </w:r>
    </w:p>
  </w:endnote>
  <w:endnote w:type="continuationSeparator" w:id="0">
    <w:p w:rsidR="00EE2408" w:rsidRDefault="00EE2408" w:rsidP="008A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CE4" w:rsidRDefault="006B293B" w:rsidP="00FA53FB">
    <w:pPr>
      <w:pStyle w:val="Footer"/>
      <w:tabs>
        <w:tab w:val="clear" w:pos="4153"/>
        <w:tab w:val="clear" w:pos="8306"/>
        <w:tab w:val="center" w:pos="4513"/>
        <w:tab w:val="right" w:pos="9026"/>
      </w:tabs>
    </w:pPr>
    <w:r>
      <w:t>Anders Markvardsen</w:t>
    </w:r>
    <w:r w:rsidR="00635CE4">
      <w:tab/>
    </w:r>
    <w:r w:rsidR="00D26832">
      <w:fldChar w:fldCharType="begin"/>
    </w:r>
    <w:r w:rsidR="00D26832">
      <w:instrText xml:space="preserve"> PAGE   \* MERGEFORMAT </w:instrText>
    </w:r>
    <w:r w:rsidR="00D26832">
      <w:fldChar w:fldCharType="separate"/>
    </w:r>
    <w:r w:rsidR="004B6896">
      <w:rPr>
        <w:noProof/>
      </w:rPr>
      <w:t>1</w:t>
    </w:r>
    <w:r w:rsidR="00D26832">
      <w:rPr>
        <w:noProof/>
      </w:rPr>
      <w:fldChar w:fldCharType="end"/>
    </w:r>
    <w:r w:rsidR="00635CE4">
      <w:tab/>
    </w:r>
    <w:r w:rsidR="00D26832">
      <w:fldChar w:fldCharType="begin"/>
    </w:r>
    <w:r w:rsidR="00D26832">
      <w:instrText xml:space="preserve"> DATE \@ "dd/MM/yyyy" </w:instrText>
    </w:r>
    <w:r w:rsidR="00D26832">
      <w:fldChar w:fldCharType="separate"/>
    </w:r>
    <w:r w:rsidR="00977B7F">
      <w:rPr>
        <w:noProof/>
      </w:rPr>
      <w:t>03/01/2014</w:t>
    </w:r>
    <w:r w:rsidR="00D2683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408" w:rsidRDefault="00EE2408" w:rsidP="008A5DC6">
      <w:pPr>
        <w:spacing w:after="0"/>
      </w:pPr>
      <w:r>
        <w:separator/>
      </w:r>
    </w:p>
  </w:footnote>
  <w:footnote w:type="continuationSeparator" w:id="0">
    <w:p w:rsidR="00EE2408" w:rsidRDefault="00EE2408" w:rsidP="008A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366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4E69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BE25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5E26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00B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C21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87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E2E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1E3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08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3E8917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9885566"/>
    <w:multiLevelType w:val="hybridMultilevel"/>
    <w:tmpl w:val="FC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abstractNum w:abstractNumId="13">
    <w:nsid w:val="31862E6A"/>
    <w:multiLevelType w:val="multilevel"/>
    <w:tmpl w:val="31841220"/>
    <w:numStyleLink w:val="NumberedHeadings"/>
  </w:abstractNum>
  <w:abstractNum w:abstractNumId="14">
    <w:nsid w:val="535242A3"/>
    <w:multiLevelType w:val="multilevel"/>
    <w:tmpl w:val="31841220"/>
    <w:numStyleLink w:val="NumberedHeadings"/>
  </w:abstractNum>
  <w:abstractNum w:abstractNumId="15">
    <w:nsid w:val="6291231B"/>
    <w:multiLevelType w:val="multilevel"/>
    <w:tmpl w:val="31841220"/>
    <w:numStyleLink w:val="NumberedHeadings"/>
  </w:abstractNum>
  <w:abstractNum w:abstractNumId="16">
    <w:nsid w:val="786767FC"/>
    <w:multiLevelType w:val="multilevel"/>
    <w:tmpl w:val="C4325F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9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4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6BB"/>
    <w:rsid w:val="00002900"/>
    <w:rsid w:val="00007502"/>
    <w:rsid w:val="000207D8"/>
    <w:rsid w:val="00022665"/>
    <w:rsid w:val="00025573"/>
    <w:rsid w:val="00026F6D"/>
    <w:rsid w:val="00030A9A"/>
    <w:rsid w:val="000359C6"/>
    <w:rsid w:val="00052EDE"/>
    <w:rsid w:val="00067AE6"/>
    <w:rsid w:val="00071C5F"/>
    <w:rsid w:val="000774C6"/>
    <w:rsid w:val="00084EE8"/>
    <w:rsid w:val="00091F47"/>
    <w:rsid w:val="000A2348"/>
    <w:rsid w:val="000A67C0"/>
    <w:rsid w:val="000E2C9A"/>
    <w:rsid w:val="000F15E6"/>
    <w:rsid w:val="000F448F"/>
    <w:rsid w:val="000F6171"/>
    <w:rsid w:val="00102C7A"/>
    <w:rsid w:val="0011161E"/>
    <w:rsid w:val="00114A63"/>
    <w:rsid w:val="00120A85"/>
    <w:rsid w:val="0012475E"/>
    <w:rsid w:val="00132C07"/>
    <w:rsid w:val="00140F8E"/>
    <w:rsid w:val="00143956"/>
    <w:rsid w:val="00146CBE"/>
    <w:rsid w:val="00163B7A"/>
    <w:rsid w:val="0017001A"/>
    <w:rsid w:val="001762D1"/>
    <w:rsid w:val="00177CF4"/>
    <w:rsid w:val="0018163C"/>
    <w:rsid w:val="00183872"/>
    <w:rsid w:val="00184EA0"/>
    <w:rsid w:val="001934BD"/>
    <w:rsid w:val="001A5EB1"/>
    <w:rsid w:val="001B075A"/>
    <w:rsid w:val="001B0BF7"/>
    <w:rsid w:val="001B4FAF"/>
    <w:rsid w:val="001C740D"/>
    <w:rsid w:val="001D16BB"/>
    <w:rsid w:val="001F5B57"/>
    <w:rsid w:val="002078D7"/>
    <w:rsid w:val="00221F58"/>
    <w:rsid w:val="002316A5"/>
    <w:rsid w:val="00231E91"/>
    <w:rsid w:val="0023211E"/>
    <w:rsid w:val="002508E8"/>
    <w:rsid w:val="002564DA"/>
    <w:rsid w:val="002644A8"/>
    <w:rsid w:val="002658A6"/>
    <w:rsid w:val="0026719A"/>
    <w:rsid w:val="00275791"/>
    <w:rsid w:val="00276489"/>
    <w:rsid w:val="00285287"/>
    <w:rsid w:val="002879F3"/>
    <w:rsid w:val="002A1774"/>
    <w:rsid w:val="002B0E3F"/>
    <w:rsid w:val="002B473E"/>
    <w:rsid w:val="002B5DC6"/>
    <w:rsid w:val="002C0585"/>
    <w:rsid w:val="002C42B9"/>
    <w:rsid w:val="002D0ADD"/>
    <w:rsid w:val="002E0C64"/>
    <w:rsid w:val="002E3CF1"/>
    <w:rsid w:val="002E4AA5"/>
    <w:rsid w:val="002F19FA"/>
    <w:rsid w:val="00315585"/>
    <w:rsid w:val="003304E5"/>
    <w:rsid w:val="0033258E"/>
    <w:rsid w:val="00352E29"/>
    <w:rsid w:val="00360CCA"/>
    <w:rsid w:val="00381FEB"/>
    <w:rsid w:val="00394CE8"/>
    <w:rsid w:val="003974F9"/>
    <w:rsid w:val="003A17F1"/>
    <w:rsid w:val="003A7379"/>
    <w:rsid w:val="003C13F7"/>
    <w:rsid w:val="003D380B"/>
    <w:rsid w:val="003E0AA0"/>
    <w:rsid w:val="003E3E81"/>
    <w:rsid w:val="003F1294"/>
    <w:rsid w:val="003F1342"/>
    <w:rsid w:val="003F3A7E"/>
    <w:rsid w:val="003F7831"/>
    <w:rsid w:val="00401CFD"/>
    <w:rsid w:val="00405ADD"/>
    <w:rsid w:val="00405D9C"/>
    <w:rsid w:val="00414D65"/>
    <w:rsid w:val="00420ABC"/>
    <w:rsid w:val="00424021"/>
    <w:rsid w:val="004317DC"/>
    <w:rsid w:val="00433FDF"/>
    <w:rsid w:val="0044525F"/>
    <w:rsid w:val="00445326"/>
    <w:rsid w:val="00446897"/>
    <w:rsid w:val="0045090C"/>
    <w:rsid w:val="00453A64"/>
    <w:rsid w:val="00455992"/>
    <w:rsid w:val="004623AF"/>
    <w:rsid w:val="004670B7"/>
    <w:rsid w:val="00467700"/>
    <w:rsid w:val="004678AE"/>
    <w:rsid w:val="00481C1D"/>
    <w:rsid w:val="00482F71"/>
    <w:rsid w:val="00483D78"/>
    <w:rsid w:val="004A0B4D"/>
    <w:rsid w:val="004A7718"/>
    <w:rsid w:val="004B3B28"/>
    <w:rsid w:val="004B6896"/>
    <w:rsid w:val="004C5F01"/>
    <w:rsid w:val="004D1CB1"/>
    <w:rsid w:val="004E205F"/>
    <w:rsid w:val="004E2499"/>
    <w:rsid w:val="004E37C0"/>
    <w:rsid w:val="004E4B9D"/>
    <w:rsid w:val="004E7181"/>
    <w:rsid w:val="004E71DC"/>
    <w:rsid w:val="004E76E6"/>
    <w:rsid w:val="004F594F"/>
    <w:rsid w:val="00503AF9"/>
    <w:rsid w:val="00503CB5"/>
    <w:rsid w:val="00505A49"/>
    <w:rsid w:val="005200C1"/>
    <w:rsid w:val="005253BF"/>
    <w:rsid w:val="00542737"/>
    <w:rsid w:val="0055252F"/>
    <w:rsid w:val="0055725D"/>
    <w:rsid w:val="0056113C"/>
    <w:rsid w:val="005652E2"/>
    <w:rsid w:val="00574FA9"/>
    <w:rsid w:val="005843E9"/>
    <w:rsid w:val="00584CB2"/>
    <w:rsid w:val="00594F7D"/>
    <w:rsid w:val="00597DC0"/>
    <w:rsid w:val="005A4A27"/>
    <w:rsid w:val="005A56EA"/>
    <w:rsid w:val="005A7612"/>
    <w:rsid w:val="005B2693"/>
    <w:rsid w:val="005B3C50"/>
    <w:rsid w:val="005B5DDE"/>
    <w:rsid w:val="005B77CE"/>
    <w:rsid w:val="005C1FEB"/>
    <w:rsid w:val="005C4B89"/>
    <w:rsid w:val="005E3160"/>
    <w:rsid w:val="005E5992"/>
    <w:rsid w:val="005E7656"/>
    <w:rsid w:val="005E7C85"/>
    <w:rsid w:val="005F79AB"/>
    <w:rsid w:val="00626B1A"/>
    <w:rsid w:val="00634D0E"/>
    <w:rsid w:val="00635CE4"/>
    <w:rsid w:val="0064353B"/>
    <w:rsid w:val="00644F2D"/>
    <w:rsid w:val="00645812"/>
    <w:rsid w:val="00654CA9"/>
    <w:rsid w:val="006602F1"/>
    <w:rsid w:val="00672656"/>
    <w:rsid w:val="00680833"/>
    <w:rsid w:val="00681AE2"/>
    <w:rsid w:val="00682713"/>
    <w:rsid w:val="00687A9C"/>
    <w:rsid w:val="006A1AEB"/>
    <w:rsid w:val="006A2DD0"/>
    <w:rsid w:val="006A313C"/>
    <w:rsid w:val="006A564E"/>
    <w:rsid w:val="006A7CDC"/>
    <w:rsid w:val="006B09F0"/>
    <w:rsid w:val="006B293B"/>
    <w:rsid w:val="006B5256"/>
    <w:rsid w:val="006B650F"/>
    <w:rsid w:val="006B79F0"/>
    <w:rsid w:val="006C4D3D"/>
    <w:rsid w:val="006E2D09"/>
    <w:rsid w:val="006E3DCC"/>
    <w:rsid w:val="006F074C"/>
    <w:rsid w:val="006F324D"/>
    <w:rsid w:val="007051C9"/>
    <w:rsid w:val="00711116"/>
    <w:rsid w:val="00720681"/>
    <w:rsid w:val="007224CE"/>
    <w:rsid w:val="00723A40"/>
    <w:rsid w:val="00724F53"/>
    <w:rsid w:val="00727B81"/>
    <w:rsid w:val="0073270D"/>
    <w:rsid w:val="007406C2"/>
    <w:rsid w:val="007437E9"/>
    <w:rsid w:val="00750099"/>
    <w:rsid w:val="007508CD"/>
    <w:rsid w:val="00753976"/>
    <w:rsid w:val="00761DF8"/>
    <w:rsid w:val="00764BEE"/>
    <w:rsid w:val="00780602"/>
    <w:rsid w:val="007835A3"/>
    <w:rsid w:val="00785C92"/>
    <w:rsid w:val="00794F7A"/>
    <w:rsid w:val="007A1C77"/>
    <w:rsid w:val="007A3958"/>
    <w:rsid w:val="007B404B"/>
    <w:rsid w:val="007B5882"/>
    <w:rsid w:val="007B7173"/>
    <w:rsid w:val="007D311E"/>
    <w:rsid w:val="007F76C1"/>
    <w:rsid w:val="00803544"/>
    <w:rsid w:val="008057AE"/>
    <w:rsid w:val="008128A5"/>
    <w:rsid w:val="00816C5B"/>
    <w:rsid w:val="008172CD"/>
    <w:rsid w:val="00820269"/>
    <w:rsid w:val="0083627E"/>
    <w:rsid w:val="0084104A"/>
    <w:rsid w:val="008478EF"/>
    <w:rsid w:val="008613A9"/>
    <w:rsid w:val="008634B0"/>
    <w:rsid w:val="008666DB"/>
    <w:rsid w:val="008801DA"/>
    <w:rsid w:val="00883372"/>
    <w:rsid w:val="0088533C"/>
    <w:rsid w:val="00892376"/>
    <w:rsid w:val="008961F7"/>
    <w:rsid w:val="008968AD"/>
    <w:rsid w:val="00896E89"/>
    <w:rsid w:val="00897FD1"/>
    <w:rsid w:val="008A1A11"/>
    <w:rsid w:val="008A54D2"/>
    <w:rsid w:val="008A5DC6"/>
    <w:rsid w:val="008A7C63"/>
    <w:rsid w:val="008B00AD"/>
    <w:rsid w:val="008B31FA"/>
    <w:rsid w:val="008B7062"/>
    <w:rsid w:val="008C1452"/>
    <w:rsid w:val="008C2290"/>
    <w:rsid w:val="008C2A36"/>
    <w:rsid w:val="008C2E5E"/>
    <w:rsid w:val="008C307F"/>
    <w:rsid w:val="008D1593"/>
    <w:rsid w:val="008D287F"/>
    <w:rsid w:val="008F2FAE"/>
    <w:rsid w:val="008F53B5"/>
    <w:rsid w:val="00901A80"/>
    <w:rsid w:val="00902C51"/>
    <w:rsid w:val="00903072"/>
    <w:rsid w:val="0090474C"/>
    <w:rsid w:val="00905036"/>
    <w:rsid w:val="00906C58"/>
    <w:rsid w:val="0091220F"/>
    <w:rsid w:val="00912EE3"/>
    <w:rsid w:val="00915A21"/>
    <w:rsid w:val="00921170"/>
    <w:rsid w:val="00926666"/>
    <w:rsid w:val="00941201"/>
    <w:rsid w:val="00941D37"/>
    <w:rsid w:val="00954202"/>
    <w:rsid w:val="00962673"/>
    <w:rsid w:val="009672A0"/>
    <w:rsid w:val="00977B7F"/>
    <w:rsid w:val="00981375"/>
    <w:rsid w:val="00991D2B"/>
    <w:rsid w:val="009938BA"/>
    <w:rsid w:val="00995EBC"/>
    <w:rsid w:val="009B2242"/>
    <w:rsid w:val="009B51DA"/>
    <w:rsid w:val="009D21FC"/>
    <w:rsid w:val="009D580C"/>
    <w:rsid w:val="009F640B"/>
    <w:rsid w:val="00A053BE"/>
    <w:rsid w:val="00A0667E"/>
    <w:rsid w:val="00A10662"/>
    <w:rsid w:val="00A1319E"/>
    <w:rsid w:val="00A25CE3"/>
    <w:rsid w:val="00A279E4"/>
    <w:rsid w:val="00A3270F"/>
    <w:rsid w:val="00A34680"/>
    <w:rsid w:val="00A35B71"/>
    <w:rsid w:val="00A5633F"/>
    <w:rsid w:val="00A65367"/>
    <w:rsid w:val="00A669CE"/>
    <w:rsid w:val="00A72090"/>
    <w:rsid w:val="00A75F00"/>
    <w:rsid w:val="00A766ED"/>
    <w:rsid w:val="00A8405A"/>
    <w:rsid w:val="00A8543C"/>
    <w:rsid w:val="00AA22AC"/>
    <w:rsid w:val="00AA41D8"/>
    <w:rsid w:val="00AA6419"/>
    <w:rsid w:val="00AB4D58"/>
    <w:rsid w:val="00AC16BC"/>
    <w:rsid w:val="00AD17A0"/>
    <w:rsid w:val="00AD1CFD"/>
    <w:rsid w:val="00AD29F3"/>
    <w:rsid w:val="00AE6BEB"/>
    <w:rsid w:val="00AF21B9"/>
    <w:rsid w:val="00AF3934"/>
    <w:rsid w:val="00AF5576"/>
    <w:rsid w:val="00AF680D"/>
    <w:rsid w:val="00B01900"/>
    <w:rsid w:val="00B025B4"/>
    <w:rsid w:val="00B04A47"/>
    <w:rsid w:val="00B0528E"/>
    <w:rsid w:val="00B05759"/>
    <w:rsid w:val="00B07152"/>
    <w:rsid w:val="00B20FF3"/>
    <w:rsid w:val="00B23B95"/>
    <w:rsid w:val="00B25252"/>
    <w:rsid w:val="00B3197E"/>
    <w:rsid w:val="00B35B15"/>
    <w:rsid w:val="00B50ED4"/>
    <w:rsid w:val="00B56241"/>
    <w:rsid w:val="00B61414"/>
    <w:rsid w:val="00B633C3"/>
    <w:rsid w:val="00B80D54"/>
    <w:rsid w:val="00B83F2A"/>
    <w:rsid w:val="00B85C6F"/>
    <w:rsid w:val="00B93933"/>
    <w:rsid w:val="00B93F26"/>
    <w:rsid w:val="00B9582D"/>
    <w:rsid w:val="00BA2037"/>
    <w:rsid w:val="00BA740C"/>
    <w:rsid w:val="00BB4F56"/>
    <w:rsid w:val="00BC2812"/>
    <w:rsid w:val="00BC3257"/>
    <w:rsid w:val="00BC6518"/>
    <w:rsid w:val="00BD3AE8"/>
    <w:rsid w:val="00BD5864"/>
    <w:rsid w:val="00BF30E8"/>
    <w:rsid w:val="00C038F0"/>
    <w:rsid w:val="00C057ED"/>
    <w:rsid w:val="00C12C4C"/>
    <w:rsid w:val="00C17646"/>
    <w:rsid w:val="00C260E0"/>
    <w:rsid w:val="00C30726"/>
    <w:rsid w:val="00C31AFA"/>
    <w:rsid w:val="00C37DF5"/>
    <w:rsid w:val="00C443C8"/>
    <w:rsid w:val="00C47E36"/>
    <w:rsid w:val="00C54E04"/>
    <w:rsid w:val="00C634E5"/>
    <w:rsid w:val="00C65F4B"/>
    <w:rsid w:val="00C67EC1"/>
    <w:rsid w:val="00C71177"/>
    <w:rsid w:val="00C74659"/>
    <w:rsid w:val="00C76444"/>
    <w:rsid w:val="00C92582"/>
    <w:rsid w:val="00C97AB1"/>
    <w:rsid w:val="00C97DC8"/>
    <w:rsid w:val="00CA1B85"/>
    <w:rsid w:val="00CC35A9"/>
    <w:rsid w:val="00CC7137"/>
    <w:rsid w:val="00CF1E62"/>
    <w:rsid w:val="00CF707F"/>
    <w:rsid w:val="00CF7D52"/>
    <w:rsid w:val="00D05A6C"/>
    <w:rsid w:val="00D11CF8"/>
    <w:rsid w:val="00D15F9C"/>
    <w:rsid w:val="00D16F6C"/>
    <w:rsid w:val="00D21340"/>
    <w:rsid w:val="00D26832"/>
    <w:rsid w:val="00D31942"/>
    <w:rsid w:val="00D35933"/>
    <w:rsid w:val="00D359DD"/>
    <w:rsid w:val="00D35A3F"/>
    <w:rsid w:val="00D36073"/>
    <w:rsid w:val="00D42AD1"/>
    <w:rsid w:val="00D53BFC"/>
    <w:rsid w:val="00D618BB"/>
    <w:rsid w:val="00D705A5"/>
    <w:rsid w:val="00D8708F"/>
    <w:rsid w:val="00D92C7A"/>
    <w:rsid w:val="00DA15DF"/>
    <w:rsid w:val="00DA598D"/>
    <w:rsid w:val="00DA5DAB"/>
    <w:rsid w:val="00DD4A8C"/>
    <w:rsid w:val="00DE0732"/>
    <w:rsid w:val="00DE1321"/>
    <w:rsid w:val="00DF35A2"/>
    <w:rsid w:val="00DF36F0"/>
    <w:rsid w:val="00E069BF"/>
    <w:rsid w:val="00E10C74"/>
    <w:rsid w:val="00E13057"/>
    <w:rsid w:val="00E141A7"/>
    <w:rsid w:val="00E312A9"/>
    <w:rsid w:val="00E324AC"/>
    <w:rsid w:val="00E3464B"/>
    <w:rsid w:val="00E352C6"/>
    <w:rsid w:val="00E37B67"/>
    <w:rsid w:val="00E40BCE"/>
    <w:rsid w:val="00E43685"/>
    <w:rsid w:val="00E445B0"/>
    <w:rsid w:val="00E67F25"/>
    <w:rsid w:val="00E72852"/>
    <w:rsid w:val="00E77072"/>
    <w:rsid w:val="00E9145F"/>
    <w:rsid w:val="00E92B9E"/>
    <w:rsid w:val="00EA0852"/>
    <w:rsid w:val="00EA799C"/>
    <w:rsid w:val="00EB2504"/>
    <w:rsid w:val="00EB65DA"/>
    <w:rsid w:val="00ED6777"/>
    <w:rsid w:val="00EE1A9E"/>
    <w:rsid w:val="00EE2408"/>
    <w:rsid w:val="00EF3489"/>
    <w:rsid w:val="00F03690"/>
    <w:rsid w:val="00F05B1A"/>
    <w:rsid w:val="00F071E1"/>
    <w:rsid w:val="00F13734"/>
    <w:rsid w:val="00F222E7"/>
    <w:rsid w:val="00F27289"/>
    <w:rsid w:val="00F43397"/>
    <w:rsid w:val="00F51912"/>
    <w:rsid w:val="00F52A1F"/>
    <w:rsid w:val="00F52A7F"/>
    <w:rsid w:val="00F62257"/>
    <w:rsid w:val="00F648B1"/>
    <w:rsid w:val="00F64DCD"/>
    <w:rsid w:val="00F70D2B"/>
    <w:rsid w:val="00F72489"/>
    <w:rsid w:val="00F727A4"/>
    <w:rsid w:val="00F72825"/>
    <w:rsid w:val="00F7520A"/>
    <w:rsid w:val="00F868FC"/>
    <w:rsid w:val="00F87513"/>
    <w:rsid w:val="00F93D65"/>
    <w:rsid w:val="00FA53FB"/>
    <w:rsid w:val="00FA7F34"/>
    <w:rsid w:val="00FB27A6"/>
    <w:rsid w:val="00FC1653"/>
    <w:rsid w:val="00FC59F1"/>
    <w:rsid w:val="00FC76ED"/>
    <w:rsid w:val="00FE08B7"/>
    <w:rsid w:val="00FE36FE"/>
    <w:rsid w:val="00FF32D9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861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NumberedHeadings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github.com/mantidproject/documents/blob/master/Project%20Management/PMB/PM%20report%20to%20the%20PMB%2003%20October%202013.doc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mantidproject/documents/blob/master/Project%20Management/PMB/Open%20Source%20Scatering%20Software%20Governance%20Model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52\Application%20Data\Microsoft\Templates\BasicNumberedWord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MeetingDate xmlns="fa0dbb60-a7c3-4c55-9688-8a9c67a8df9b">2012-11-20T00:00:00+00:00</MeetingD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C0641AF2246479B4E5827475BBA69" ma:contentTypeVersion="1" ma:contentTypeDescription="Create a new document." ma:contentTypeScope="" ma:versionID="7efaed44c35c0e69ffa308c16f0a4b70">
  <xsd:schema xmlns:xsd="http://www.w3.org/2001/XMLSchema" xmlns:xs="http://www.w3.org/2001/XMLSchema" xmlns:p="http://schemas.microsoft.com/office/2006/metadata/properties" xmlns:ns2="fa0dbb60-a7c3-4c55-9688-8a9c67a8df9b" targetNamespace="http://schemas.microsoft.com/office/2006/metadata/properties" ma:root="true" ma:fieldsID="bfb3e04f1986ecf17d6464d84d02bdd8" ns2:_="">
    <xsd:import namespace="fa0dbb60-a7c3-4c55-9688-8a9c67a8df9b"/>
    <xsd:element name="properties">
      <xsd:complexType>
        <xsd:sequence>
          <xsd:element name="documentManagement">
            <xsd:complexType>
              <xsd:all>
                <xsd:element ref="ns2:Meet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bb60-a7c3-4c55-9688-8a9c67a8df9b" elementFormDefault="qualified">
    <xsd:import namespace="http://schemas.microsoft.com/office/2006/documentManagement/types"/>
    <xsd:import namespace="http://schemas.microsoft.com/office/infopath/2007/PartnerControls"/>
    <xsd:element name="MeetingDate" ma:index="8" nillable="true" ma:displayName="Meeting Date" ma:format="DateOnly" ma:internalName="Meet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AC7C3-39B1-4BD0-B637-14162C41A8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16D59-C612-4EB9-8F97-80EF40D6F4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8ABD185-46B3-43C9-A17A-4ED9869AC776}">
  <ds:schemaRefs>
    <ds:schemaRef ds:uri="http://schemas.microsoft.com/office/2006/metadata/properties"/>
    <ds:schemaRef ds:uri="fa0dbb60-a7c3-4c55-9688-8a9c67a8df9b"/>
  </ds:schemaRefs>
</ds:datastoreItem>
</file>

<file path=customXml/itemProps4.xml><?xml version="1.0" encoding="utf-8"?>
<ds:datastoreItem xmlns:ds="http://schemas.openxmlformats.org/officeDocument/2006/customXml" ds:itemID="{5CB7D552-F9DC-4DA7-9C38-C227C1FA5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dbb60-a7c3-4c55-9688-8a9c67a8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8077B25-B414-42B6-8ACA-10A17332C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BasicNumberedWordDocument.dotx</Template>
  <TotalTime>6146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Debbie Greenfield</dc:creator>
  <cp:lastModifiedBy>ajm64</cp:lastModifiedBy>
  <cp:revision>40</cp:revision>
  <cp:lastPrinted>2013-03-28T11:33:00Z</cp:lastPrinted>
  <dcterms:created xsi:type="dcterms:W3CDTF">2012-12-03T08:40:00Z</dcterms:created>
  <dcterms:modified xsi:type="dcterms:W3CDTF">2014-01-03T09:25:00Z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0x010100F3FC0641AF2246479B4E5827475BBA69</vt:lpwstr>
  </property>
  <property fmtid="{D5CDD505-2E9C-101B-9397-08002B2CF9AE}" pid="3" name="ContentType">
    <vt:lpwstr>Document</vt:lpwstr>
  </property>
</Properties>
</file>