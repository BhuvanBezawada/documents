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92" w:rsidRDefault="006B293B" w:rsidP="00CC35A9">
      <w:pPr>
        <w:pStyle w:val="Title"/>
      </w:pPr>
      <w:r>
        <w:t xml:space="preserve">Mantid </w:t>
      </w:r>
      <w:r w:rsidR="000E2C9A">
        <w:t>PMB Meeting</w:t>
      </w:r>
      <w:bookmarkStart w:id="0" w:name="_GoBack"/>
      <w:bookmarkEnd w:id="0"/>
      <w:r w:rsidR="000E2C9A">
        <w:br/>
        <w:t>Minutes of Meeting 2</w:t>
      </w:r>
      <w:r w:rsidR="001D16BB">
        <w:br/>
      </w:r>
      <w:r w:rsidR="000E2C9A">
        <w:t>15</w:t>
      </w:r>
      <w:r w:rsidR="00183872">
        <w:t xml:space="preserve"> </w:t>
      </w:r>
      <w:r w:rsidR="000E2C9A">
        <w:t>March</w:t>
      </w:r>
      <w:r w:rsidR="001D16BB">
        <w:t xml:space="preserve"> 201</w:t>
      </w:r>
      <w:r w:rsidR="000E2C9A">
        <w:t>3, 1500-16</w:t>
      </w:r>
      <w:r w:rsidR="0056113C">
        <w:t>0</w:t>
      </w:r>
      <w:r w:rsidR="00CC35A9">
        <w:t>0</w:t>
      </w:r>
    </w:p>
    <w:p w:rsidR="007F76C1" w:rsidRDefault="00E9145F" w:rsidP="007F76C1">
      <w:r>
        <w:t xml:space="preserve">Present: </w:t>
      </w:r>
      <w:r w:rsidR="00C634E5">
        <w:t>Jon Taylor</w:t>
      </w:r>
      <w:r w:rsidR="008128A5">
        <w:t xml:space="preserve">, </w:t>
      </w:r>
      <w:r w:rsidR="00C634E5">
        <w:t>Nick Draper</w:t>
      </w:r>
      <w:r w:rsidR="007F76C1">
        <w:t xml:space="preserve">, </w:t>
      </w:r>
      <w:r w:rsidR="0056113C">
        <w:t xml:space="preserve">Nigel </w:t>
      </w:r>
      <w:proofErr w:type="spellStart"/>
      <w:r w:rsidR="0056113C">
        <w:t>Chown</w:t>
      </w:r>
      <w:proofErr w:type="spellEnd"/>
      <w:r w:rsidR="0056113C">
        <w:t xml:space="preserve">, </w:t>
      </w:r>
      <w:r w:rsidR="00C634E5">
        <w:t>Anders Markvardsen (</w:t>
      </w:r>
      <w:r w:rsidR="007F76C1">
        <w:t>Secretary)</w:t>
      </w:r>
      <w:r w:rsidR="0056113C">
        <w:t xml:space="preserve">, Mark Hagen, Thomas </w:t>
      </w:r>
      <w:r w:rsidR="00482F71">
        <w:t>Proffen</w:t>
      </w:r>
      <w:r>
        <w:t xml:space="preserve"> (Chair)</w:t>
      </w:r>
      <w:r w:rsidR="0056113C">
        <w:t>, Gal</w:t>
      </w:r>
      <w:r w:rsidR="00482F71">
        <w:t>en Shipman</w:t>
      </w:r>
    </w:p>
    <w:p w:rsidR="007F76C1" w:rsidRPr="001D16BB" w:rsidRDefault="005A7612" w:rsidP="007F76C1">
      <w:r>
        <w:t>Apologies:</w:t>
      </w:r>
      <w:r w:rsidR="0056113C">
        <w:t xml:space="preserve"> </w:t>
      </w:r>
      <w:r w:rsidR="0056113C" w:rsidRPr="005A7612">
        <w:t>Sean Langridge</w:t>
      </w:r>
      <w:r w:rsidR="00E9145F">
        <w:t xml:space="preserve">, Robert McGreevy, </w:t>
      </w:r>
      <w:r w:rsidR="00E9145F" w:rsidRPr="005A7612">
        <w:t>Toby Perring</w:t>
      </w:r>
    </w:p>
    <w:p w:rsidR="007F76C1" w:rsidRDefault="00D53BFC" w:rsidP="007F76C1">
      <w:pPr>
        <w:pStyle w:val="Heading1"/>
      </w:pPr>
      <w:r>
        <w:t>Matters a</w:t>
      </w:r>
      <w:r w:rsidR="007F76C1">
        <w:t>rising from the minutes and actions</w:t>
      </w:r>
    </w:p>
    <w:p w:rsidR="00DF36F0" w:rsidRDefault="00E9145F" w:rsidP="007F76C1">
      <w:r>
        <w:t>The minutes o</w:t>
      </w:r>
      <w:r w:rsidR="00C30726">
        <w:t xml:space="preserve">f the last PMC meeting were </w:t>
      </w:r>
      <w:r w:rsidR="000F15E6">
        <w:t>accepted.</w:t>
      </w:r>
      <w:r>
        <w:t xml:space="preserve"> </w:t>
      </w:r>
      <w:r w:rsidR="000F15E6">
        <w:t>Completed a</w:t>
      </w:r>
      <w:r w:rsidR="00C67EC1">
        <w:t>ction</w:t>
      </w:r>
      <w:r w:rsidR="000F15E6">
        <w:t>s: 1.1,</w:t>
      </w:r>
      <w:r w:rsidR="00C67EC1">
        <w:t xml:space="preserve"> </w:t>
      </w:r>
      <w:r w:rsidR="000F15E6">
        <w:t>a</w:t>
      </w:r>
      <w:r w:rsidR="00C67EC1">
        <w:t xml:space="preserve"> report on Open Source Governance was distributed by the PM prior to this meeting suggesting </w:t>
      </w:r>
      <w:r w:rsidR="004F594F">
        <w:t>an alternative</w:t>
      </w:r>
      <w:r w:rsidR="00C67EC1">
        <w:t xml:space="preserve"> to the current </w:t>
      </w:r>
      <w:r>
        <w:t xml:space="preserve">two-way </w:t>
      </w:r>
      <w:r w:rsidR="008968AD">
        <w:t>agreement</w:t>
      </w:r>
      <w:r w:rsidR="00D05A6C">
        <w:t>.</w:t>
      </w:r>
      <w:r w:rsidR="002879F3">
        <w:t xml:space="preserve"> </w:t>
      </w:r>
      <w:r w:rsidR="000F15E6">
        <w:t>1.2,</w:t>
      </w:r>
      <w:r w:rsidR="00C67EC1">
        <w:t xml:space="preserve"> </w:t>
      </w:r>
      <w:r w:rsidR="000F15E6">
        <w:t>s</w:t>
      </w:r>
      <w:r w:rsidR="002879F3">
        <w:t xml:space="preserve">teering </w:t>
      </w:r>
      <w:r w:rsidR="00C30726">
        <w:t>committee</w:t>
      </w:r>
      <w:r w:rsidR="002879F3">
        <w:t xml:space="preserve"> meetings </w:t>
      </w:r>
      <w:r w:rsidR="00C30726">
        <w:t>took</w:t>
      </w:r>
      <w:r w:rsidR="002879F3">
        <w:t xml:space="preserve"> place after </w:t>
      </w:r>
      <w:r w:rsidR="00C30726">
        <w:t xml:space="preserve">last </w:t>
      </w:r>
      <w:r w:rsidR="002879F3">
        <w:t xml:space="preserve">release. </w:t>
      </w:r>
      <w:r w:rsidR="000F15E6">
        <w:t>1.3,</w:t>
      </w:r>
      <w:r w:rsidR="00C67EC1">
        <w:t xml:space="preserve"> </w:t>
      </w:r>
      <w:r w:rsidR="002879F3">
        <w:t>Torben Nielsen from ESS/McStas visited the Mantid team at ISIS 5</w:t>
      </w:r>
      <w:r w:rsidR="002879F3" w:rsidRPr="002879F3">
        <w:rPr>
          <w:vertAlign w:val="superscript"/>
        </w:rPr>
        <w:t>th</w:t>
      </w:r>
      <w:r w:rsidR="002879F3">
        <w:t>-7</w:t>
      </w:r>
      <w:r w:rsidR="002879F3" w:rsidRPr="002879F3">
        <w:rPr>
          <w:vertAlign w:val="superscript"/>
        </w:rPr>
        <w:t>th</w:t>
      </w:r>
      <w:r w:rsidR="002879F3">
        <w:t xml:space="preserve"> </w:t>
      </w:r>
      <w:r w:rsidR="00C30726">
        <w:t xml:space="preserve">Feb 2013 to </w:t>
      </w:r>
      <w:r w:rsidR="001B075A">
        <w:t xml:space="preserve">start </w:t>
      </w:r>
      <w:r w:rsidR="00C30726">
        <w:t xml:space="preserve">work on </w:t>
      </w:r>
      <w:r w:rsidR="001B075A">
        <w:t>making Man</w:t>
      </w:r>
      <w:r w:rsidR="00C67EC1">
        <w:t>tid/McStas work better together</w:t>
      </w:r>
      <w:r w:rsidR="00D05A6C">
        <w:t>.</w:t>
      </w:r>
      <w:r w:rsidR="002879F3">
        <w:t xml:space="preserve"> </w:t>
      </w:r>
      <w:r w:rsidR="00C67EC1">
        <w:t>Action 1</w:t>
      </w:r>
      <w:r w:rsidR="002078D7">
        <w:t>.4 covered as part of this meeting.</w:t>
      </w:r>
    </w:p>
    <w:p w:rsidR="008F53B5" w:rsidRDefault="0056113C" w:rsidP="008F53B5">
      <w:pPr>
        <w:pStyle w:val="Heading1"/>
      </w:pPr>
      <w:r>
        <w:t xml:space="preserve">PM report to </w:t>
      </w:r>
      <w:r w:rsidR="006A1AEB">
        <w:t xml:space="preserve">the </w:t>
      </w:r>
      <w:r>
        <w:t>PMB</w:t>
      </w:r>
    </w:p>
    <w:p w:rsidR="00CE76AD" w:rsidRDefault="007B7173" w:rsidP="00C12C4C">
      <w:r>
        <w:t>The PM report to the PMB was distributed before the meeting.</w:t>
      </w:r>
    </w:p>
    <w:p w:rsidR="00CE76AD" w:rsidRDefault="00CE76AD" w:rsidP="00C12C4C">
      <w:hyperlink r:id="rId13" w:history="1">
        <w:r w:rsidRPr="00CE233F">
          <w:rPr>
            <w:rStyle w:val="Hyperlink"/>
          </w:rPr>
          <w:t>https://github.com/mantidproject/documents/blob/master/Project%20Management/PMB/PM%20report%20to%20the%20PMB%2013%20March%202013.doc?raw=true</w:t>
        </w:r>
      </w:hyperlink>
      <w:r>
        <w:t xml:space="preserve"> </w:t>
      </w:r>
    </w:p>
    <w:p w:rsidR="005B2693" w:rsidRDefault="001F5B57" w:rsidP="00C12C4C">
      <w:r>
        <w:t>It was mentioned that n</w:t>
      </w:r>
      <w:r w:rsidR="006A1AEB">
        <w:t>o</w:t>
      </w:r>
      <w:r w:rsidR="007B7173">
        <w:t>ne</w:t>
      </w:r>
      <w:r w:rsidR="006A1AEB">
        <w:t xml:space="preserve"> </w:t>
      </w:r>
      <w:r w:rsidR="007B7173">
        <w:t xml:space="preserve">of the </w:t>
      </w:r>
      <w:r>
        <w:t>main project</w:t>
      </w:r>
      <w:r w:rsidR="007B7173">
        <w:t xml:space="preserve"> documents </w:t>
      </w:r>
      <w:r w:rsidR="005B2693">
        <w:t>had</w:t>
      </w:r>
      <w:r w:rsidR="007B7173">
        <w:t xml:space="preserve"> been </w:t>
      </w:r>
      <w:r w:rsidR="005B2693">
        <w:t>updated.</w:t>
      </w:r>
    </w:p>
    <w:p w:rsidR="006A1AEB" w:rsidRDefault="001F5B57" w:rsidP="00C12C4C">
      <w:r>
        <w:t>Development progress was briefly discussed, for a summary see report.</w:t>
      </w:r>
    </w:p>
    <w:p w:rsidR="00C12C4C" w:rsidRPr="00C12C4C" w:rsidRDefault="00C12C4C" w:rsidP="00C12C4C">
      <w:pPr>
        <w:rPr>
          <w:b/>
        </w:rPr>
      </w:pPr>
      <w:r w:rsidRPr="00C12C4C">
        <w:rPr>
          <w:b/>
        </w:rPr>
        <w:t>3.</w:t>
      </w:r>
      <w:r w:rsidRPr="00C12C4C">
        <w:rPr>
          <w:b/>
        </w:rPr>
        <w:tab/>
      </w:r>
      <w:r w:rsidR="006A1AEB">
        <w:rPr>
          <w:b/>
        </w:rPr>
        <w:t>Mantid governance</w:t>
      </w:r>
      <w:r w:rsidRPr="00C12C4C">
        <w:rPr>
          <w:b/>
        </w:rPr>
        <w:t xml:space="preserve"> </w:t>
      </w:r>
    </w:p>
    <w:p w:rsidR="00CE76AD" w:rsidRDefault="005B2693" w:rsidP="00C12C4C">
      <w:r>
        <w:t>PM report on Open Source G</w:t>
      </w:r>
      <w:r w:rsidR="00CE76AD">
        <w:t>overnance Models was discussed,</w:t>
      </w:r>
    </w:p>
    <w:p w:rsidR="006A1AEB" w:rsidRDefault="009134EB" w:rsidP="00C12C4C">
      <w:hyperlink r:id="rId14" w:history="1">
        <w:r w:rsidR="005B2693" w:rsidRPr="00FA2AFB">
          <w:rPr>
            <w:rStyle w:val="Hyperlink"/>
          </w:rPr>
          <w:t>https://github.com/mantidproject/documents/blob/master/Project%20Management/PMB/Report%20on%20Open%20Source%20Governance%20Models.doc?raw=true</w:t>
        </w:r>
      </w:hyperlink>
      <w:r w:rsidR="005B2693">
        <w:t xml:space="preserve">. </w:t>
      </w:r>
    </w:p>
    <w:p w:rsidR="00903072" w:rsidRDefault="005B2693" w:rsidP="00C12C4C">
      <w:r>
        <w:t xml:space="preserve">A suggestion for </w:t>
      </w:r>
      <w:proofErr w:type="gramStart"/>
      <w:r>
        <w:t xml:space="preserve">a </w:t>
      </w:r>
      <w:r w:rsidR="006A1AEB">
        <w:t>Neutron</w:t>
      </w:r>
      <w:proofErr w:type="gramEnd"/>
      <w:r w:rsidR="006A1AEB">
        <w:t xml:space="preserve"> software collaboration</w:t>
      </w:r>
      <w:r w:rsidR="001F5B57">
        <w:t xml:space="preserve"> was brought up,</w:t>
      </w:r>
      <w:r>
        <w:t xml:space="preserve"> </w:t>
      </w:r>
      <w:r w:rsidR="008C307F">
        <w:t>governed</w:t>
      </w:r>
      <w:r w:rsidR="001F5B57">
        <w:t xml:space="preserve"> </w:t>
      </w:r>
      <w:r w:rsidR="008C307F">
        <w:t xml:space="preserve">by </w:t>
      </w:r>
      <w:r w:rsidR="001F5B57">
        <w:t>a</w:t>
      </w:r>
      <w:r w:rsidR="000F15E6">
        <w:t xml:space="preserve"> facility board</w:t>
      </w:r>
      <w:r>
        <w:t xml:space="preserve"> </w:t>
      </w:r>
      <w:r w:rsidR="00672656">
        <w:t xml:space="preserve">at the </w:t>
      </w:r>
      <w:r w:rsidR="008C307F">
        <w:t xml:space="preserve">top level and </w:t>
      </w:r>
      <w:r w:rsidR="00672656">
        <w:t>a numb</w:t>
      </w:r>
      <w:r w:rsidR="008C307F">
        <w:t>er of project management boards</w:t>
      </w:r>
      <w:r w:rsidR="00672656">
        <w:t xml:space="preserve"> </w:t>
      </w:r>
      <w:r w:rsidR="008C307F">
        <w:t>below (</w:t>
      </w:r>
      <w:r w:rsidR="00672656">
        <w:t xml:space="preserve">one </w:t>
      </w:r>
      <w:r w:rsidR="008C307F">
        <w:t xml:space="preserve">PMB </w:t>
      </w:r>
      <w:r w:rsidR="00672656">
        <w:t>for each facility if I understood this correctly</w:t>
      </w:r>
      <w:r w:rsidR="008C307F">
        <w:t>)</w:t>
      </w:r>
      <w:r w:rsidR="00672656">
        <w:t>.</w:t>
      </w:r>
    </w:p>
    <w:p w:rsidR="00672656" w:rsidRDefault="00903072" w:rsidP="00C12C4C">
      <w:pPr>
        <w:rPr>
          <w:b/>
        </w:rPr>
      </w:pPr>
      <w:r w:rsidRPr="0011161E">
        <w:rPr>
          <w:b/>
        </w:rPr>
        <w:t>Action ND</w:t>
      </w:r>
      <w:r w:rsidR="006A1AEB">
        <w:rPr>
          <w:b/>
        </w:rPr>
        <w:t>+MH</w:t>
      </w:r>
      <w:r w:rsidRPr="0011161E">
        <w:rPr>
          <w:b/>
        </w:rPr>
        <w:t xml:space="preserve"> </w:t>
      </w:r>
      <w:r w:rsidR="00672656">
        <w:rPr>
          <w:b/>
        </w:rPr>
        <w:t>expand on PM’s Open Source Gov doc</w:t>
      </w:r>
      <w:r w:rsidR="006A1AEB">
        <w:rPr>
          <w:b/>
        </w:rPr>
        <w:t xml:space="preserve"> and distribute around as appropriate</w:t>
      </w:r>
      <w:r w:rsidR="00672656">
        <w:rPr>
          <w:b/>
        </w:rPr>
        <w:t xml:space="preserve"> </w:t>
      </w:r>
    </w:p>
    <w:p w:rsidR="00672656" w:rsidRPr="00672656" w:rsidRDefault="008C307F" w:rsidP="00C12C4C">
      <w:pPr>
        <w:rPr>
          <w:b/>
        </w:rPr>
      </w:pPr>
      <w:r>
        <w:t xml:space="preserve">It was </w:t>
      </w:r>
      <w:r w:rsidR="00F05B1A">
        <w:t xml:space="preserve">further suggested that the above expansion should include a discussion of </w:t>
      </w:r>
      <w:r>
        <w:t>s</w:t>
      </w:r>
      <w:r w:rsidR="006A1AEB">
        <w:t>cienti</w:t>
      </w:r>
      <w:r w:rsidR="00672656">
        <w:t xml:space="preserve">fic advisory </w:t>
      </w:r>
      <w:r w:rsidR="00C30726">
        <w:t>committee</w:t>
      </w:r>
      <w:r w:rsidR="00F05B1A">
        <w:t>s</w:t>
      </w:r>
      <w:r w:rsidR="000F15E6">
        <w:t>,</w:t>
      </w:r>
      <w:r w:rsidR="00672656">
        <w:t xml:space="preserve"> </w:t>
      </w:r>
      <w:r w:rsidR="000F15E6">
        <w:t xml:space="preserve">and text similar to that used in the existing MOU </w:t>
      </w:r>
      <w:r w:rsidR="00F05B1A">
        <w:t>for the requirement</w:t>
      </w:r>
      <w:r w:rsidR="000F15E6">
        <w:t xml:space="preserve"> of a facility to join the collaboration</w:t>
      </w:r>
      <w:r w:rsidR="00F05B1A">
        <w:t>.</w:t>
      </w:r>
      <w:r w:rsidR="006F074C">
        <w:t xml:space="preserve"> </w:t>
      </w:r>
    </w:p>
    <w:p w:rsidR="007F76C1" w:rsidRDefault="006B09F0" w:rsidP="007F76C1">
      <w:pPr>
        <w:pStyle w:val="Heading1"/>
      </w:pPr>
      <w:r>
        <w:t xml:space="preserve">Purpose of </w:t>
      </w:r>
      <w:r w:rsidR="00F05B1A">
        <w:t>S</w:t>
      </w:r>
      <w:r w:rsidR="00F87513">
        <w:t>cientific</w:t>
      </w:r>
      <w:r w:rsidR="00F05B1A">
        <w:t xml:space="preserve"> S</w:t>
      </w:r>
      <w:r>
        <w:t xml:space="preserve">teering </w:t>
      </w:r>
      <w:r w:rsidR="00F05B1A">
        <w:t xml:space="preserve">Committee (SSC) </w:t>
      </w:r>
      <w:r>
        <w:t>meetings</w:t>
      </w:r>
    </w:p>
    <w:p w:rsidR="006B09F0" w:rsidRDefault="006B09F0" w:rsidP="00F87513">
      <w:r>
        <w:t xml:space="preserve">Section 6 of the PM report to the PMB was used as a basis for this discussion. </w:t>
      </w:r>
    </w:p>
    <w:p w:rsidR="005200C1" w:rsidRDefault="00803544" w:rsidP="00F87513">
      <w:r>
        <w:t>The current purposes of the s</w:t>
      </w:r>
      <w:r w:rsidR="000F15E6">
        <w:t xml:space="preserve">cientific steering meetings </w:t>
      </w:r>
      <w:r>
        <w:t>are</w:t>
      </w:r>
      <w:r w:rsidR="005200C1">
        <w:t xml:space="preserve"> </w:t>
      </w:r>
      <w:r w:rsidR="006B09F0">
        <w:t>to inform about fixes</w:t>
      </w:r>
      <w:r>
        <w:t>/new features</w:t>
      </w:r>
      <w:r w:rsidR="006B09F0">
        <w:t xml:space="preserve"> and to </w:t>
      </w:r>
      <w:r w:rsidR="005200C1">
        <w:t xml:space="preserve">gather </w:t>
      </w:r>
      <w:r w:rsidR="00F05B1A">
        <w:t xml:space="preserve">short/medium/long term </w:t>
      </w:r>
      <w:r w:rsidR="006B09F0">
        <w:t>requirements.</w:t>
      </w:r>
      <w:r>
        <w:t xml:space="preserve"> This structure served a useful purpose at the early stages of the Mantid project. </w:t>
      </w:r>
      <w:r w:rsidR="006B09F0">
        <w:t xml:space="preserve"> </w:t>
      </w:r>
    </w:p>
    <w:p w:rsidR="005200C1" w:rsidRDefault="005200C1" w:rsidP="00F87513">
      <w:r>
        <w:lastRenderedPageBreak/>
        <w:t xml:space="preserve">It is suggested to change the scientific steering meetings to focus </w:t>
      </w:r>
      <w:r w:rsidR="00F05B1A">
        <w:t xml:space="preserve">only </w:t>
      </w:r>
      <w:r>
        <w:t xml:space="preserve">on gathering </w:t>
      </w:r>
      <w:r w:rsidR="005B77CE">
        <w:t>medium and long</w:t>
      </w:r>
      <w:r>
        <w:t xml:space="preserve"> term requirements from scientists, and to hold a separate meeting following a release to inform about new features to complement release notes</w:t>
      </w:r>
      <w:r w:rsidR="005B77CE">
        <w:t xml:space="preserve">, and </w:t>
      </w:r>
      <w:r w:rsidR="00F05B1A">
        <w:t xml:space="preserve">that </w:t>
      </w:r>
      <w:r w:rsidR="005B77CE">
        <w:t xml:space="preserve">short term requirements </w:t>
      </w:r>
      <w:r w:rsidR="00F05B1A">
        <w:t>are dealt exclusively through users submitting</w:t>
      </w:r>
      <w:r w:rsidR="005B77CE">
        <w:t xml:space="preserve"> bug report</w:t>
      </w:r>
      <w:r w:rsidR="00F05B1A">
        <w:t>s</w:t>
      </w:r>
      <w:r w:rsidR="005B77CE">
        <w:t xml:space="preserve"> or </w:t>
      </w:r>
      <w:r w:rsidR="00803544">
        <w:t xml:space="preserve">by </w:t>
      </w:r>
      <w:r w:rsidR="005B77CE">
        <w:t>grab</w:t>
      </w:r>
      <w:r w:rsidR="00803544">
        <w:t>bing the attention of a Mantid team member</w:t>
      </w:r>
      <w:r w:rsidR="005B77CE">
        <w:t xml:space="preserve">. </w:t>
      </w:r>
    </w:p>
    <w:p w:rsidR="005200C1" w:rsidRDefault="005B77CE" w:rsidP="00F87513">
      <w:r>
        <w:t>Medium and long</w:t>
      </w:r>
      <w:r w:rsidR="005200C1">
        <w:t xml:space="preserve"> ter</w:t>
      </w:r>
      <w:r w:rsidR="00F05B1A">
        <w:t>m requirements gathered from SSC</w:t>
      </w:r>
      <w:r w:rsidR="005200C1">
        <w:t xml:space="preserve">s may be feed up a level </w:t>
      </w:r>
      <w:r>
        <w:t xml:space="preserve">to </w:t>
      </w:r>
      <w:r w:rsidR="005200C1">
        <w:t>identify common scientific requirement</w:t>
      </w:r>
      <w:r w:rsidR="00F05B1A">
        <w:t>s</w:t>
      </w:r>
      <w:r w:rsidR="005200C1">
        <w:t xml:space="preserve"> across scientific groups. </w:t>
      </w:r>
    </w:p>
    <w:p w:rsidR="00E43685" w:rsidRDefault="005B3C50" w:rsidP="00B50ED4">
      <w:r>
        <w:t>A number of ideas were</w:t>
      </w:r>
      <w:r w:rsidR="005B77CE">
        <w:t xml:space="preserve"> suggested for organising this in more detail.</w:t>
      </w:r>
      <w:r w:rsidR="00F05B1A">
        <w:t xml:space="preserve"> Suggestions included: h</w:t>
      </w:r>
      <w:r>
        <w:t xml:space="preserve">old one SSCs meeting </w:t>
      </w:r>
      <w:r w:rsidR="008634B0">
        <w:t xml:space="preserve">once </w:t>
      </w:r>
      <w:r>
        <w:t>a year to get the requirement</w:t>
      </w:r>
      <w:r w:rsidR="00F05B1A">
        <w:t>s beyond the next release. A scientific steering</w:t>
      </w:r>
      <w:r>
        <w:t xml:space="preserve"> community chair.</w:t>
      </w:r>
    </w:p>
    <w:p w:rsidR="00E43685" w:rsidRPr="0011161E" w:rsidRDefault="00E40BCE" w:rsidP="00F87513">
      <w:pPr>
        <w:rPr>
          <w:b/>
        </w:rPr>
      </w:pPr>
      <w:proofErr w:type="gramStart"/>
      <w:r w:rsidRPr="0011161E">
        <w:rPr>
          <w:b/>
        </w:rPr>
        <w:t xml:space="preserve">Action </w:t>
      </w:r>
      <w:proofErr w:type="spellStart"/>
      <w:r w:rsidRPr="0011161E">
        <w:rPr>
          <w:b/>
        </w:rPr>
        <w:t>ND</w:t>
      </w:r>
      <w:r w:rsidR="0044525F">
        <w:rPr>
          <w:b/>
        </w:rPr>
        <w:t>+JB+</w:t>
      </w:r>
      <w:r w:rsidR="00B50ED4">
        <w:rPr>
          <w:b/>
        </w:rPr>
        <w:t>MH</w:t>
      </w:r>
      <w:r w:rsidR="0044525F">
        <w:rPr>
          <w:b/>
        </w:rPr>
        <w:t>+</w:t>
      </w:r>
      <w:r w:rsidR="00B50ED4">
        <w:rPr>
          <w:b/>
        </w:rPr>
        <w:t>other</w:t>
      </w:r>
      <w:r w:rsidR="0044525F">
        <w:rPr>
          <w:b/>
        </w:rPr>
        <w:t>s</w:t>
      </w:r>
      <w:proofErr w:type="spellEnd"/>
      <w:r w:rsidRPr="0011161E">
        <w:rPr>
          <w:b/>
        </w:rPr>
        <w:t xml:space="preserve"> to </w:t>
      </w:r>
      <w:r w:rsidR="00B50ED4">
        <w:rPr>
          <w:b/>
        </w:rPr>
        <w:t xml:space="preserve">work </w:t>
      </w:r>
      <w:r w:rsidR="004F594F">
        <w:rPr>
          <w:b/>
        </w:rPr>
        <w:t xml:space="preserve">on </w:t>
      </w:r>
      <w:r w:rsidR="00B50ED4">
        <w:rPr>
          <w:b/>
        </w:rPr>
        <w:t>doc for new purpose of SSCs.</w:t>
      </w:r>
      <w:proofErr w:type="gramEnd"/>
      <w:r w:rsidR="00B50ED4">
        <w:rPr>
          <w:b/>
        </w:rPr>
        <w:t xml:space="preserve"> This action m</w:t>
      </w:r>
      <w:r w:rsidR="008634B0">
        <w:rPr>
          <w:b/>
        </w:rPr>
        <w:t>ay be done as part of a</w:t>
      </w:r>
      <w:r w:rsidR="004F594F">
        <w:rPr>
          <w:b/>
        </w:rPr>
        <w:t>ction 2.1</w:t>
      </w:r>
      <w:r w:rsidR="00B50ED4">
        <w:rPr>
          <w:b/>
        </w:rPr>
        <w:t xml:space="preserve"> </w:t>
      </w:r>
    </w:p>
    <w:p w:rsidR="00F72489" w:rsidRPr="00F72489" w:rsidRDefault="00B50ED4" w:rsidP="00F72489">
      <w:pPr>
        <w:pStyle w:val="Heading1"/>
      </w:pPr>
      <w:r>
        <w:t>Commonalities between scientific strategies ISIS/SNS</w:t>
      </w:r>
    </w:p>
    <w:p w:rsidR="002564DA" w:rsidRDefault="002564DA" w:rsidP="00F72489">
      <w:r>
        <w:t>Status at ISIS is to submit project initialisation report and to investigate options to work with</w:t>
      </w:r>
      <w:r w:rsidR="00F05B1A">
        <w:t xml:space="preserve"> the</w:t>
      </w:r>
      <w:r>
        <w:t xml:space="preserve"> scientific computing department (SCD), where the funding model</w:t>
      </w:r>
      <w:r w:rsidR="008634B0">
        <w:t xml:space="preserve"> of SCD is different from the funding model</w:t>
      </w:r>
      <w:r>
        <w:t xml:space="preserve"> </w:t>
      </w:r>
      <w:r w:rsidR="008634B0">
        <w:t>of ISIS</w:t>
      </w:r>
      <w:r>
        <w:t xml:space="preserve">. </w:t>
      </w:r>
    </w:p>
    <w:p w:rsidR="002564DA" w:rsidRDefault="002564DA" w:rsidP="00F72489">
      <w:r>
        <w:t>At</w:t>
      </w:r>
      <w:r w:rsidR="00B23B95">
        <w:t xml:space="preserve"> SNS</w:t>
      </w:r>
      <w:r w:rsidR="008634B0">
        <w:t>,</w:t>
      </w:r>
      <w:r w:rsidR="00B23B95">
        <w:t xml:space="preserve"> reference was made </w:t>
      </w:r>
      <w:r w:rsidR="00F05B1A">
        <w:t xml:space="preserve">to </w:t>
      </w:r>
      <w:r w:rsidR="00B23B95">
        <w:t xml:space="preserve">the </w:t>
      </w:r>
      <w:r>
        <w:t xml:space="preserve">CAMM project and the question </w:t>
      </w:r>
      <w:r w:rsidR="00F05B1A">
        <w:t xml:space="preserve">as </w:t>
      </w:r>
      <w:r>
        <w:t>to what ext</w:t>
      </w:r>
      <w:r w:rsidR="00B23B95">
        <w:t xml:space="preserve">end facilities should </w:t>
      </w:r>
      <w:r w:rsidR="00F05B1A">
        <w:t>support</w:t>
      </w:r>
      <w:r>
        <w:t xml:space="preserve"> existing software</w:t>
      </w:r>
      <w:r w:rsidR="00B23B95">
        <w:t xml:space="preserve"> critical</w:t>
      </w:r>
      <w:r>
        <w:t xml:space="preserve"> to facility users.</w:t>
      </w:r>
      <w:r w:rsidR="00B23B95">
        <w:t xml:space="preserve"> </w:t>
      </w:r>
      <w:r w:rsidR="008B7062">
        <w:t xml:space="preserve"> </w:t>
      </w:r>
    </w:p>
    <w:p w:rsidR="00F72489" w:rsidRPr="00D35A3F" w:rsidRDefault="002564DA" w:rsidP="00F72489">
      <w:pPr>
        <w:rPr>
          <w:b/>
        </w:rPr>
      </w:pPr>
      <w:r>
        <w:rPr>
          <w:b/>
        </w:rPr>
        <w:t>Action MH</w:t>
      </w:r>
      <w:r w:rsidR="00F72489" w:rsidRPr="00D35A3F">
        <w:rPr>
          <w:b/>
        </w:rPr>
        <w:t>+</w:t>
      </w:r>
      <w:r>
        <w:rPr>
          <w:b/>
        </w:rPr>
        <w:t>JT</w:t>
      </w:r>
      <w:r w:rsidR="00481C1D" w:rsidRPr="00D35A3F">
        <w:rPr>
          <w:b/>
        </w:rPr>
        <w:t xml:space="preserve"> </w:t>
      </w:r>
      <w:r w:rsidR="0044525F">
        <w:rPr>
          <w:b/>
        </w:rPr>
        <w:t xml:space="preserve">to write </w:t>
      </w:r>
      <w:r>
        <w:rPr>
          <w:b/>
        </w:rPr>
        <w:t>1-2 page report listing software critica</w:t>
      </w:r>
      <w:r w:rsidR="0044525F">
        <w:rPr>
          <w:b/>
        </w:rPr>
        <w:t>l/</w:t>
      </w:r>
      <w:r>
        <w:rPr>
          <w:b/>
        </w:rPr>
        <w:t>important to SNS/ISIS users</w:t>
      </w:r>
    </w:p>
    <w:p w:rsidR="007437E9" w:rsidRDefault="007437E9" w:rsidP="007F76C1">
      <w:pPr>
        <w:pStyle w:val="Heading1"/>
      </w:pPr>
      <w:r>
        <w:t>AOB</w:t>
      </w:r>
    </w:p>
    <w:p w:rsidR="004E76E6" w:rsidRPr="004E76E6" w:rsidRDefault="004E76E6" w:rsidP="004E76E6">
      <w:proofErr w:type="gramStart"/>
      <w:r>
        <w:t>None.</w:t>
      </w:r>
      <w:proofErr w:type="gramEnd"/>
    </w:p>
    <w:p w:rsidR="007F76C1" w:rsidRDefault="007F76C1" w:rsidP="007F76C1">
      <w:pPr>
        <w:pStyle w:val="Heading1"/>
      </w:pPr>
      <w:r>
        <w:t>Next Meeting</w:t>
      </w:r>
    </w:p>
    <w:p w:rsidR="007F76C1" w:rsidRPr="00764BEE" w:rsidRDefault="002564DA" w:rsidP="00764BEE">
      <w:r>
        <w:t>Aim is for date in June</w:t>
      </w:r>
      <w:r w:rsidR="00901A80">
        <w:t xml:space="preserve">. </w:t>
      </w:r>
    </w:p>
    <w:p w:rsidR="00E67F25" w:rsidRDefault="00E67F25">
      <w:pPr>
        <w:spacing w:after="0"/>
        <w:jc w:val="left"/>
        <w:rPr>
          <w:b/>
          <w:bCs/>
          <w:sz w:val="24"/>
        </w:rPr>
      </w:pPr>
    </w:p>
    <w:p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:rsidR="003E0AA0" w:rsidRDefault="003E0AA0" w:rsidP="003E0AA0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6646"/>
        <w:gridCol w:w="1915"/>
      </w:tblGrid>
      <w:tr w:rsidR="00883372" w:rsidTr="004E2499">
        <w:tc>
          <w:tcPr>
            <w:tcW w:w="718" w:type="dxa"/>
          </w:tcPr>
          <w:p w:rsidR="00883372" w:rsidRPr="00704DA1" w:rsidRDefault="0044525F" w:rsidP="00DD0EA4">
            <w:r>
              <w:t>2.1</w:t>
            </w:r>
          </w:p>
        </w:tc>
        <w:tc>
          <w:tcPr>
            <w:tcW w:w="7612" w:type="dxa"/>
          </w:tcPr>
          <w:p w:rsidR="00883372" w:rsidRPr="00D31942" w:rsidRDefault="004F594F" w:rsidP="00DD0EA4">
            <w:r>
              <w:t>Expand</w:t>
            </w:r>
            <w:r w:rsidR="00D31942" w:rsidRPr="00D31942">
              <w:t xml:space="preserve"> on PM’s Open Source </w:t>
            </w:r>
            <w:proofErr w:type="spellStart"/>
            <w:r w:rsidR="00D31942" w:rsidRPr="00D31942">
              <w:t>Gov</w:t>
            </w:r>
            <w:proofErr w:type="spellEnd"/>
            <w:r w:rsidR="00D31942" w:rsidRPr="00D31942">
              <w:t xml:space="preserve"> doc and distribute around as appropriate</w:t>
            </w:r>
          </w:p>
        </w:tc>
        <w:tc>
          <w:tcPr>
            <w:tcW w:w="912" w:type="dxa"/>
          </w:tcPr>
          <w:p w:rsidR="00883372" w:rsidRPr="004F594F" w:rsidRDefault="004F594F" w:rsidP="00DD0EA4">
            <w:r w:rsidRPr="004F594F">
              <w:t>ND+MH</w:t>
            </w:r>
          </w:p>
        </w:tc>
      </w:tr>
      <w:tr w:rsidR="00883372" w:rsidTr="004E2499">
        <w:tc>
          <w:tcPr>
            <w:tcW w:w="718" w:type="dxa"/>
          </w:tcPr>
          <w:p w:rsidR="00883372" w:rsidRDefault="0044525F" w:rsidP="00DD0EA4">
            <w:pPr>
              <w:pStyle w:val="TableCell"/>
            </w:pPr>
            <w:r>
              <w:t>2.2</w:t>
            </w:r>
          </w:p>
        </w:tc>
        <w:tc>
          <w:tcPr>
            <w:tcW w:w="7612" w:type="dxa"/>
          </w:tcPr>
          <w:p w:rsidR="00883372" w:rsidRPr="00DA598D" w:rsidRDefault="004F594F" w:rsidP="00DA598D">
            <w:r w:rsidRPr="004F594F">
              <w:t xml:space="preserve">To work </w:t>
            </w:r>
            <w:r>
              <w:t xml:space="preserve">on </w:t>
            </w:r>
            <w:r w:rsidRPr="004F594F">
              <w:t xml:space="preserve">doc for new purpose of SSCs. This action may be done as part of Action 2.1 </w:t>
            </w:r>
          </w:p>
        </w:tc>
        <w:tc>
          <w:tcPr>
            <w:tcW w:w="912" w:type="dxa"/>
          </w:tcPr>
          <w:p w:rsidR="00883372" w:rsidRPr="004F594F" w:rsidRDefault="004F594F" w:rsidP="00DD0EA4">
            <w:pPr>
              <w:pStyle w:val="TableCell"/>
            </w:pPr>
            <w:proofErr w:type="spellStart"/>
            <w:r w:rsidRPr="004F594F">
              <w:t>ND+JB+MH+others</w:t>
            </w:r>
            <w:proofErr w:type="spellEnd"/>
          </w:p>
        </w:tc>
      </w:tr>
      <w:tr w:rsidR="00883372" w:rsidTr="004E2499">
        <w:tc>
          <w:tcPr>
            <w:tcW w:w="718" w:type="dxa"/>
          </w:tcPr>
          <w:p w:rsidR="00883372" w:rsidRDefault="0044525F" w:rsidP="006C4D3D">
            <w:pPr>
              <w:pStyle w:val="TableCell"/>
            </w:pPr>
            <w:r>
              <w:t>2.3</w:t>
            </w:r>
          </w:p>
        </w:tc>
        <w:tc>
          <w:tcPr>
            <w:tcW w:w="7612" w:type="dxa"/>
          </w:tcPr>
          <w:p w:rsidR="00883372" w:rsidRPr="0044525F" w:rsidRDefault="0044525F" w:rsidP="00D35A3F">
            <w:r w:rsidRPr="0044525F">
              <w:t>write 1-2 page report listing software critical/important to SNS/ISIS users</w:t>
            </w:r>
          </w:p>
        </w:tc>
        <w:tc>
          <w:tcPr>
            <w:tcW w:w="912" w:type="dxa"/>
          </w:tcPr>
          <w:p w:rsidR="00883372" w:rsidRDefault="0044525F" w:rsidP="006C4D3D">
            <w:pPr>
              <w:pStyle w:val="TableCell"/>
            </w:pPr>
            <w:r>
              <w:t>MH+JT</w:t>
            </w:r>
          </w:p>
        </w:tc>
      </w:tr>
      <w:tr w:rsidR="00883372" w:rsidTr="004E2499"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120A85" w:rsidRDefault="00883372" w:rsidP="00D35A3F"/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Default="00883372" w:rsidP="00183872">
            <w:pPr>
              <w:pStyle w:val="TableCell"/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</w:tbl>
    <w:p w:rsidR="003E0AA0" w:rsidRDefault="003E0AA0" w:rsidP="003E0AA0">
      <w:pPr>
        <w:pStyle w:val="Heading1"/>
      </w:pPr>
      <w:r>
        <w:t xml:space="preserve">Completed Actions </w:t>
      </w:r>
    </w:p>
    <w:p w:rsidR="003E0AA0" w:rsidRDefault="003E0AA0" w:rsidP="003E0AA0">
      <w:r>
        <w:t>Completed actions will remain in this list for one meeting then will be removed.</w:t>
      </w:r>
    </w:p>
    <w:p w:rsidR="005A7612" w:rsidRDefault="005A7612" w:rsidP="003E0A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7603"/>
        <w:gridCol w:w="929"/>
      </w:tblGrid>
      <w:tr w:rsidR="00B3197E" w:rsidTr="00941201">
        <w:tc>
          <w:tcPr>
            <w:tcW w:w="711" w:type="dxa"/>
          </w:tcPr>
          <w:p w:rsidR="00B3197E" w:rsidRPr="00704DA1" w:rsidRDefault="00B3197E" w:rsidP="00E41AB8">
            <w:r>
              <w:t>1</w:t>
            </w:r>
            <w:r w:rsidRPr="00704DA1">
              <w:t>.</w:t>
            </w:r>
            <w:r>
              <w:t>1</w:t>
            </w:r>
          </w:p>
        </w:tc>
        <w:tc>
          <w:tcPr>
            <w:tcW w:w="7619" w:type="dxa"/>
          </w:tcPr>
          <w:p w:rsidR="00B3197E" w:rsidRPr="00704DA1" w:rsidRDefault="00B3197E" w:rsidP="00E41AB8">
            <w:r>
              <w:t>To look further into alternatives to a three-way agreement</w:t>
            </w:r>
          </w:p>
        </w:tc>
        <w:tc>
          <w:tcPr>
            <w:tcW w:w="912" w:type="dxa"/>
          </w:tcPr>
          <w:p w:rsidR="00B3197E" w:rsidRDefault="00B3197E" w:rsidP="00E41AB8">
            <w:r w:rsidRPr="00704DA1">
              <w:t>ND</w:t>
            </w:r>
          </w:p>
        </w:tc>
      </w:tr>
      <w:tr w:rsidR="00B3197E" w:rsidTr="00941201">
        <w:tc>
          <w:tcPr>
            <w:tcW w:w="711" w:type="dxa"/>
          </w:tcPr>
          <w:p w:rsidR="00B3197E" w:rsidRDefault="00B3197E" w:rsidP="00E41AB8">
            <w:pPr>
              <w:pStyle w:val="TableCell"/>
            </w:pPr>
            <w:r>
              <w:t>1.2</w:t>
            </w:r>
          </w:p>
        </w:tc>
        <w:tc>
          <w:tcPr>
            <w:tcW w:w="7619" w:type="dxa"/>
          </w:tcPr>
          <w:p w:rsidR="00B3197E" w:rsidRPr="00DA598D" w:rsidRDefault="00B3197E" w:rsidP="00E41AB8">
            <w:r>
              <w:t>To</w:t>
            </w:r>
            <w:r w:rsidRPr="00DA598D">
              <w:t xml:space="preserve"> contact ESS/McStas staff to see if there is something we can help </w:t>
            </w:r>
            <w:r>
              <w:t>with</w:t>
            </w:r>
          </w:p>
        </w:tc>
        <w:tc>
          <w:tcPr>
            <w:tcW w:w="912" w:type="dxa"/>
          </w:tcPr>
          <w:p w:rsidR="00B3197E" w:rsidRDefault="00B3197E" w:rsidP="00E41AB8">
            <w:pPr>
              <w:pStyle w:val="TableCell"/>
            </w:pPr>
            <w:r>
              <w:t>ND+AM</w:t>
            </w:r>
          </w:p>
        </w:tc>
      </w:tr>
      <w:tr w:rsidR="00B3197E" w:rsidTr="00941201">
        <w:tc>
          <w:tcPr>
            <w:tcW w:w="711" w:type="dxa"/>
          </w:tcPr>
          <w:p w:rsidR="00B3197E" w:rsidRDefault="00B3197E" w:rsidP="00E41AB8">
            <w:pPr>
              <w:pStyle w:val="TableCell"/>
            </w:pPr>
            <w:r>
              <w:t>1.3</w:t>
            </w:r>
          </w:p>
        </w:tc>
        <w:tc>
          <w:tcPr>
            <w:tcW w:w="7619" w:type="dxa"/>
          </w:tcPr>
          <w:p w:rsidR="00B3197E" w:rsidRPr="0011161E" w:rsidRDefault="00B3197E" w:rsidP="00E41AB8">
            <w:r>
              <w:t>To arrange scientific steering meetings to take place following release</w:t>
            </w:r>
          </w:p>
        </w:tc>
        <w:tc>
          <w:tcPr>
            <w:tcW w:w="912" w:type="dxa"/>
          </w:tcPr>
          <w:p w:rsidR="00B3197E" w:rsidRDefault="00B3197E" w:rsidP="00E41AB8">
            <w:pPr>
              <w:pStyle w:val="TableCell"/>
            </w:pPr>
            <w:r>
              <w:t>ND</w:t>
            </w:r>
          </w:p>
        </w:tc>
      </w:tr>
      <w:tr w:rsidR="00B3197E" w:rsidTr="00941201">
        <w:tc>
          <w:tcPr>
            <w:tcW w:w="711" w:type="dxa"/>
          </w:tcPr>
          <w:p w:rsidR="00B3197E" w:rsidRDefault="00B3197E" w:rsidP="00E41AB8">
            <w:pPr>
              <w:pStyle w:val="TableCell"/>
            </w:pPr>
            <w:r>
              <w:t>1.4</w:t>
            </w:r>
          </w:p>
        </w:tc>
        <w:tc>
          <w:tcPr>
            <w:tcW w:w="7619" w:type="dxa"/>
          </w:tcPr>
          <w:p w:rsidR="00B3197E" w:rsidRPr="00120A85" w:rsidRDefault="00B3197E" w:rsidP="00E41AB8">
            <w:r>
              <w:t>T</w:t>
            </w:r>
            <w:r w:rsidRPr="00120A85">
              <w:t>o look into arranging a meeting to continue discussions on commonalities between scientific strategies ISIS/SNS</w:t>
            </w:r>
          </w:p>
        </w:tc>
        <w:tc>
          <w:tcPr>
            <w:tcW w:w="912" w:type="dxa"/>
          </w:tcPr>
          <w:p w:rsidR="00B3197E" w:rsidRDefault="00B3197E" w:rsidP="00E41AB8">
            <w:pPr>
              <w:pStyle w:val="TableCell"/>
            </w:pPr>
            <w:r>
              <w:t>ND+MH</w:t>
            </w:r>
          </w:p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Default="00067AE6" w:rsidP="003E1038"/>
        </w:tc>
      </w:tr>
    </w:tbl>
    <w:p w:rsidR="00644F2D" w:rsidRPr="00644F2D" w:rsidRDefault="00644F2D" w:rsidP="006C4D3D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4EB" w:rsidRDefault="009134EB" w:rsidP="008A5DC6">
      <w:pPr>
        <w:spacing w:after="0"/>
      </w:pPr>
      <w:r>
        <w:separator/>
      </w:r>
    </w:p>
  </w:endnote>
  <w:endnote w:type="continuationSeparator" w:id="0">
    <w:p w:rsidR="009134EB" w:rsidRDefault="009134EB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D26832">
      <w:fldChar w:fldCharType="begin"/>
    </w:r>
    <w:r w:rsidR="00D26832">
      <w:instrText xml:space="preserve"> PAGE   \* MERGEFORMAT </w:instrText>
    </w:r>
    <w:r w:rsidR="00D26832">
      <w:fldChar w:fldCharType="separate"/>
    </w:r>
    <w:r w:rsidR="00CE76AD">
      <w:rPr>
        <w:noProof/>
      </w:rPr>
      <w:t>1</w:t>
    </w:r>
    <w:r w:rsidR="00D26832">
      <w:rPr>
        <w:noProof/>
      </w:rPr>
      <w:fldChar w:fldCharType="end"/>
    </w:r>
    <w:r w:rsidR="00635CE4">
      <w:tab/>
    </w:r>
    <w:r w:rsidR="00D26832">
      <w:fldChar w:fldCharType="begin"/>
    </w:r>
    <w:r w:rsidR="00D26832">
      <w:instrText xml:space="preserve"> DATE \@ "dd/MM/yyyy" </w:instrText>
    </w:r>
    <w:r w:rsidR="00D26832">
      <w:fldChar w:fldCharType="separate"/>
    </w:r>
    <w:r w:rsidR="00CE76AD">
      <w:rPr>
        <w:noProof/>
      </w:rPr>
      <w:t>15/04/2013</w:t>
    </w:r>
    <w:r w:rsidR="00D268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4EB" w:rsidRDefault="009134EB" w:rsidP="008A5DC6">
      <w:pPr>
        <w:spacing w:after="0"/>
      </w:pPr>
      <w:r>
        <w:separator/>
      </w:r>
    </w:p>
  </w:footnote>
  <w:footnote w:type="continuationSeparator" w:id="0">
    <w:p w:rsidR="009134EB" w:rsidRDefault="009134EB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31862E6A"/>
    <w:multiLevelType w:val="multilevel"/>
    <w:tmpl w:val="31841220"/>
    <w:numStyleLink w:val="NumberedHeadings"/>
  </w:abstractNum>
  <w:abstractNum w:abstractNumId="14">
    <w:nsid w:val="535242A3"/>
    <w:multiLevelType w:val="multilevel"/>
    <w:tmpl w:val="31841220"/>
    <w:numStyleLink w:val="NumberedHeadings"/>
  </w:abstractNum>
  <w:abstractNum w:abstractNumId="15">
    <w:nsid w:val="6291231B"/>
    <w:multiLevelType w:val="multilevel"/>
    <w:tmpl w:val="31841220"/>
    <w:numStyleLink w:val="NumberedHeadings"/>
  </w:abstractNum>
  <w:abstractNum w:abstractNumId="16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A9A"/>
    <w:rsid w:val="000359C6"/>
    <w:rsid w:val="00052EDE"/>
    <w:rsid w:val="00067AE6"/>
    <w:rsid w:val="00071C5F"/>
    <w:rsid w:val="000774C6"/>
    <w:rsid w:val="00084EE8"/>
    <w:rsid w:val="00091F47"/>
    <w:rsid w:val="000A2348"/>
    <w:rsid w:val="000A67C0"/>
    <w:rsid w:val="000E2C9A"/>
    <w:rsid w:val="000F15E6"/>
    <w:rsid w:val="000F448F"/>
    <w:rsid w:val="000F6171"/>
    <w:rsid w:val="00102C7A"/>
    <w:rsid w:val="0011161E"/>
    <w:rsid w:val="00114A63"/>
    <w:rsid w:val="00120A85"/>
    <w:rsid w:val="0012475E"/>
    <w:rsid w:val="00132C07"/>
    <w:rsid w:val="00140F8E"/>
    <w:rsid w:val="00143956"/>
    <w:rsid w:val="00146CBE"/>
    <w:rsid w:val="00163B7A"/>
    <w:rsid w:val="0017001A"/>
    <w:rsid w:val="001762D1"/>
    <w:rsid w:val="00177CF4"/>
    <w:rsid w:val="0018163C"/>
    <w:rsid w:val="00183872"/>
    <w:rsid w:val="00184EA0"/>
    <w:rsid w:val="001934BD"/>
    <w:rsid w:val="001A5EB1"/>
    <w:rsid w:val="001B075A"/>
    <w:rsid w:val="001B0BF7"/>
    <w:rsid w:val="001B4FAF"/>
    <w:rsid w:val="001C740D"/>
    <w:rsid w:val="001D16BB"/>
    <w:rsid w:val="001F5B57"/>
    <w:rsid w:val="002078D7"/>
    <w:rsid w:val="00221F58"/>
    <w:rsid w:val="002316A5"/>
    <w:rsid w:val="00231E91"/>
    <w:rsid w:val="0023211E"/>
    <w:rsid w:val="002508E8"/>
    <w:rsid w:val="002564DA"/>
    <w:rsid w:val="002644A8"/>
    <w:rsid w:val="002658A6"/>
    <w:rsid w:val="0026719A"/>
    <w:rsid w:val="00275791"/>
    <w:rsid w:val="00276489"/>
    <w:rsid w:val="00285287"/>
    <w:rsid w:val="002879F3"/>
    <w:rsid w:val="002A1774"/>
    <w:rsid w:val="002B0E3F"/>
    <w:rsid w:val="002B473E"/>
    <w:rsid w:val="002B5DC6"/>
    <w:rsid w:val="002C0585"/>
    <w:rsid w:val="002C42B9"/>
    <w:rsid w:val="002D0ADD"/>
    <w:rsid w:val="002E0C64"/>
    <w:rsid w:val="002E3CF1"/>
    <w:rsid w:val="002E4AA5"/>
    <w:rsid w:val="002F19FA"/>
    <w:rsid w:val="00315585"/>
    <w:rsid w:val="003304E5"/>
    <w:rsid w:val="0033258E"/>
    <w:rsid w:val="00352E29"/>
    <w:rsid w:val="00394CE8"/>
    <w:rsid w:val="003974F9"/>
    <w:rsid w:val="003A17F1"/>
    <w:rsid w:val="003C13F7"/>
    <w:rsid w:val="003D380B"/>
    <w:rsid w:val="003E0AA0"/>
    <w:rsid w:val="003E3E81"/>
    <w:rsid w:val="003F1294"/>
    <w:rsid w:val="003F1342"/>
    <w:rsid w:val="003F3A7E"/>
    <w:rsid w:val="00401CFD"/>
    <w:rsid w:val="00405ADD"/>
    <w:rsid w:val="00405D9C"/>
    <w:rsid w:val="00414D65"/>
    <w:rsid w:val="00420ABC"/>
    <w:rsid w:val="00424021"/>
    <w:rsid w:val="004317DC"/>
    <w:rsid w:val="00433FDF"/>
    <w:rsid w:val="0044525F"/>
    <w:rsid w:val="00445326"/>
    <w:rsid w:val="00446897"/>
    <w:rsid w:val="0045090C"/>
    <w:rsid w:val="00453A64"/>
    <w:rsid w:val="004623AF"/>
    <w:rsid w:val="004670B7"/>
    <w:rsid w:val="00467700"/>
    <w:rsid w:val="004678AE"/>
    <w:rsid w:val="00481C1D"/>
    <w:rsid w:val="00482F71"/>
    <w:rsid w:val="00483D78"/>
    <w:rsid w:val="004A0B4D"/>
    <w:rsid w:val="004A7718"/>
    <w:rsid w:val="004B3B28"/>
    <w:rsid w:val="004C5F01"/>
    <w:rsid w:val="004D1CB1"/>
    <w:rsid w:val="004E205F"/>
    <w:rsid w:val="004E2499"/>
    <w:rsid w:val="004E37C0"/>
    <w:rsid w:val="004E4B9D"/>
    <w:rsid w:val="004E7181"/>
    <w:rsid w:val="004E71DC"/>
    <w:rsid w:val="004E76E6"/>
    <w:rsid w:val="004F594F"/>
    <w:rsid w:val="00503AF9"/>
    <w:rsid w:val="00505A49"/>
    <w:rsid w:val="005200C1"/>
    <w:rsid w:val="005253BF"/>
    <w:rsid w:val="00542737"/>
    <w:rsid w:val="0055252F"/>
    <w:rsid w:val="0055725D"/>
    <w:rsid w:val="0056113C"/>
    <w:rsid w:val="005652E2"/>
    <w:rsid w:val="00574FA9"/>
    <w:rsid w:val="005843E9"/>
    <w:rsid w:val="00584CB2"/>
    <w:rsid w:val="00594F7D"/>
    <w:rsid w:val="00597DC0"/>
    <w:rsid w:val="005A4A27"/>
    <w:rsid w:val="005A56EA"/>
    <w:rsid w:val="005A7612"/>
    <w:rsid w:val="005B2693"/>
    <w:rsid w:val="005B3C50"/>
    <w:rsid w:val="005B5DDE"/>
    <w:rsid w:val="005B77CE"/>
    <w:rsid w:val="005C1FEB"/>
    <w:rsid w:val="005C4B89"/>
    <w:rsid w:val="005E3160"/>
    <w:rsid w:val="005E5992"/>
    <w:rsid w:val="005E7656"/>
    <w:rsid w:val="005F79AB"/>
    <w:rsid w:val="00626B1A"/>
    <w:rsid w:val="00634D0E"/>
    <w:rsid w:val="00635CE4"/>
    <w:rsid w:val="0064353B"/>
    <w:rsid w:val="00644F2D"/>
    <w:rsid w:val="00645812"/>
    <w:rsid w:val="00654CA9"/>
    <w:rsid w:val="006602F1"/>
    <w:rsid w:val="00672656"/>
    <w:rsid w:val="00680833"/>
    <w:rsid w:val="00681AE2"/>
    <w:rsid w:val="00682713"/>
    <w:rsid w:val="00687A9C"/>
    <w:rsid w:val="006A1AEB"/>
    <w:rsid w:val="006A2DD0"/>
    <w:rsid w:val="006A313C"/>
    <w:rsid w:val="006A564E"/>
    <w:rsid w:val="006A7CDC"/>
    <w:rsid w:val="006B09F0"/>
    <w:rsid w:val="006B293B"/>
    <w:rsid w:val="006B5256"/>
    <w:rsid w:val="006B650F"/>
    <w:rsid w:val="006B79F0"/>
    <w:rsid w:val="006C4D3D"/>
    <w:rsid w:val="006E2D09"/>
    <w:rsid w:val="006E3DCC"/>
    <w:rsid w:val="006F074C"/>
    <w:rsid w:val="006F324D"/>
    <w:rsid w:val="00711116"/>
    <w:rsid w:val="00720681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4BEE"/>
    <w:rsid w:val="00780602"/>
    <w:rsid w:val="007835A3"/>
    <w:rsid w:val="00785C92"/>
    <w:rsid w:val="00794F7A"/>
    <w:rsid w:val="007A1C77"/>
    <w:rsid w:val="007A3958"/>
    <w:rsid w:val="007B404B"/>
    <w:rsid w:val="007B5882"/>
    <w:rsid w:val="007B7173"/>
    <w:rsid w:val="007D311E"/>
    <w:rsid w:val="007F76C1"/>
    <w:rsid w:val="00803544"/>
    <w:rsid w:val="008128A5"/>
    <w:rsid w:val="00816C5B"/>
    <w:rsid w:val="008172CD"/>
    <w:rsid w:val="0083627E"/>
    <w:rsid w:val="0084104A"/>
    <w:rsid w:val="008634B0"/>
    <w:rsid w:val="008666DB"/>
    <w:rsid w:val="008801DA"/>
    <w:rsid w:val="00883372"/>
    <w:rsid w:val="0088533C"/>
    <w:rsid w:val="00892376"/>
    <w:rsid w:val="008961F7"/>
    <w:rsid w:val="008968AD"/>
    <w:rsid w:val="00896E89"/>
    <w:rsid w:val="008A1A11"/>
    <w:rsid w:val="008A54D2"/>
    <w:rsid w:val="008A5DC6"/>
    <w:rsid w:val="008A7C63"/>
    <w:rsid w:val="008B00AD"/>
    <w:rsid w:val="008B31FA"/>
    <w:rsid w:val="008B7062"/>
    <w:rsid w:val="008C1452"/>
    <w:rsid w:val="008C2290"/>
    <w:rsid w:val="008C2A36"/>
    <w:rsid w:val="008C2E5E"/>
    <w:rsid w:val="008C307F"/>
    <w:rsid w:val="008D1593"/>
    <w:rsid w:val="008D287F"/>
    <w:rsid w:val="008F2FAE"/>
    <w:rsid w:val="008F53B5"/>
    <w:rsid w:val="00901A80"/>
    <w:rsid w:val="00902C51"/>
    <w:rsid w:val="00903072"/>
    <w:rsid w:val="0090474C"/>
    <w:rsid w:val="00906C58"/>
    <w:rsid w:val="0091220F"/>
    <w:rsid w:val="00912EE3"/>
    <w:rsid w:val="009134EB"/>
    <w:rsid w:val="00915A21"/>
    <w:rsid w:val="00921170"/>
    <w:rsid w:val="00926666"/>
    <w:rsid w:val="00941201"/>
    <w:rsid w:val="00941D37"/>
    <w:rsid w:val="00954202"/>
    <w:rsid w:val="00962673"/>
    <w:rsid w:val="009672A0"/>
    <w:rsid w:val="00981375"/>
    <w:rsid w:val="00991D2B"/>
    <w:rsid w:val="009938BA"/>
    <w:rsid w:val="00995EBC"/>
    <w:rsid w:val="009B2242"/>
    <w:rsid w:val="009B51DA"/>
    <w:rsid w:val="009D21FC"/>
    <w:rsid w:val="009D580C"/>
    <w:rsid w:val="009F640B"/>
    <w:rsid w:val="00A053BE"/>
    <w:rsid w:val="00A0667E"/>
    <w:rsid w:val="00A10662"/>
    <w:rsid w:val="00A1319E"/>
    <w:rsid w:val="00A25CE3"/>
    <w:rsid w:val="00A279E4"/>
    <w:rsid w:val="00A3270F"/>
    <w:rsid w:val="00A35B71"/>
    <w:rsid w:val="00A5633F"/>
    <w:rsid w:val="00A65367"/>
    <w:rsid w:val="00A669CE"/>
    <w:rsid w:val="00A72090"/>
    <w:rsid w:val="00A75F00"/>
    <w:rsid w:val="00A766ED"/>
    <w:rsid w:val="00A8405A"/>
    <w:rsid w:val="00A8543C"/>
    <w:rsid w:val="00AA22AC"/>
    <w:rsid w:val="00AA41D8"/>
    <w:rsid w:val="00AA6419"/>
    <w:rsid w:val="00AB4D58"/>
    <w:rsid w:val="00AC16BC"/>
    <w:rsid w:val="00AD17A0"/>
    <w:rsid w:val="00AD29F3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20FF3"/>
    <w:rsid w:val="00B23B95"/>
    <w:rsid w:val="00B25252"/>
    <w:rsid w:val="00B3197E"/>
    <w:rsid w:val="00B35B15"/>
    <w:rsid w:val="00B50ED4"/>
    <w:rsid w:val="00B56241"/>
    <w:rsid w:val="00B61414"/>
    <w:rsid w:val="00B633C3"/>
    <w:rsid w:val="00B80D54"/>
    <w:rsid w:val="00B83F2A"/>
    <w:rsid w:val="00B85C6F"/>
    <w:rsid w:val="00B93933"/>
    <w:rsid w:val="00B93F26"/>
    <w:rsid w:val="00B9582D"/>
    <w:rsid w:val="00BA2037"/>
    <w:rsid w:val="00BA740C"/>
    <w:rsid w:val="00BB4F56"/>
    <w:rsid w:val="00BC2812"/>
    <w:rsid w:val="00BC3257"/>
    <w:rsid w:val="00BC6518"/>
    <w:rsid w:val="00BD3AE8"/>
    <w:rsid w:val="00BD5864"/>
    <w:rsid w:val="00C038F0"/>
    <w:rsid w:val="00C057ED"/>
    <w:rsid w:val="00C12C4C"/>
    <w:rsid w:val="00C17646"/>
    <w:rsid w:val="00C30726"/>
    <w:rsid w:val="00C31AFA"/>
    <w:rsid w:val="00C37DF5"/>
    <w:rsid w:val="00C443C8"/>
    <w:rsid w:val="00C47E36"/>
    <w:rsid w:val="00C54E04"/>
    <w:rsid w:val="00C634E5"/>
    <w:rsid w:val="00C65F4B"/>
    <w:rsid w:val="00C67EC1"/>
    <w:rsid w:val="00C71177"/>
    <w:rsid w:val="00C76444"/>
    <w:rsid w:val="00C92582"/>
    <w:rsid w:val="00C97AB1"/>
    <w:rsid w:val="00C97DC8"/>
    <w:rsid w:val="00CA1B85"/>
    <w:rsid w:val="00CC35A9"/>
    <w:rsid w:val="00CC7137"/>
    <w:rsid w:val="00CE76AD"/>
    <w:rsid w:val="00CF1E62"/>
    <w:rsid w:val="00CF707F"/>
    <w:rsid w:val="00CF7D52"/>
    <w:rsid w:val="00D05A6C"/>
    <w:rsid w:val="00D11CF8"/>
    <w:rsid w:val="00D15F9C"/>
    <w:rsid w:val="00D16F6C"/>
    <w:rsid w:val="00D21340"/>
    <w:rsid w:val="00D26832"/>
    <w:rsid w:val="00D31942"/>
    <w:rsid w:val="00D35933"/>
    <w:rsid w:val="00D359DD"/>
    <w:rsid w:val="00D35A3F"/>
    <w:rsid w:val="00D36073"/>
    <w:rsid w:val="00D42AD1"/>
    <w:rsid w:val="00D53BFC"/>
    <w:rsid w:val="00D618BB"/>
    <w:rsid w:val="00D705A5"/>
    <w:rsid w:val="00D8708F"/>
    <w:rsid w:val="00D92C7A"/>
    <w:rsid w:val="00DA15DF"/>
    <w:rsid w:val="00DA598D"/>
    <w:rsid w:val="00DA5DAB"/>
    <w:rsid w:val="00DD4A8C"/>
    <w:rsid w:val="00DE0732"/>
    <w:rsid w:val="00DE1321"/>
    <w:rsid w:val="00DF35A2"/>
    <w:rsid w:val="00DF36F0"/>
    <w:rsid w:val="00E069BF"/>
    <w:rsid w:val="00E10C74"/>
    <w:rsid w:val="00E13057"/>
    <w:rsid w:val="00E141A7"/>
    <w:rsid w:val="00E312A9"/>
    <w:rsid w:val="00E3464B"/>
    <w:rsid w:val="00E352C6"/>
    <w:rsid w:val="00E37B67"/>
    <w:rsid w:val="00E40BCE"/>
    <w:rsid w:val="00E43685"/>
    <w:rsid w:val="00E445B0"/>
    <w:rsid w:val="00E67F25"/>
    <w:rsid w:val="00E72852"/>
    <w:rsid w:val="00E77072"/>
    <w:rsid w:val="00E9145F"/>
    <w:rsid w:val="00E92B9E"/>
    <w:rsid w:val="00EA0852"/>
    <w:rsid w:val="00EA799C"/>
    <w:rsid w:val="00EB2504"/>
    <w:rsid w:val="00EB65DA"/>
    <w:rsid w:val="00ED6777"/>
    <w:rsid w:val="00EE1A9E"/>
    <w:rsid w:val="00EF3489"/>
    <w:rsid w:val="00F03690"/>
    <w:rsid w:val="00F05B1A"/>
    <w:rsid w:val="00F071E1"/>
    <w:rsid w:val="00F13734"/>
    <w:rsid w:val="00F222E7"/>
    <w:rsid w:val="00F27289"/>
    <w:rsid w:val="00F43397"/>
    <w:rsid w:val="00F51912"/>
    <w:rsid w:val="00F52A1F"/>
    <w:rsid w:val="00F62257"/>
    <w:rsid w:val="00F648B1"/>
    <w:rsid w:val="00F64DCD"/>
    <w:rsid w:val="00F70D2B"/>
    <w:rsid w:val="00F72489"/>
    <w:rsid w:val="00F727A4"/>
    <w:rsid w:val="00F72825"/>
    <w:rsid w:val="00F7520A"/>
    <w:rsid w:val="00F868FC"/>
    <w:rsid w:val="00F87513"/>
    <w:rsid w:val="00F93D65"/>
    <w:rsid w:val="00FA53FB"/>
    <w:rsid w:val="00FA7F34"/>
    <w:rsid w:val="00FB27A6"/>
    <w:rsid w:val="00FC59F1"/>
    <w:rsid w:val="00FC76E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mantidproject/documents/blob/master/Project%20Management/PMB/PM%20report%20to%20the%20PMB%2013%20March%202013.doc?raw=tru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%20Management/PMB/Report%20on%20Open%20Source%20Governance%20Models.doc?raw=tru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MeetingDate xmlns="fa0dbb60-a7c3-4c55-9688-8a9c67a8df9b">2012-11-20T00:00:00+00:00</Meeting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2E407D-5B8B-451B-857A-7C6F30AE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2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Nicholas Draper</cp:lastModifiedBy>
  <cp:revision>2</cp:revision>
  <cp:lastPrinted>2013-03-28T11:33:00Z</cp:lastPrinted>
  <dcterms:created xsi:type="dcterms:W3CDTF">2013-04-15T10:07:00Z</dcterms:created>
  <dcterms:modified xsi:type="dcterms:W3CDTF">2013-04-15T10:07:00Z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