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07521" w14:textId="0919EBB1" w:rsidR="00DF0AB0" w:rsidRDefault="009E2D47" w:rsidP="00DF0AB0">
      <w:pPr>
        <w:pStyle w:val="Title"/>
      </w:pPr>
      <w:r>
        <w:t>Mantid PMB</w:t>
      </w:r>
      <w:r w:rsidR="00540A4D">
        <w:t xml:space="preserve"> Meeting</w:t>
      </w:r>
      <w:r w:rsidR="00540A4D">
        <w:br/>
        <w:t>Minutes of Meeting 7</w:t>
      </w:r>
      <w:r w:rsidR="00540A4D">
        <w:br/>
        <w:t>24th Nov</w:t>
      </w:r>
      <w:r w:rsidR="00DF0AB0">
        <w:t xml:space="preserve"> 2014, 1500-1700</w:t>
      </w:r>
    </w:p>
    <w:p w14:paraId="0F9A4EA1" w14:textId="56170FDE" w:rsidR="00DF0AB0" w:rsidRDefault="00DF0AB0" w:rsidP="00DF0AB0">
      <w:r>
        <w:t>Present</w:t>
      </w:r>
      <w:r w:rsidR="00540A4D">
        <w:t xml:space="preserve"> </w:t>
      </w:r>
      <w:r w:rsidR="00473669">
        <w:t xml:space="preserve">from </w:t>
      </w:r>
      <w:r w:rsidR="00540A4D">
        <w:t>SNS</w:t>
      </w:r>
      <w:r>
        <w:t xml:space="preserve">: Garrett </w:t>
      </w:r>
      <w:proofErr w:type="spellStart"/>
      <w:r>
        <w:t>Granroth</w:t>
      </w:r>
      <w:proofErr w:type="spellEnd"/>
      <w:r>
        <w:t xml:space="preserve">, </w:t>
      </w:r>
      <w:r w:rsidR="00540A4D">
        <w:t>Thomas Proffen (Chair)</w:t>
      </w:r>
      <w:r>
        <w:t xml:space="preserve"> </w:t>
      </w:r>
      <w:r w:rsidR="00540A4D">
        <w:t>and Stuart Campbell (TSC chair)</w:t>
      </w:r>
    </w:p>
    <w:p w14:paraId="3373025C" w14:textId="4DC89203" w:rsidR="00540A4D" w:rsidRDefault="00540A4D" w:rsidP="00540A4D">
      <w:r>
        <w:t xml:space="preserve">Present </w:t>
      </w:r>
      <w:r w:rsidR="00473669">
        <w:t xml:space="preserve">from </w:t>
      </w:r>
      <w:r>
        <w:t xml:space="preserve">ISIS: Ross Steward, Toby Perring, Debbie Greenfield, Nick Draper (PM) and Anders Markvardsen (Secretary),  </w:t>
      </w:r>
    </w:p>
    <w:p w14:paraId="5E2E4309" w14:textId="229664A5" w:rsidR="00540A4D" w:rsidRDefault="00540A4D" w:rsidP="00DF0AB0">
      <w:r>
        <w:t xml:space="preserve">Present </w:t>
      </w:r>
      <w:r w:rsidR="00473669">
        <w:t xml:space="preserve">from </w:t>
      </w:r>
      <w:r>
        <w:t>ESS: Jon Taylor</w:t>
      </w:r>
    </w:p>
    <w:p w14:paraId="2DC72F96" w14:textId="6F959A14" w:rsidR="00DF0AB0" w:rsidRPr="001D16BB" w:rsidRDefault="00540A4D" w:rsidP="00DF0AB0">
      <w:r>
        <w:t>Apologies: Galen Shipman</w:t>
      </w:r>
      <w:r w:rsidR="00DF0AB0">
        <w:t xml:space="preserve"> </w:t>
      </w:r>
      <w:r>
        <w:t>(SNS)</w:t>
      </w:r>
    </w:p>
    <w:p w14:paraId="17AD76C5" w14:textId="5CB1233F" w:rsidR="000C147C" w:rsidRDefault="00540A4D" w:rsidP="000C147C">
      <w:pPr>
        <w:pStyle w:val="Heading1"/>
      </w:pPr>
      <w:r>
        <w:t>Links to reports</w:t>
      </w:r>
    </w:p>
    <w:p w14:paraId="4B6E240E" w14:textId="67FA8349" w:rsidR="00411A4E" w:rsidRPr="00411A4E" w:rsidRDefault="00AF2568" w:rsidP="00411A4E">
      <w:hyperlink r:id="rId13" w:history="1">
        <w:r w:rsidR="001F041F" w:rsidRPr="003F7AB5">
          <w:rPr>
            <w:rStyle w:val="Hyperlink"/>
          </w:rPr>
          <w:t>www.github.com</w:t>
        </w:r>
      </w:hyperlink>
      <w:r w:rsidR="001F041F">
        <w:t xml:space="preserve"> is used for version control of d</w:t>
      </w:r>
      <w:r w:rsidR="00411A4E">
        <w:t xml:space="preserve">ocuments. Note that when clicking on a link to a Word document, in </w:t>
      </w:r>
      <w:r w:rsidR="007D3367">
        <w:t>mo</w:t>
      </w:r>
      <w:r w:rsidR="00411A4E">
        <w:t>st browsers, you will then need to download the document by clicking the ‘Raw’ button to the left of the ‘History’ button.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411A4E" w14:paraId="57FB55E1" w14:textId="77777777" w:rsidTr="007C1D3E">
        <w:tc>
          <w:tcPr>
            <w:tcW w:w="1951" w:type="dxa"/>
          </w:tcPr>
          <w:p w14:paraId="46C9D80B" w14:textId="465548EC" w:rsidR="00411A4E" w:rsidRDefault="00411A4E" w:rsidP="00DB792E">
            <w:r>
              <w:t>Minutes from last meeting</w:t>
            </w:r>
          </w:p>
        </w:tc>
        <w:tc>
          <w:tcPr>
            <w:tcW w:w="7291" w:type="dxa"/>
          </w:tcPr>
          <w:p w14:paraId="4871FCC8" w14:textId="1FEFBE8E" w:rsidR="00411A4E" w:rsidRDefault="00AF2568" w:rsidP="00DB792E">
            <w:hyperlink r:id="rId14" w:history="1">
              <w:r w:rsidR="00411A4E" w:rsidRPr="003F7AB5">
                <w:rPr>
                  <w:rStyle w:val="Hyperlink"/>
                </w:rPr>
                <w:t>https://github.com/mantidproject/documents/blob/master/Project-Management/PMB/Minutes/PMCMinutes21stJuly14.docx</w:t>
              </w:r>
            </w:hyperlink>
            <w:r w:rsidR="00411A4E">
              <w:t xml:space="preserve"> </w:t>
            </w:r>
          </w:p>
        </w:tc>
      </w:tr>
      <w:tr w:rsidR="00411A4E" w14:paraId="4B4E44C3" w14:textId="77777777" w:rsidTr="007C1D3E">
        <w:tc>
          <w:tcPr>
            <w:tcW w:w="1951" w:type="dxa"/>
          </w:tcPr>
          <w:p w14:paraId="601A6EAE" w14:textId="10E8800B" w:rsidR="00411A4E" w:rsidRDefault="00411A4E" w:rsidP="00DB792E">
            <w:r>
              <w:t>PM report</w:t>
            </w:r>
          </w:p>
        </w:tc>
        <w:tc>
          <w:tcPr>
            <w:tcW w:w="7291" w:type="dxa"/>
          </w:tcPr>
          <w:p w14:paraId="7114F029" w14:textId="1B95F927" w:rsidR="00411A4E" w:rsidRDefault="00AF2568" w:rsidP="00DB792E">
            <w:hyperlink r:id="rId15" w:history="1">
              <w:r w:rsidR="007C1D3E" w:rsidRPr="003F7AB5">
                <w:rPr>
                  <w:rStyle w:val="Hyperlink"/>
                </w:rPr>
                <w:t>https://github.com/mantidproject/documents/blob/master/Project-Management/PMB/PM%20report%20to%20the%20PMB%2024%20November%202014.doc</w:t>
              </w:r>
            </w:hyperlink>
            <w:r w:rsidR="007C1D3E">
              <w:t xml:space="preserve"> </w:t>
            </w:r>
          </w:p>
        </w:tc>
      </w:tr>
      <w:tr w:rsidR="00411A4E" w14:paraId="70158AC6" w14:textId="77777777" w:rsidTr="007C1D3E">
        <w:tc>
          <w:tcPr>
            <w:tcW w:w="1951" w:type="dxa"/>
          </w:tcPr>
          <w:p w14:paraId="14B0CE06" w14:textId="105D603D" w:rsidR="00411A4E" w:rsidRDefault="008C0444" w:rsidP="00DB792E">
            <w:r>
              <w:t xml:space="preserve">Technical Steering Committee (TSC) </w:t>
            </w:r>
            <w:r w:rsidR="00411A4E">
              <w:t>report</w:t>
            </w:r>
          </w:p>
        </w:tc>
        <w:tc>
          <w:tcPr>
            <w:tcW w:w="7291" w:type="dxa"/>
          </w:tcPr>
          <w:p w14:paraId="5DDC8635" w14:textId="34C292C4" w:rsidR="00411A4E" w:rsidRDefault="00AF2568" w:rsidP="00DB792E">
            <w:hyperlink r:id="rId16" w:history="1">
              <w:r w:rsidR="00411A4E" w:rsidRPr="003F7AB5">
                <w:rPr>
                  <w:rStyle w:val="Hyperlink"/>
                </w:rPr>
                <w:t>https://github.com/mantidproject/documents/blob/master/Project-Management/TechnicalSte</w:t>
              </w:r>
              <w:r w:rsidR="00411A4E" w:rsidRPr="003F7AB5">
                <w:rPr>
                  <w:rStyle w:val="Hyperlink"/>
                </w:rPr>
                <w:t>e</w:t>
              </w:r>
              <w:r w:rsidR="00411A4E" w:rsidRPr="003F7AB5">
                <w:rPr>
                  <w:rStyle w:val="Hyperlink"/>
                </w:rPr>
                <w:t>ringCommittee/reports/TSC-PMB-report-2014-11-24.md</w:t>
              </w:r>
            </w:hyperlink>
          </w:p>
        </w:tc>
      </w:tr>
    </w:tbl>
    <w:p w14:paraId="167F9487" w14:textId="77777777" w:rsidR="00411A4E" w:rsidRDefault="00411A4E" w:rsidP="00DB792E"/>
    <w:p w14:paraId="6757C38D" w14:textId="6D0B6C1B" w:rsidR="001E3226" w:rsidRDefault="001E3226" w:rsidP="001E3226">
      <w:pPr>
        <w:pStyle w:val="Heading1"/>
      </w:pPr>
      <w:r>
        <w:t>Changes to the PMB</w:t>
      </w:r>
    </w:p>
    <w:p w14:paraId="673E97F0" w14:textId="271EF1CA" w:rsidR="001E3226" w:rsidRDefault="00552162" w:rsidP="00DB792E">
      <w:r>
        <w:t>Toby Perring</w:t>
      </w:r>
      <w:r w:rsidR="001E3226">
        <w:t xml:space="preserve"> </w:t>
      </w:r>
      <w:r w:rsidR="00E60C6D">
        <w:t>was elected as the next</w:t>
      </w:r>
      <w:r w:rsidR="001E3226">
        <w:t xml:space="preserve"> chair</w:t>
      </w:r>
      <w:r w:rsidR="001B7795">
        <w:t xml:space="preserve"> to take</w:t>
      </w:r>
      <w:r>
        <w:t xml:space="preserve"> over this role from Thomas Proffen</w:t>
      </w:r>
      <w:r w:rsidR="00E60C6D">
        <w:t>. As of this PMB</w:t>
      </w:r>
      <w:r w:rsidR="007D3367">
        <w:t>,</w:t>
      </w:r>
      <w:r w:rsidR="00E60C6D">
        <w:t xml:space="preserve"> the ISIS members of this board are TP</w:t>
      </w:r>
      <w:r>
        <w:t xml:space="preserve"> (Toby Perring)</w:t>
      </w:r>
      <w:r w:rsidR="00E60C6D">
        <w:t xml:space="preserve">, DG and RS. JT joined the PMB as the ESS </w:t>
      </w:r>
      <w:r>
        <w:t>member</w:t>
      </w:r>
      <w:r w:rsidR="00E60C6D">
        <w:t xml:space="preserve">.   </w:t>
      </w:r>
    </w:p>
    <w:p w14:paraId="7F77F6C0" w14:textId="39A602CE" w:rsidR="007F76C1" w:rsidRDefault="008C0444" w:rsidP="008C0444">
      <w:pPr>
        <w:pStyle w:val="Heading1"/>
      </w:pPr>
      <w:r>
        <w:t>PM report</w:t>
      </w:r>
    </w:p>
    <w:p w14:paraId="6210D340" w14:textId="1BEC20A6" w:rsidR="00C0590D" w:rsidRDefault="00C0590D" w:rsidP="001E3226">
      <w:r>
        <w:t xml:space="preserve">Nick </w:t>
      </w:r>
      <w:r w:rsidR="008C0444">
        <w:t xml:space="preserve">presented </w:t>
      </w:r>
      <w:r>
        <w:t>the PM report to the board</w:t>
      </w:r>
      <w:r w:rsidR="008C0444">
        <w:t xml:space="preserve">, see the link </w:t>
      </w:r>
      <w:r>
        <w:t>above</w:t>
      </w:r>
      <w:r w:rsidR="008C0444">
        <w:t xml:space="preserve">. </w:t>
      </w:r>
      <w:r>
        <w:t xml:space="preserve">A topic of discussion was the presentation </w:t>
      </w:r>
      <w:r w:rsidR="008C0444">
        <w:t xml:space="preserve">to the PMB </w:t>
      </w:r>
      <w:r>
        <w:t xml:space="preserve">about </w:t>
      </w:r>
      <w:r w:rsidR="002F1A8E">
        <w:t xml:space="preserve">the </w:t>
      </w:r>
      <w:r>
        <w:t xml:space="preserve">progress on the programme of work as agreed after the </w:t>
      </w:r>
      <w:r w:rsidR="00672CB1">
        <w:t xml:space="preserve">last </w:t>
      </w:r>
      <w:r>
        <w:t xml:space="preserve">SSC. What the PMB wants is documentation of the extent of completion of the various tasks, with reference to agreed programme, for the PMB documentation. A ticket list is not the best way. </w:t>
      </w:r>
    </w:p>
    <w:p w14:paraId="29CCA65C" w14:textId="4EC489CF" w:rsidR="001E3226" w:rsidRPr="001E3226" w:rsidRDefault="001E3226" w:rsidP="001E3226">
      <w:pPr>
        <w:rPr>
          <w:b/>
        </w:rPr>
      </w:pPr>
      <w:r w:rsidRPr="001E3226">
        <w:rPr>
          <w:b/>
        </w:rPr>
        <w:t xml:space="preserve">Action ND to </w:t>
      </w:r>
      <w:r w:rsidR="002F1A8E">
        <w:rPr>
          <w:b/>
        </w:rPr>
        <w:t>present progress update, with reference to the agreed list from last SSC, to this year’s SSC</w:t>
      </w:r>
    </w:p>
    <w:p w14:paraId="3121EDE5" w14:textId="18FA63CE" w:rsidR="001E3226" w:rsidRDefault="002F1A8E" w:rsidP="001E3226">
      <w:pPr>
        <w:pStyle w:val="Heading1"/>
      </w:pPr>
      <w:r>
        <w:t>Technical Steering Committee (</w:t>
      </w:r>
      <w:r w:rsidR="001E3226">
        <w:t>TSC</w:t>
      </w:r>
      <w:r>
        <w:t>) report</w:t>
      </w:r>
    </w:p>
    <w:p w14:paraId="22679388" w14:textId="550EDB90" w:rsidR="001B7795" w:rsidRDefault="002F1A8E" w:rsidP="001E3226">
      <w:r>
        <w:t xml:space="preserve">Stuart presented the TSC report to the board, see the link above. </w:t>
      </w:r>
    </w:p>
    <w:p w14:paraId="6B23BBA0" w14:textId="22A277F9" w:rsidR="001E3226" w:rsidRDefault="001965BA" w:rsidP="001E3226">
      <w:r>
        <w:lastRenderedPageBreak/>
        <w:t xml:space="preserve">The TSC chair reported on </w:t>
      </w:r>
      <w:r w:rsidR="00222A2C">
        <w:t>discuss</w:t>
      </w:r>
      <w:r w:rsidR="00E304D3">
        <w:t xml:space="preserve">ions for </w:t>
      </w:r>
      <w:r>
        <w:t>replacing MantidPlot</w:t>
      </w:r>
      <w:r w:rsidR="00222A2C">
        <w:t xml:space="preserve"> </w:t>
      </w:r>
      <w:r w:rsidR="00E304D3">
        <w:t xml:space="preserve">and </w:t>
      </w:r>
      <w:r>
        <w:t>for a Mantid ‘cloud’</w:t>
      </w:r>
      <w:r w:rsidR="00E304D3">
        <w:t xml:space="preserve"> solution. A</w:t>
      </w:r>
      <w:r>
        <w:t xml:space="preserve"> Mantid ‘cloud’ solution </w:t>
      </w:r>
      <w:r w:rsidR="00E304D3">
        <w:t>may offer a subset of the functionality available from MantidPlot through a web interface. It was estimated that a fuller technical investigation for a Mantid ‘cloud’ solution would equate to two months FTE developer</w:t>
      </w:r>
      <w:r w:rsidR="00672CB1">
        <w:t xml:space="preserve"> effort</w:t>
      </w:r>
      <w:r w:rsidR="00E304D3">
        <w:t>.</w:t>
      </w:r>
      <w:r w:rsidR="0024195B">
        <w:t xml:space="preserve"> </w:t>
      </w:r>
      <w:r w:rsidR="00672CB1">
        <w:t>In this</w:t>
      </w:r>
      <w:r w:rsidR="005B3613">
        <w:t xml:space="preserve"> content</w:t>
      </w:r>
      <w:r w:rsidR="00672CB1">
        <w:t>, it was mentioned that</w:t>
      </w:r>
      <w:r w:rsidR="005B3613">
        <w:t xml:space="preserve"> t</w:t>
      </w:r>
      <w:r w:rsidR="00E304D3">
        <w:t xml:space="preserve">he board </w:t>
      </w:r>
      <w:r w:rsidR="00672CB1">
        <w:t>was looking forward to learn</w:t>
      </w:r>
      <w:r w:rsidR="00E304D3">
        <w:t xml:space="preserve"> more about </w:t>
      </w:r>
      <w:r w:rsidR="005B3613">
        <w:t>requirements</w:t>
      </w:r>
      <w:r w:rsidR="00672CB1">
        <w:t xml:space="preserve"> from ESS. </w:t>
      </w:r>
      <w:r w:rsidR="005B3613">
        <w:t xml:space="preserve"> </w:t>
      </w:r>
    </w:p>
    <w:p w14:paraId="1BE7657F" w14:textId="45648C6E" w:rsidR="006A3682" w:rsidRDefault="006A3682" w:rsidP="001E3226">
      <w:r>
        <w:t xml:space="preserve">It was commented that the future of HDF5 looks more secure compared to the future of Nexus. </w:t>
      </w:r>
    </w:p>
    <w:p w14:paraId="3D6C3625" w14:textId="6AE02E40" w:rsidR="006A3682" w:rsidRDefault="006A3682" w:rsidP="001E3226">
      <w:r>
        <w:t>It was agreed to migrate towards VS 2013 after the next Mantid release.</w:t>
      </w:r>
    </w:p>
    <w:p w14:paraId="54E1C6DC" w14:textId="49D26188" w:rsidR="001E3226" w:rsidRDefault="006A3682" w:rsidP="001E3226">
      <w:pPr>
        <w:pStyle w:val="Heading1"/>
      </w:pPr>
      <w:r>
        <w:t>Tracing usage data</w:t>
      </w:r>
    </w:p>
    <w:p w14:paraId="7496C8C0" w14:textId="40054118" w:rsidR="001E3226" w:rsidRDefault="008916D8" w:rsidP="001E3226">
      <w:r>
        <w:t xml:space="preserve">The board agreed that it wants to track </w:t>
      </w:r>
      <w:r w:rsidR="005B3613">
        <w:t>Mantid usage in more detail to b</w:t>
      </w:r>
      <w:r>
        <w:t xml:space="preserve">e able to make better judge </w:t>
      </w:r>
      <w:r w:rsidR="005B3613">
        <w:t xml:space="preserve">when </w:t>
      </w:r>
      <w:r>
        <w:t xml:space="preserve">we can </w:t>
      </w:r>
      <w:r w:rsidR="005B3613">
        <w:t>stop supporting a given version of an operating system</w:t>
      </w:r>
      <w:r>
        <w:t>, and</w:t>
      </w:r>
      <w:r w:rsidR="005B3613">
        <w:t xml:space="preserve"> to </w:t>
      </w:r>
      <w:r>
        <w:t xml:space="preserve">better understand </w:t>
      </w:r>
      <w:r w:rsidR="005B3613">
        <w:t xml:space="preserve">which algorithms we </w:t>
      </w:r>
      <w:r>
        <w:t>may</w:t>
      </w:r>
      <w:r w:rsidR="00DA3528">
        <w:t xml:space="preserve"> </w:t>
      </w:r>
      <w:r w:rsidR="005B3613">
        <w:t xml:space="preserve">no longer need to support. </w:t>
      </w:r>
      <w:r w:rsidR="006A3682">
        <w:t xml:space="preserve">It was agreed </w:t>
      </w:r>
      <w:r>
        <w:t>that tracing</w:t>
      </w:r>
      <w:r w:rsidR="00552162">
        <w:t xml:space="preserve"> usage data should be turned </w:t>
      </w:r>
      <w:r w:rsidR="006A3682">
        <w:t>o</w:t>
      </w:r>
      <w:r w:rsidR="00552162">
        <w:t>n by default</w:t>
      </w:r>
      <w:r>
        <w:t xml:space="preserve"> and with an option for the user </w:t>
      </w:r>
      <w:r w:rsidR="00DA3528">
        <w:t>to turn this off.</w:t>
      </w:r>
      <w:r w:rsidR="006A3682">
        <w:t xml:space="preserve"> It was not</w:t>
      </w:r>
      <w:r w:rsidR="00DA3528">
        <w:t>ed that we will not be collecting</w:t>
      </w:r>
      <w:r w:rsidR="006A3682">
        <w:t xml:space="preserve"> personal data.</w:t>
      </w:r>
    </w:p>
    <w:p w14:paraId="5358A9F1" w14:textId="460CE492" w:rsidR="006A3682" w:rsidRDefault="006A3682" w:rsidP="006A3682">
      <w:pPr>
        <w:pStyle w:val="Heading1"/>
      </w:pPr>
      <w:r>
        <w:t>Joint Jan/Feb Mantid meeting</w:t>
      </w:r>
    </w:p>
    <w:p w14:paraId="0B7C6469" w14:textId="715E2370" w:rsidR="006A3682" w:rsidRDefault="006A3682" w:rsidP="006A3682">
      <w:r>
        <w:t xml:space="preserve">Link to agenda: </w:t>
      </w:r>
      <w:hyperlink r:id="rId17" w:history="1">
        <w:r w:rsidRPr="003F7AB5">
          <w:rPr>
            <w:rStyle w:val="Hyperlink"/>
          </w:rPr>
          <w:t>http://www.mantidproject.org/Category:January_2015_Visit</w:t>
        </w:r>
      </w:hyperlink>
      <w:r>
        <w:t xml:space="preserve"> .</w:t>
      </w:r>
    </w:p>
    <w:p w14:paraId="3E24CC2A" w14:textId="2348E643" w:rsidR="006A3682" w:rsidRDefault="006A3682" w:rsidP="006A3682">
      <w:pPr>
        <w:pStyle w:val="Heading1"/>
      </w:pPr>
      <w:r>
        <w:t>Mantid Instrument definition language</w:t>
      </w:r>
    </w:p>
    <w:p w14:paraId="24B92DB1" w14:textId="5C712D47" w:rsidR="006A3682" w:rsidRDefault="00552162" w:rsidP="006A3682">
      <w:r>
        <w:t xml:space="preserve">The </w:t>
      </w:r>
      <w:r w:rsidR="001B7795">
        <w:t>need</w:t>
      </w:r>
      <w:r w:rsidR="001E2540">
        <w:t xml:space="preserve"> for a 2</w:t>
      </w:r>
      <w:r w:rsidR="001E2540" w:rsidRPr="001E2540">
        <w:rPr>
          <w:vertAlign w:val="superscript"/>
        </w:rPr>
        <w:t>nd</w:t>
      </w:r>
      <w:r w:rsidR="001E2540">
        <w:t xml:space="preserve"> version o</w:t>
      </w:r>
      <w:bookmarkStart w:id="0" w:name="_GoBack"/>
      <w:bookmarkEnd w:id="0"/>
      <w:r w:rsidR="001E2540">
        <w:t>f the Mantid instrume</w:t>
      </w:r>
      <w:r>
        <w:t>n</w:t>
      </w:r>
      <w:r w:rsidR="001B7795">
        <w:t>t definition language (IDL) was</w:t>
      </w:r>
      <w:r w:rsidR="001E2540">
        <w:t xml:space="preserve"> discussed</w:t>
      </w:r>
      <w:r w:rsidR="006A3682">
        <w:t>.</w:t>
      </w:r>
    </w:p>
    <w:p w14:paraId="5371E485" w14:textId="37353C29" w:rsidR="006A3682" w:rsidRPr="001E2540" w:rsidRDefault="00704B3E" w:rsidP="001E3226">
      <w:pPr>
        <w:rPr>
          <w:b/>
        </w:rPr>
      </w:pPr>
      <w:r>
        <w:rPr>
          <w:b/>
        </w:rPr>
        <w:t>Action TSC to look into identifying/documenting use cases that can</w:t>
      </w:r>
      <w:r w:rsidR="001E2540" w:rsidRPr="001E2540">
        <w:rPr>
          <w:b/>
        </w:rPr>
        <w:t xml:space="preserve"> guide the direction of creating a 2</w:t>
      </w:r>
      <w:r w:rsidR="001E2540" w:rsidRPr="001E2540">
        <w:rPr>
          <w:b/>
          <w:vertAlign w:val="superscript"/>
        </w:rPr>
        <w:t>nd</w:t>
      </w:r>
      <w:r w:rsidR="001E2540" w:rsidRPr="001E2540">
        <w:rPr>
          <w:b/>
        </w:rPr>
        <w:t xml:space="preserve"> version of the IDL</w:t>
      </w:r>
    </w:p>
    <w:p w14:paraId="48C8DD65" w14:textId="45140752" w:rsidR="00566259" w:rsidRDefault="004F460E" w:rsidP="00566259">
      <w:pPr>
        <w:pStyle w:val="Heading1"/>
      </w:pPr>
      <w:r>
        <w:t>AOB</w:t>
      </w:r>
    </w:p>
    <w:p w14:paraId="5B12E9E5" w14:textId="3D9A1D91" w:rsidR="008600D5" w:rsidRDefault="004F460E" w:rsidP="00E92015">
      <w:proofErr w:type="gramStart"/>
      <w:r>
        <w:t>None</w:t>
      </w:r>
      <w:r w:rsidR="008600D5">
        <w:t>.</w:t>
      </w:r>
      <w:proofErr w:type="gramEnd"/>
      <w:r w:rsidR="008600D5">
        <w:t xml:space="preserve">  </w:t>
      </w:r>
    </w:p>
    <w:p w14:paraId="7F77F6D3" w14:textId="77777777" w:rsidR="007F76C1" w:rsidRDefault="007F76C1" w:rsidP="007F76C1">
      <w:pPr>
        <w:pStyle w:val="Heading1"/>
      </w:pPr>
      <w:r>
        <w:t>Next Meeting</w:t>
      </w:r>
    </w:p>
    <w:p w14:paraId="7F77F6D4" w14:textId="7DF30FA7" w:rsidR="007F76C1" w:rsidRPr="00764BEE" w:rsidRDefault="008C3842" w:rsidP="00764BEE">
      <w:r>
        <w:t>As part of end of January j</w:t>
      </w:r>
      <w:r w:rsidR="001E3226">
        <w:t>oint Mantid meeting</w:t>
      </w:r>
      <w:r w:rsidR="008600D5">
        <w:t>.</w:t>
      </w:r>
    </w:p>
    <w:p w14:paraId="7F77F6D5" w14:textId="77777777" w:rsidR="00E67F25" w:rsidRDefault="00E67F25">
      <w:pPr>
        <w:spacing w:after="0"/>
        <w:jc w:val="left"/>
        <w:rPr>
          <w:b/>
          <w:bCs/>
          <w:sz w:val="24"/>
        </w:rPr>
      </w:pPr>
    </w:p>
    <w:p w14:paraId="7F77F6D6" w14:textId="77777777" w:rsidR="006C4D3D" w:rsidRDefault="006C4D3D">
      <w:pPr>
        <w:spacing w:after="0"/>
        <w:jc w:val="left"/>
        <w:rPr>
          <w:b/>
          <w:bCs/>
          <w:sz w:val="24"/>
        </w:rPr>
      </w:pPr>
      <w:r>
        <w:br w:type="page"/>
      </w:r>
    </w:p>
    <w:p w14:paraId="7112A0F6" w14:textId="77777777" w:rsidR="00DB792E" w:rsidRDefault="00DB792E" w:rsidP="00DB792E">
      <w:pPr>
        <w:pStyle w:val="Heading1"/>
      </w:pPr>
      <w:r>
        <w:lastRenderedPageBreak/>
        <w:t>New and Ongoing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7612"/>
        <w:gridCol w:w="912"/>
      </w:tblGrid>
      <w:tr w:rsidR="00DB792E" w14:paraId="5586D6ED" w14:textId="77777777" w:rsidTr="00441FA3">
        <w:tc>
          <w:tcPr>
            <w:tcW w:w="718" w:type="dxa"/>
          </w:tcPr>
          <w:p w14:paraId="72B5EAFC" w14:textId="5C9699E6" w:rsidR="00DB792E" w:rsidRPr="00704DA1" w:rsidRDefault="00124ACE" w:rsidP="00441FA3">
            <w:r>
              <w:t>7</w:t>
            </w:r>
            <w:r w:rsidR="001E2540">
              <w:t>.1</w:t>
            </w:r>
          </w:p>
        </w:tc>
        <w:tc>
          <w:tcPr>
            <w:tcW w:w="7612" w:type="dxa"/>
          </w:tcPr>
          <w:p w14:paraId="4804BBDC" w14:textId="5F60C143" w:rsidR="00DB792E" w:rsidRPr="00672CB1" w:rsidRDefault="00672CB1" w:rsidP="009A1A14">
            <w:r w:rsidRPr="00672CB1">
              <w:t>P</w:t>
            </w:r>
            <w:r w:rsidRPr="00672CB1">
              <w:t>resent progress update, with reference to the agreed list from last SSC, to this year’s SSC</w:t>
            </w:r>
          </w:p>
        </w:tc>
        <w:tc>
          <w:tcPr>
            <w:tcW w:w="912" w:type="dxa"/>
          </w:tcPr>
          <w:p w14:paraId="78A7B991" w14:textId="7A6EE263" w:rsidR="00DB792E" w:rsidRPr="004F594F" w:rsidRDefault="007D3367" w:rsidP="00441FA3">
            <w:r>
              <w:t>ND</w:t>
            </w:r>
          </w:p>
        </w:tc>
      </w:tr>
      <w:tr w:rsidR="00DB792E" w14:paraId="05AF8E54" w14:textId="77777777" w:rsidTr="00441FA3">
        <w:tc>
          <w:tcPr>
            <w:tcW w:w="718" w:type="dxa"/>
          </w:tcPr>
          <w:p w14:paraId="225A3C76" w14:textId="5F874E41" w:rsidR="00DB792E" w:rsidRDefault="00124ACE" w:rsidP="00441FA3">
            <w:pPr>
              <w:pStyle w:val="TableCell"/>
            </w:pPr>
            <w:r>
              <w:t>7</w:t>
            </w:r>
            <w:r w:rsidR="00672CB1">
              <w:t>.2</w:t>
            </w:r>
          </w:p>
        </w:tc>
        <w:tc>
          <w:tcPr>
            <w:tcW w:w="7612" w:type="dxa"/>
          </w:tcPr>
          <w:p w14:paraId="7ACE51C8" w14:textId="0C3666E4" w:rsidR="00DB792E" w:rsidRPr="00704B3E" w:rsidRDefault="00704B3E" w:rsidP="00072BE6">
            <w:r w:rsidRPr="00704B3E">
              <w:t>To look into identifying/documenting use cases that can guide the direction of creating a 2</w:t>
            </w:r>
            <w:r w:rsidRPr="00704B3E">
              <w:rPr>
                <w:vertAlign w:val="superscript"/>
              </w:rPr>
              <w:t>nd</w:t>
            </w:r>
            <w:r w:rsidRPr="00704B3E">
              <w:t xml:space="preserve"> version of the IDL</w:t>
            </w:r>
          </w:p>
        </w:tc>
        <w:tc>
          <w:tcPr>
            <w:tcW w:w="912" w:type="dxa"/>
          </w:tcPr>
          <w:p w14:paraId="58245A78" w14:textId="5ADA7109" w:rsidR="00DB792E" w:rsidRDefault="001E2540" w:rsidP="00441FA3">
            <w:pPr>
              <w:pStyle w:val="TableCell"/>
            </w:pPr>
            <w:r>
              <w:t>TSC</w:t>
            </w:r>
          </w:p>
        </w:tc>
      </w:tr>
      <w:tr w:rsidR="00DB792E" w14:paraId="534CEF44" w14:textId="77777777" w:rsidTr="00441FA3">
        <w:tc>
          <w:tcPr>
            <w:tcW w:w="718" w:type="dxa"/>
          </w:tcPr>
          <w:p w14:paraId="3AF3F319" w14:textId="7355BAC5" w:rsidR="00DB792E" w:rsidRDefault="00DB792E" w:rsidP="00441FA3">
            <w:pPr>
              <w:pStyle w:val="TableCell"/>
            </w:pPr>
          </w:p>
        </w:tc>
        <w:tc>
          <w:tcPr>
            <w:tcW w:w="7612" w:type="dxa"/>
          </w:tcPr>
          <w:p w14:paraId="3BC1E3F8" w14:textId="1B24F19C" w:rsidR="00DB792E" w:rsidRPr="00B8505A" w:rsidRDefault="00DB792E" w:rsidP="00441FA3"/>
        </w:tc>
        <w:tc>
          <w:tcPr>
            <w:tcW w:w="912" w:type="dxa"/>
          </w:tcPr>
          <w:p w14:paraId="18536B6D" w14:textId="45BA6797" w:rsidR="00DB792E" w:rsidRDefault="00DB792E" w:rsidP="00441FA3">
            <w:pPr>
              <w:pStyle w:val="TableCell"/>
            </w:pPr>
          </w:p>
        </w:tc>
      </w:tr>
      <w:tr w:rsidR="009676B6" w14:paraId="55207A4D" w14:textId="77777777" w:rsidTr="00441FA3">
        <w:tc>
          <w:tcPr>
            <w:tcW w:w="718" w:type="dxa"/>
          </w:tcPr>
          <w:p w14:paraId="59D38947" w14:textId="77777777" w:rsidR="009676B6" w:rsidRDefault="009676B6" w:rsidP="00441FA3">
            <w:pPr>
              <w:pStyle w:val="TableCell"/>
            </w:pPr>
          </w:p>
        </w:tc>
        <w:tc>
          <w:tcPr>
            <w:tcW w:w="7612" w:type="dxa"/>
          </w:tcPr>
          <w:p w14:paraId="23465F42" w14:textId="77777777" w:rsidR="009676B6" w:rsidRPr="00120A85" w:rsidRDefault="009676B6" w:rsidP="00441FA3"/>
        </w:tc>
        <w:tc>
          <w:tcPr>
            <w:tcW w:w="912" w:type="dxa"/>
          </w:tcPr>
          <w:p w14:paraId="5DC1211F" w14:textId="77777777" w:rsidR="009676B6" w:rsidRDefault="009676B6" w:rsidP="00441FA3">
            <w:pPr>
              <w:pStyle w:val="TableCell"/>
            </w:pPr>
          </w:p>
        </w:tc>
      </w:tr>
    </w:tbl>
    <w:p w14:paraId="4983E629" w14:textId="77777777" w:rsidR="00DB792E" w:rsidRDefault="00DB792E" w:rsidP="00DB792E">
      <w:pPr>
        <w:pStyle w:val="Heading1"/>
      </w:pPr>
      <w:r>
        <w:t xml:space="preserve">Completed Actions </w:t>
      </w:r>
    </w:p>
    <w:p w14:paraId="6421804B" w14:textId="77777777" w:rsidR="00DB792E" w:rsidRDefault="00DB792E" w:rsidP="00DB792E">
      <w:r>
        <w:t>Completed actions will remain in this list for one meeting then will be removed.</w:t>
      </w:r>
    </w:p>
    <w:p w14:paraId="7443AF6F" w14:textId="77777777" w:rsidR="00DB792E" w:rsidRDefault="00DB792E" w:rsidP="00DB79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652"/>
        <w:gridCol w:w="1915"/>
      </w:tblGrid>
      <w:tr w:rsidR="001E3226" w14:paraId="1384567A" w14:textId="77777777" w:rsidTr="00441FA3">
        <w:tc>
          <w:tcPr>
            <w:tcW w:w="675" w:type="dxa"/>
          </w:tcPr>
          <w:p w14:paraId="63AE2EA2" w14:textId="6C6B6F42" w:rsidR="001E3226" w:rsidRPr="00704DA1" w:rsidRDefault="001E3226" w:rsidP="00441FA3">
            <w:r>
              <w:t>6.1</w:t>
            </w:r>
          </w:p>
        </w:tc>
        <w:tc>
          <w:tcPr>
            <w:tcW w:w="6652" w:type="dxa"/>
          </w:tcPr>
          <w:p w14:paraId="2C3FD9B0" w14:textId="709839A6" w:rsidR="001E3226" w:rsidRPr="00D31942" w:rsidRDefault="001E3226" w:rsidP="00441FA3">
            <w:r w:rsidRPr="00B21538">
              <w:t>to pass onto TSC: create a page that explains the process for external software developers to best interface with Mantid</w:t>
            </w:r>
          </w:p>
        </w:tc>
        <w:tc>
          <w:tcPr>
            <w:tcW w:w="1915" w:type="dxa"/>
          </w:tcPr>
          <w:p w14:paraId="288F10CD" w14:textId="1AE88D1E" w:rsidR="001E3226" w:rsidRPr="004F594F" w:rsidRDefault="001E3226" w:rsidP="00441FA3">
            <w:r>
              <w:t>ND</w:t>
            </w:r>
          </w:p>
        </w:tc>
      </w:tr>
      <w:tr w:rsidR="001E3226" w14:paraId="2DB1D5B6" w14:textId="77777777" w:rsidTr="00441FA3">
        <w:tc>
          <w:tcPr>
            <w:tcW w:w="675" w:type="dxa"/>
          </w:tcPr>
          <w:p w14:paraId="56F63D2B" w14:textId="667A7C75" w:rsidR="001E3226" w:rsidRDefault="001E3226" w:rsidP="00441FA3">
            <w:pPr>
              <w:pStyle w:val="TableCell"/>
            </w:pPr>
            <w:r>
              <w:t>6.2</w:t>
            </w:r>
          </w:p>
        </w:tc>
        <w:tc>
          <w:tcPr>
            <w:tcW w:w="6652" w:type="dxa"/>
          </w:tcPr>
          <w:p w14:paraId="3F9572F6" w14:textId="04057611" w:rsidR="001E3226" w:rsidRPr="00DA598D" w:rsidRDefault="001E3226" w:rsidP="00441FA3">
            <w:r w:rsidRPr="00B21538">
              <w:t xml:space="preserve">to pass onto TSC: How feasible would it be to bundle </w:t>
            </w:r>
            <w:proofErr w:type="spellStart"/>
            <w:r w:rsidRPr="00B21538">
              <w:t>matplotlib</w:t>
            </w:r>
            <w:proofErr w:type="spellEnd"/>
            <w:r w:rsidRPr="00B21538">
              <w:t xml:space="preserve"> with Mantid installers </w:t>
            </w:r>
          </w:p>
        </w:tc>
        <w:tc>
          <w:tcPr>
            <w:tcW w:w="1915" w:type="dxa"/>
          </w:tcPr>
          <w:p w14:paraId="63682720" w14:textId="608F0A52" w:rsidR="001E3226" w:rsidRPr="004F594F" w:rsidRDefault="001E3226" w:rsidP="00441FA3">
            <w:pPr>
              <w:pStyle w:val="TableCell"/>
            </w:pPr>
            <w:r>
              <w:t>ND</w:t>
            </w:r>
          </w:p>
        </w:tc>
      </w:tr>
      <w:tr w:rsidR="001E3226" w14:paraId="3BBA44AF" w14:textId="77777777" w:rsidTr="00441FA3">
        <w:tc>
          <w:tcPr>
            <w:tcW w:w="675" w:type="dxa"/>
          </w:tcPr>
          <w:p w14:paraId="1A606DDA" w14:textId="6A8BC2B4" w:rsidR="001E3226" w:rsidRDefault="001E3226" w:rsidP="00441FA3">
            <w:pPr>
              <w:pStyle w:val="TableCell"/>
            </w:pPr>
            <w:r>
              <w:t>6.3</w:t>
            </w:r>
          </w:p>
        </w:tc>
        <w:tc>
          <w:tcPr>
            <w:tcW w:w="6652" w:type="dxa"/>
          </w:tcPr>
          <w:p w14:paraId="006309A8" w14:textId="0EB96835" w:rsidR="001E3226" w:rsidRPr="0044525F" w:rsidRDefault="001E3226" w:rsidP="00441FA3">
            <w:r w:rsidRPr="00B21538">
              <w:t>to pass onto TSC: To discuss the wider options for MantidPlot upgrade/replacement and to provide resource estimate for any such options</w:t>
            </w:r>
          </w:p>
        </w:tc>
        <w:tc>
          <w:tcPr>
            <w:tcW w:w="1915" w:type="dxa"/>
          </w:tcPr>
          <w:p w14:paraId="7276341E" w14:textId="79DF738B" w:rsidR="001E3226" w:rsidRDefault="001E3226" w:rsidP="00441FA3">
            <w:pPr>
              <w:pStyle w:val="TableCell"/>
            </w:pPr>
            <w:r>
              <w:t>ND</w:t>
            </w:r>
          </w:p>
        </w:tc>
      </w:tr>
      <w:tr w:rsidR="001E3226" w14:paraId="3478F3D7" w14:textId="77777777" w:rsidTr="00441FA3">
        <w:tc>
          <w:tcPr>
            <w:tcW w:w="675" w:type="dxa"/>
          </w:tcPr>
          <w:p w14:paraId="73E9B0EF" w14:textId="0C60A7D7" w:rsidR="001E3226" w:rsidRPr="00704DA1" w:rsidRDefault="001E3226" w:rsidP="00441FA3">
            <w:r>
              <w:t>6.4</w:t>
            </w:r>
          </w:p>
        </w:tc>
        <w:tc>
          <w:tcPr>
            <w:tcW w:w="6652" w:type="dxa"/>
          </w:tcPr>
          <w:p w14:paraId="6735A5FA" w14:textId="73139ED2" w:rsidR="001E3226" w:rsidRPr="00D31942" w:rsidRDefault="001E3226" w:rsidP="00441FA3">
            <w:r w:rsidRPr="00B8505A">
              <w:t>to arrange date</w:t>
            </w:r>
            <w:r>
              <w:t>s</w:t>
            </w:r>
            <w:r w:rsidRPr="00B8505A">
              <w:t xml:space="preserve"> for the next joint meeting</w:t>
            </w:r>
          </w:p>
        </w:tc>
        <w:tc>
          <w:tcPr>
            <w:tcW w:w="1915" w:type="dxa"/>
          </w:tcPr>
          <w:p w14:paraId="102D49E8" w14:textId="52C0D593" w:rsidR="001E3226" w:rsidRPr="004F594F" w:rsidRDefault="001E3226" w:rsidP="00441FA3">
            <w:r>
              <w:t>ND</w:t>
            </w:r>
          </w:p>
        </w:tc>
      </w:tr>
    </w:tbl>
    <w:p w14:paraId="7F77F71C" w14:textId="77777777" w:rsidR="00644F2D" w:rsidRPr="00644F2D" w:rsidRDefault="00644F2D" w:rsidP="00DB792E">
      <w:pPr>
        <w:pStyle w:val="Heading1"/>
        <w:numPr>
          <w:ilvl w:val="0"/>
          <w:numId w:val="0"/>
        </w:numPr>
      </w:pPr>
    </w:p>
    <w:sectPr w:rsidR="00644F2D" w:rsidRPr="00644F2D" w:rsidSect="00FF7792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A887E" w14:textId="77777777" w:rsidR="00AF2568" w:rsidRDefault="00AF2568" w:rsidP="008A5DC6">
      <w:pPr>
        <w:spacing w:after="0"/>
      </w:pPr>
      <w:r>
        <w:separator/>
      </w:r>
    </w:p>
  </w:endnote>
  <w:endnote w:type="continuationSeparator" w:id="0">
    <w:p w14:paraId="47322EB0" w14:textId="77777777" w:rsidR="00AF2568" w:rsidRDefault="00AF2568" w:rsidP="008A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7F721" w14:textId="27B33E79" w:rsidR="00635CE4" w:rsidRDefault="009E2D47" w:rsidP="00FA53FB">
    <w:pPr>
      <w:pStyle w:val="Footer"/>
      <w:tabs>
        <w:tab w:val="clear" w:pos="4153"/>
        <w:tab w:val="clear" w:pos="8306"/>
        <w:tab w:val="center" w:pos="4513"/>
        <w:tab w:val="right" w:pos="9026"/>
      </w:tabs>
    </w:pPr>
    <w:r>
      <w:t>AM</w:t>
    </w:r>
    <w:r w:rsidR="00635CE4">
      <w:tab/>
    </w:r>
    <w:r w:rsidR="00F23C04">
      <w:fldChar w:fldCharType="begin"/>
    </w:r>
    <w:r w:rsidR="00F23C04">
      <w:instrText xml:space="preserve"> PAGE   \* MERGEFORMAT </w:instrText>
    </w:r>
    <w:r w:rsidR="00F23C04">
      <w:fldChar w:fldCharType="separate"/>
    </w:r>
    <w:r w:rsidR="008916D8">
      <w:rPr>
        <w:noProof/>
      </w:rPr>
      <w:t>1</w:t>
    </w:r>
    <w:r w:rsidR="00F23C04">
      <w:rPr>
        <w:noProof/>
      </w:rPr>
      <w:fldChar w:fldCharType="end"/>
    </w:r>
    <w:r w:rsidR="00635CE4">
      <w:tab/>
    </w:r>
    <w:r w:rsidR="00F23C04">
      <w:fldChar w:fldCharType="begin"/>
    </w:r>
    <w:r w:rsidR="00F23C04">
      <w:instrText xml:space="preserve"> DATE \@ "dd/MM/yyyy" </w:instrText>
    </w:r>
    <w:r w:rsidR="00F23C04">
      <w:fldChar w:fldCharType="separate"/>
    </w:r>
    <w:r w:rsidR="008C0444">
      <w:rPr>
        <w:noProof/>
      </w:rPr>
      <w:t>23/01/2015</w:t>
    </w:r>
    <w:r w:rsidR="00F23C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255F7" w14:textId="77777777" w:rsidR="00AF2568" w:rsidRDefault="00AF2568" w:rsidP="008A5DC6">
      <w:pPr>
        <w:spacing w:after="0"/>
      </w:pPr>
      <w:r>
        <w:separator/>
      </w:r>
    </w:p>
  </w:footnote>
  <w:footnote w:type="continuationSeparator" w:id="0">
    <w:p w14:paraId="5BFA2057" w14:textId="77777777" w:rsidR="00AF2568" w:rsidRDefault="00AF2568" w:rsidP="008A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366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4E69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BE25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5E26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00B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C21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87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E2E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1E3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08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3E8917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9885566"/>
    <w:multiLevelType w:val="hybridMultilevel"/>
    <w:tmpl w:val="FC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A047BA"/>
    <w:multiLevelType w:val="hybridMultilevel"/>
    <w:tmpl w:val="D504B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1131D5"/>
    <w:multiLevelType w:val="hybridMultilevel"/>
    <w:tmpl w:val="0F5EC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abstractNum w:abstractNumId="15">
    <w:nsid w:val="2ABA6296"/>
    <w:multiLevelType w:val="hybridMultilevel"/>
    <w:tmpl w:val="FD925A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62E6A"/>
    <w:multiLevelType w:val="multilevel"/>
    <w:tmpl w:val="31841220"/>
    <w:numStyleLink w:val="NumberedHeadings"/>
  </w:abstractNum>
  <w:abstractNum w:abstractNumId="17">
    <w:nsid w:val="50051DCA"/>
    <w:multiLevelType w:val="hybridMultilevel"/>
    <w:tmpl w:val="29225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242A3"/>
    <w:multiLevelType w:val="multilevel"/>
    <w:tmpl w:val="31841220"/>
    <w:numStyleLink w:val="NumberedHeadings"/>
  </w:abstractNum>
  <w:abstractNum w:abstractNumId="19">
    <w:nsid w:val="556E2ED2"/>
    <w:multiLevelType w:val="hybridMultilevel"/>
    <w:tmpl w:val="FBDCE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F160FE"/>
    <w:multiLevelType w:val="hybridMultilevel"/>
    <w:tmpl w:val="023E8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DC1F9C"/>
    <w:multiLevelType w:val="hybridMultilevel"/>
    <w:tmpl w:val="ADE0F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91231B"/>
    <w:multiLevelType w:val="multilevel"/>
    <w:tmpl w:val="31841220"/>
    <w:numStyleLink w:val="NumberedHeadings"/>
  </w:abstractNum>
  <w:abstractNum w:abstractNumId="23">
    <w:nsid w:val="786767FC"/>
    <w:multiLevelType w:val="multilevel"/>
    <w:tmpl w:val="C4325F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3"/>
  </w:num>
  <w:num w:numId="2">
    <w:abstractNumId w:val="23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9"/>
  </w:num>
  <w:num w:numId="14">
    <w:abstractNumId w:val="1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8"/>
  </w:num>
  <w:num w:numId="18">
    <w:abstractNumId w:val="2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</w:num>
  <w:num w:numId="29">
    <w:abstractNumId w:val="19"/>
  </w:num>
  <w:num w:numId="30">
    <w:abstractNumId w:val="15"/>
  </w:num>
  <w:num w:numId="31">
    <w:abstractNumId w:val="20"/>
  </w:num>
  <w:num w:numId="32">
    <w:abstractNumId w:val="21"/>
  </w:num>
  <w:num w:numId="33">
    <w:abstractNumId w:val="17"/>
  </w:num>
  <w:num w:numId="34">
    <w:abstractNumId w:val="1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BB"/>
    <w:rsid w:val="00002900"/>
    <w:rsid w:val="00007502"/>
    <w:rsid w:val="000207D8"/>
    <w:rsid w:val="00022665"/>
    <w:rsid w:val="00025573"/>
    <w:rsid w:val="00026F6D"/>
    <w:rsid w:val="00030331"/>
    <w:rsid w:val="00030A9A"/>
    <w:rsid w:val="000359C6"/>
    <w:rsid w:val="00047794"/>
    <w:rsid w:val="00052EDE"/>
    <w:rsid w:val="00067AE6"/>
    <w:rsid w:val="00071C5F"/>
    <w:rsid w:val="00072BE6"/>
    <w:rsid w:val="000774C6"/>
    <w:rsid w:val="00084EE8"/>
    <w:rsid w:val="00091F47"/>
    <w:rsid w:val="000923A5"/>
    <w:rsid w:val="000C147C"/>
    <w:rsid w:val="000D6E62"/>
    <w:rsid w:val="000F3801"/>
    <w:rsid w:val="000F448F"/>
    <w:rsid w:val="000F6171"/>
    <w:rsid w:val="00114A63"/>
    <w:rsid w:val="0012475E"/>
    <w:rsid w:val="00124ACE"/>
    <w:rsid w:val="00132C07"/>
    <w:rsid w:val="0013562C"/>
    <w:rsid w:val="0013586D"/>
    <w:rsid w:val="00137FD3"/>
    <w:rsid w:val="001403CC"/>
    <w:rsid w:val="00143956"/>
    <w:rsid w:val="00143A2A"/>
    <w:rsid w:val="001447C9"/>
    <w:rsid w:val="00146CBE"/>
    <w:rsid w:val="00150DDB"/>
    <w:rsid w:val="00163B7A"/>
    <w:rsid w:val="0017001A"/>
    <w:rsid w:val="001762D1"/>
    <w:rsid w:val="00176E41"/>
    <w:rsid w:val="00177CF4"/>
    <w:rsid w:val="00177DEF"/>
    <w:rsid w:val="0018163C"/>
    <w:rsid w:val="00183872"/>
    <w:rsid w:val="00184EA0"/>
    <w:rsid w:val="00187DF1"/>
    <w:rsid w:val="001934BD"/>
    <w:rsid w:val="001965BA"/>
    <w:rsid w:val="001A2A4F"/>
    <w:rsid w:val="001A3E79"/>
    <w:rsid w:val="001B0BF7"/>
    <w:rsid w:val="001B4FAF"/>
    <w:rsid w:val="001B7795"/>
    <w:rsid w:val="001C7BE4"/>
    <w:rsid w:val="001D16BB"/>
    <w:rsid w:val="001D1B29"/>
    <w:rsid w:val="001D71C0"/>
    <w:rsid w:val="001E2540"/>
    <w:rsid w:val="001E3226"/>
    <w:rsid w:val="001E4B27"/>
    <w:rsid w:val="001F041F"/>
    <w:rsid w:val="001F2466"/>
    <w:rsid w:val="001F7D76"/>
    <w:rsid w:val="002007D7"/>
    <w:rsid w:val="00207313"/>
    <w:rsid w:val="002141F2"/>
    <w:rsid w:val="00221F58"/>
    <w:rsid w:val="00222A2C"/>
    <w:rsid w:val="002316A5"/>
    <w:rsid w:val="00231E91"/>
    <w:rsid w:val="0023211E"/>
    <w:rsid w:val="0024195B"/>
    <w:rsid w:val="002508E8"/>
    <w:rsid w:val="002536D6"/>
    <w:rsid w:val="002644A8"/>
    <w:rsid w:val="002658A6"/>
    <w:rsid w:val="0026719A"/>
    <w:rsid w:val="00275791"/>
    <w:rsid w:val="00276489"/>
    <w:rsid w:val="00285287"/>
    <w:rsid w:val="002966EC"/>
    <w:rsid w:val="002A1774"/>
    <w:rsid w:val="002B044A"/>
    <w:rsid w:val="002B0A15"/>
    <w:rsid w:val="002B0E3F"/>
    <w:rsid w:val="002B473E"/>
    <w:rsid w:val="002B5DC6"/>
    <w:rsid w:val="002B6D57"/>
    <w:rsid w:val="002C0585"/>
    <w:rsid w:val="002C42B9"/>
    <w:rsid w:val="002D0ADD"/>
    <w:rsid w:val="002D266A"/>
    <w:rsid w:val="002E0C64"/>
    <w:rsid w:val="002E3CF1"/>
    <w:rsid w:val="002E4AA5"/>
    <w:rsid w:val="002F19FA"/>
    <w:rsid w:val="002F1A8E"/>
    <w:rsid w:val="003000CE"/>
    <w:rsid w:val="00315585"/>
    <w:rsid w:val="0033258E"/>
    <w:rsid w:val="003407F5"/>
    <w:rsid w:val="00352E29"/>
    <w:rsid w:val="00355170"/>
    <w:rsid w:val="00355FE0"/>
    <w:rsid w:val="0036296A"/>
    <w:rsid w:val="00362F76"/>
    <w:rsid w:val="00367833"/>
    <w:rsid w:val="00372467"/>
    <w:rsid w:val="003974F9"/>
    <w:rsid w:val="003A17F1"/>
    <w:rsid w:val="003A7ADD"/>
    <w:rsid w:val="003C0C29"/>
    <w:rsid w:val="003C13F7"/>
    <w:rsid w:val="003D7B85"/>
    <w:rsid w:val="003E009E"/>
    <w:rsid w:val="003E0AA0"/>
    <w:rsid w:val="003E3E81"/>
    <w:rsid w:val="003F1294"/>
    <w:rsid w:val="003F1342"/>
    <w:rsid w:val="003F3A7E"/>
    <w:rsid w:val="003F428C"/>
    <w:rsid w:val="00401CFD"/>
    <w:rsid w:val="004054C3"/>
    <w:rsid w:val="00405ADD"/>
    <w:rsid w:val="00405D9C"/>
    <w:rsid w:val="00411A4E"/>
    <w:rsid w:val="00414958"/>
    <w:rsid w:val="00414A5B"/>
    <w:rsid w:val="00414D65"/>
    <w:rsid w:val="00420ABC"/>
    <w:rsid w:val="0042677D"/>
    <w:rsid w:val="004317DC"/>
    <w:rsid w:val="00433FDF"/>
    <w:rsid w:val="00445326"/>
    <w:rsid w:val="00446897"/>
    <w:rsid w:val="0045090C"/>
    <w:rsid w:val="00453A64"/>
    <w:rsid w:val="004670B7"/>
    <w:rsid w:val="004678AE"/>
    <w:rsid w:val="00473669"/>
    <w:rsid w:val="0048241A"/>
    <w:rsid w:val="00483D78"/>
    <w:rsid w:val="0049531B"/>
    <w:rsid w:val="00497A5C"/>
    <w:rsid w:val="004A5C6B"/>
    <w:rsid w:val="004A7718"/>
    <w:rsid w:val="004B3B28"/>
    <w:rsid w:val="004C4127"/>
    <w:rsid w:val="004C4E1E"/>
    <w:rsid w:val="004D073C"/>
    <w:rsid w:val="004D1CB1"/>
    <w:rsid w:val="004E205F"/>
    <w:rsid w:val="004E2499"/>
    <w:rsid w:val="004E37C0"/>
    <w:rsid w:val="004E4B9D"/>
    <w:rsid w:val="004E610A"/>
    <w:rsid w:val="004E7181"/>
    <w:rsid w:val="004E71DC"/>
    <w:rsid w:val="004E76E6"/>
    <w:rsid w:val="004F460E"/>
    <w:rsid w:val="004F4FA0"/>
    <w:rsid w:val="00501E2B"/>
    <w:rsid w:val="00503AF9"/>
    <w:rsid w:val="00505A49"/>
    <w:rsid w:val="005109CD"/>
    <w:rsid w:val="00511F1D"/>
    <w:rsid w:val="0051581C"/>
    <w:rsid w:val="005253BF"/>
    <w:rsid w:val="005334D4"/>
    <w:rsid w:val="00535D11"/>
    <w:rsid w:val="0053638B"/>
    <w:rsid w:val="00540A4D"/>
    <w:rsid w:val="00552162"/>
    <w:rsid w:val="0055252F"/>
    <w:rsid w:val="0055725D"/>
    <w:rsid w:val="005652E2"/>
    <w:rsid w:val="00566259"/>
    <w:rsid w:val="00574FA9"/>
    <w:rsid w:val="00576FCD"/>
    <w:rsid w:val="00584CB2"/>
    <w:rsid w:val="00594F7D"/>
    <w:rsid w:val="00597DC0"/>
    <w:rsid w:val="005A4A27"/>
    <w:rsid w:val="005A7612"/>
    <w:rsid w:val="005B3613"/>
    <w:rsid w:val="005B5DDE"/>
    <w:rsid w:val="005C4B89"/>
    <w:rsid w:val="005D59EE"/>
    <w:rsid w:val="005E3160"/>
    <w:rsid w:val="005E6647"/>
    <w:rsid w:val="005E7656"/>
    <w:rsid w:val="005F6DFB"/>
    <w:rsid w:val="005F79AB"/>
    <w:rsid w:val="00601D9E"/>
    <w:rsid w:val="00607EC6"/>
    <w:rsid w:val="0062631F"/>
    <w:rsid w:val="00626B1A"/>
    <w:rsid w:val="00634D0E"/>
    <w:rsid w:val="00635CE4"/>
    <w:rsid w:val="006364C6"/>
    <w:rsid w:val="0064353B"/>
    <w:rsid w:val="00643B1D"/>
    <w:rsid w:val="00644F2D"/>
    <w:rsid w:val="00645812"/>
    <w:rsid w:val="00647398"/>
    <w:rsid w:val="00654CA9"/>
    <w:rsid w:val="00665D74"/>
    <w:rsid w:val="006665E5"/>
    <w:rsid w:val="00672CB1"/>
    <w:rsid w:val="00674D68"/>
    <w:rsid w:val="00680833"/>
    <w:rsid w:val="00681AE2"/>
    <w:rsid w:val="00682713"/>
    <w:rsid w:val="0068549B"/>
    <w:rsid w:val="00687A9C"/>
    <w:rsid w:val="006A2DD0"/>
    <w:rsid w:val="006A313C"/>
    <w:rsid w:val="006A3682"/>
    <w:rsid w:val="006A564E"/>
    <w:rsid w:val="006A7CDC"/>
    <w:rsid w:val="006B293B"/>
    <w:rsid w:val="006B650F"/>
    <w:rsid w:val="006B79F0"/>
    <w:rsid w:val="006C4D3D"/>
    <w:rsid w:val="006D67B0"/>
    <w:rsid w:val="006E0972"/>
    <w:rsid w:val="006E2D09"/>
    <w:rsid w:val="006E3DCC"/>
    <w:rsid w:val="006F1B33"/>
    <w:rsid w:val="006F324D"/>
    <w:rsid w:val="006F6CCF"/>
    <w:rsid w:val="00704B3E"/>
    <w:rsid w:val="00711116"/>
    <w:rsid w:val="00720681"/>
    <w:rsid w:val="00720E2D"/>
    <w:rsid w:val="007224CE"/>
    <w:rsid w:val="00723A40"/>
    <w:rsid w:val="00724F53"/>
    <w:rsid w:val="00727B81"/>
    <w:rsid w:val="0073270D"/>
    <w:rsid w:val="007406C2"/>
    <w:rsid w:val="007437E9"/>
    <w:rsid w:val="00750099"/>
    <w:rsid w:val="00753976"/>
    <w:rsid w:val="00761DF8"/>
    <w:rsid w:val="00761E15"/>
    <w:rsid w:val="00764BEE"/>
    <w:rsid w:val="00772F08"/>
    <w:rsid w:val="00776621"/>
    <w:rsid w:val="00780602"/>
    <w:rsid w:val="007835A3"/>
    <w:rsid w:val="00785C92"/>
    <w:rsid w:val="00794F7A"/>
    <w:rsid w:val="007A1C77"/>
    <w:rsid w:val="007A3958"/>
    <w:rsid w:val="007B309C"/>
    <w:rsid w:val="007B404B"/>
    <w:rsid w:val="007B5882"/>
    <w:rsid w:val="007C183F"/>
    <w:rsid w:val="007C1D3E"/>
    <w:rsid w:val="007D311E"/>
    <w:rsid w:val="007D3367"/>
    <w:rsid w:val="007F76C1"/>
    <w:rsid w:val="008029A9"/>
    <w:rsid w:val="008128A5"/>
    <w:rsid w:val="008172CD"/>
    <w:rsid w:val="00820CC3"/>
    <w:rsid w:val="008311C6"/>
    <w:rsid w:val="0083627E"/>
    <w:rsid w:val="0084104A"/>
    <w:rsid w:val="008503C8"/>
    <w:rsid w:val="008600D5"/>
    <w:rsid w:val="00865583"/>
    <w:rsid w:val="008666DB"/>
    <w:rsid w:val="008801DA"/>
    <w:rsid w:val="00881630"/>
    <w:rsid w:val="00883372"/>
    <w:rsid w:val="0088465D"/>
    <w:rsid w:val="0088533C"/>
    <w:rsid w:val="008916D8"/>
    <w:rsid w:val="00892376"/>
    <w:rsid w:val="008961F7"/>
    <w:rsid w:val="00896E89"/>
    <w:rsid w:val="008A1A11"/>
    <w:rsid w:val="008A2581"/>
    <w:rsid w:val="008A54D2"/>
    <w:rsid w:val="008A5DC6"/>
    <w:rsid w:val="008A7C63"/>
    <w:rsid w:val="008B00AD"/>
    <w:rsid w:val="008B31FA"/>
    <w:rsid w:val="008C0444"/>
    <w:rsid w:val="008C1452"/>
    <w:rsid w:val="008C2290"/>
    <w:rsid w:val="008C2A36"/>
    <w:rsid w:val="008C3842"/>
    <w:rsid w:val="008C4175"/>
    <w:rsid w:val="008C745E"/>
    <w:rsid w:val="008D1593"/>
    <w:rsid w:val="008D287F"/>
    <w:rsid w:val="008F2FAE"/>
    <w:rsid w:val="008F53B5"/>
    <w:rsid w:val="00901A80"/>
    <w:rsid w:val="00902C51"/>
    <w:rsid w:val="0090474C"/>
    <w:rsid w:val="00906C58"/>
    <w:rsid w:val="0091220F"/>
    <w:rsid w:val="00912EE3"/>
    <w:rsid w:val="00915A21"/>
    <w:rsid w:val="00921170"/>
    <w:rsid w:val="00921BFE"/>
    <w:rsid w:val="00926666"/>
    <w:rsid w:val="00941201"/>
    <w:rsid w:val="00941D37"/>
    <w:rsid w:val="009476BD"/>
    <w:rsid w:val="00954202"/>
    <w:rsid w:val="00962673"/>
    <w:rsid w:val="009672A0"/>
    <w:rsid w:val="009676B6"/>
    <w:rsid w:val="00970869"/>
    <w:rsid w:val="0097160A"/>
    <w:rsid w:val="00981375"/>
    <w:rsid w:val="00990796"/>
    <w:rsid w:val="00991D2B"/>
    <w:rsid w:val="009938BA"/>
    <w:rsid w:val="00995B67"/>
    <w:rsid w:val="009A1A14"/>
    <w:rsid w:val="009A2B50"/>
    <w:rsid w:val="009B2242"/>
    <w:rsid w:val="009B51DA"/>
    <w:rsid w:val="009B7BE3"/>
    <w:rsid w:val="009D21FC"/>
    <w:rsid w:val="009D580C"/>
    <w:rsid w:val="009E1FFB"/>
    <w:rsid w:val="009E2D47"/>
    <w:rsid w:val="009F640B"/>
    <w:rsid w:val="00A053BE"/>
    <w:rsid w:val="00A0667E"/>
    <w:rsid w:val="00A07004"/>
    <w:rsid w:val="00A10662"/>
    <w:rsid w:val="00A1319E"/>
    <w:rsid w:val="00A134C5"/>
    <w:rsid w:val="00A25CE3"/>
    <w:rsid w:val="00A279E4"/>
    <w:rsid w:val="00A3270F"/>
    <w:rsid w:val="00A3288F"/>
    <w:rsid w:val="00A35B71"/>
    <w:rsid w:val="00A4121B"/>
    <w:rsid w:val="00A5633F"/>
    <w:rsid w:val="00A618C2"/>
    <w:rsid w:val="00A65367"/>
    <w:rsid w:val="00A669CE"/>
    <w:rsid w:val="00A72090"/>
    <w:rsid w:val="00A75F00"/>
    <w:rsid w:val="00A766ED"/>
    <w:rsid w:val="00A8405A"/>
    <w:rsid w:val="00A8543C"/>
    <w:rsid w:val="00A85848"/>
    <w:rsid w:val="00AA22AC"/>
    <w:rsid w:val="00AA29E7"/>
    <w:rsid w:val="00AA41D8"/>
    <w:rsid w:val="00AB4D58"/>
    <w:rsid w:val="00AB5096"/>
    <w:rsid w:val="00AC16BC"/>
    <w:rsid w:val="00AD17A0"/>
    <w:rsid w:val="00AD29F3"/>
    <w:rsid w:val="00AD56BA"/>
    <w:rsid w:val="00AE381E"/>
    <w:rsid w:val="00AE6BEB"/>
    <w:rsid w:val="00AF21B9"/>
    <w:rsid w:val="00AF2568"/>
    <w:rsid w:val="00AF3934"/>
    <w:rsid w:val="00AF5576"/>
    <w:rsid w:val="00AF680D"/>
    <w:rsid w:val="00B00379"/>
    <w:rsid w:val="00B01900"/>
    <w:rsid w:val="00B025B4"/>
    <w:rsid w:val="00B04A47"/>
    <w:rsid w:val="00B0528E"/>
    <w:rsid w:val="00B05759"/>
    <w:rsid w:val="00B10DD8"/>
    <w:rsid w:val="00B20FF3"/>
    <w:rsid w:val="00B21538"/>
    <w:rsid w:val="00B22F4C"/>
    <w:rsid w:val="00B25252"/>
    <w:rsid w:val="00B35082"/>
    <w:rsid w:val="00B35B15"/>
    <w:rsid w:val="00B51EA3"/>
    <w:rsid w:val="00B56241"/>
    <w:rsid w:val="00B56E72"/>
    <w:rsid w:val="00B61414"/>
    <w:rsid w:val="00B62EF3"/>
    <w:rsid w:val="00B633C3"/>
    <w:rsid w:val="00B73833"/>
    <w:rsid w:val="00B80D54"/>
    <w:rsid w:val="00B83F2A"/>
    <w:rsid w:val="00B8505A"/>
    <w:rsid w:val="00B85C6F"/>
    <w:rsid w:val="00B93933"/>
    <w:rsid w:val="00B93F26"/>
    <w:rsid w:val="00B948AA"/>
    <w:rsid w:val="00B9582D"/>
    <w:rsid w:val="00BA2037"/>
    <w:rsid w:val="00BA5EC7"/>
    <w:rsid w:val="00BA740C"/>
    <w:rsid w:val="00BB4C2B"/>
    <w:rsid w:val="00BB4F56"/>
    <w:rsid w:val="00BC3257"/>
    <w:rsid w:val="00BD3494"/>
    <w:rsid w:val="00BD3AE8"/>
    <w:rsid w:val="00BD5864"/>
    <w:rsid w:val="00BD6461"/>
    <w:rsid w:val="00BD7182"/>
    <w:rsid w:val="00BE59E6"/>
    <w:rsid w:val="00BF62D4"/>
    <w:rsid w:val="00BF6603"/>
    <w:rsid w:val="00C00100"/>
    <w:rsid w:val="00C038F0"/>
    <w:rsid w:val="00C057ED"/>
    <w:rsid w:val="00C0590D"/>
    <w:rsid w:val="00C05EFE"/>
    <w:rsid w:val="00C12C4C"/>
    <w:rsid w:val="00C17646"/>
    <w:rsid w:val="00C31AFA"/>
    <w:rsid w:val="00C443C8"/>
    <w:rsid w:val="00C47E36"/>
    <w:rsid w:val="00C54E04"/>
    <w:rsid w:val="00C56ED3"/>
    <w:rsid w:val="00C634E5"/>
    <w:rsid w:val="00C65310"/>
    <w:rsid w:val="00C65F4B"/>
    <w:rsid w:val="00C71177"/>
    <w:rsid w:val="00C76444"/>
    <w:rsid w:val="00C8293A"/>
    <w:rsid w:val="00C92582"/>
    <w:rsid w:val="00C92A6E"/>
    <w:rsid w:val="00C97AB1"/>
    <w:rsid w:val="00C97DC8"/>
    <w:rsid w:val="00CA0E07"/>
    <w:rsid w:val="00CA1A1C"/>
    <w:rsid w:val="00CA1B85"/>
    <w:rsid w:val="00CC2306"/>
    <w:rsid w:val="00CC35A9"/>
    <w:rsid w:val="00CC7137"/>
    <w:rsid w:val="00CC7915"/>
    <w:rsid w:val="00CF1E62"/>
    <w:rsid w:val="00CF7D52"/>
    <w:rsid w:val="00D11FF4"/>
    <w:rsid w:val="00D15F9C"/>
    <w:rsid w:val="00D16F6C"/>
    <w:rsid w:val="00D202F9"/>
    <w:rsid w:val="00D21340"/>
    <w:rsid w:val="00D27EBE"/>
    <w:rsid w:val="00D35933"/>
    <w:rsid w:val="00D359DD"/>
    <w:rsid w:val="00D36073"/>
    <w:rsid w:val="00D42AD1"/>
    <w:rsid w:val="00D46675"/>
    <w:rsid w:val="00D53BFC"/>
    <w:rsid w:val="00D56052"/>
    <w:rsid w:val="00D618BB"/>
    <w:rsid w:val="00D65035"/>
    <w:rsid w:val="00D65B3A"/>
    <w:rsid w:val="00D705A5"/>
    <w:rsid w:val="00D8608F"/>
    <w:rsid w:val="00D8708F"/>
    <w:rsid w:val="00D92C7A"/>
    <w:rsid w:val="00DA3528"/>
    <w:rsid w:val="00DA5DAB"/>
    <w:rsid w:val="00DB2021"/>
    <w:rsid w:val="00DB431D"/>
    <w:rsid w:val="00DB792E"/>
    <w:rsid w:val="00DC5FFB"/>
    <w:rsid w:val="00DD4A8C"/>
    <w:rsid w:val="00DE0732"/>
    <w:rsid w:val="00DE1321"/>
    <w:rsid w:val="00DE6AB4"/>
    <w:rsid w:val="00DE7E11"/>
    <w:rsid w:val="00DF0AB0"/>
    <w:rsid w:val="00DF35A2"/>
    <w:rsid w:val="00DF36F0"/>
    <w:rsid w:val="00E069BF"/>
    <w:rsid w:val="00E10C74"/>
    <w:rsid w:val="00E141A7"/>
    <w:rsid w:val="00E1701A"/>
    <w:rsid w:val="00E178C7"/>
    <w:rsid w:val="00E304D3"/>
    <w:rsid w:val="00E312A9"/>
    <w:rsid w:val="00E3464B"/>
    <w:rsid w:val="00E352C6"/>
    <w:rsid w:val="00E37B67"/>
    <w:rsid w:val="00E41170"/>
    <w:rsid w:val="00E445B0"/>
    <w:rsid w:val="00E45822"/>
    <w:rsid w:val="00E5685E"/>
    <w:rsid w:val="00E60C6D"/>
    <w:rsid w:val="00E67F25"/>
    <w:rsid w:val="00E77072"/>
    <w:rsid w:val="00E92015"/>
    <w:rsid w:val="00E92B9E"/>
    <w:rsid w:val="00EA0852"/>
    <w:rsid w:val="00EB24F2"/>
    <w:rsid w:val="00EB2504"/>
    <w:rsid w:val="00EB65DA"/>
    <w:rsid w:val="00ED26F3"/>
    <w:rsid w:val="00ED3A13"/>
    <w:rsid w:val="00ED6777"/>
    <w:rsid w:val="00ED6FB1"/>
    <w:rsid w:val="00EE1A9E"/>
    <w:rsid w:val="00EF6109"/>
    <w:rsid w:val="00F071E1"/>
    <w:rsid w:val="00F103C6"/>
    <w:rsid w:val="00F13734"/>
    <w:rsid w:val="00F222E7"/>
    <w:rsid w:val="00F23C04"/>
    <w:rsid w:val="00F43191"/>
    <w:rsid w:val="00F43397"/>
    <w:rsid w:val="00F44640"/>
    <w:rsid w:val="00F44F81"/>
    <w:rsid w:val="00F51912"/>
    <w:rsid w:val="00F52A1F"/>
    <w:rsid w:val="00F62257"/>
    <w:rsid w:val="00F648B1"/>
    <w:rsid w:val="00F64DCD"/>
    <w:rsid w:val="00F67050"/>
    <w:rsid w:val="00F70D2B"/>
    <w:rsid w:val="00F727A4"/>
    <w:rsid w:val="00F72825"/>
    <w:rsid w:val="00F7520A"/>
    <w:rsid w:val="00F802C5"/>
    <w:rsid w:val="00F83F86"/>
    <w:rsid w:val="00F868FC"/>
    <w:rsid w:val="00F87A8B"/>
    <w:rsid w:val="00F87CB4"/>
    <w:rsid w:val="00F93D65"/>
    <w:rsid w:val="00FA08A9"/>
    <w:rsid w:val="00FA53FB"/>
    <w:rsid w:val="00FA7F34"/>
    <w:rsid w:val="00FB08FB"/>
    <w:rsid w:val="00FB27A6"/>
    <w:rsid w:val="00FB4F22"/>
    <w:rsid w:val="00FB55EC"/>
    <w:rsid w:val="00FC1EED"/>
    <w:rsid w:val="00FC59F1"/>
    <w:rsid w:val="00FC76ED"/>
    <w:rsid w:val="00FE049E"/>
    <w:rsid w:val="00FE0E0D"/>
    <w:rsid w:val="00FE36FE"/>
    <w:rsid w:val="00FF32D9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F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ww.github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ww.mantidproject.org/Category:January_2015_Vis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ntidproject/documents/blob/master/Project-Management/TechnicalSteeringCommittee/reports/TSC-PMB-report-2014-11-24.m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ntidproject/documents/blob/master/Project-Management/PMB/PM%20report%20to%20the%20PMB%2024%20November%202014.doc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mantidproject/documents/blob/master/Project-Management/PMB/Minutes/PMCMinutes21stJuly14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52\Application%20Data\Microsoft\Templates\BasicNumberedWord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MeetingDate xmlns="fa0dbb60-a7c3-4c55-9688-8a9c67a8df9b">2013-10-20T23:00:00+00:00</MeetingDate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C0641AF2246479B4E5827475BBA69" ma:contentTypeVersion="1" ma:contentTypeDescription="Create a new document." ma:contentTypeScope="" ma:versionID="7efaed44c35c0e69ffa308c16f0a4b70">
  <xsd:schema xmlns:xsd="http://www.w3.org/2001/XMLSchema" xmlns:xs="http://www.w3.org/2001/XMLSchema" xmlns:p="http://schemas.microsoft.com/office/2006/metadata/properties" xmlns:ns2="fa0dbb60-a7c3-4c55-9688-8a9c67a8df9b" targetNamespace="http://schemas.microsoft.com/office/2006/metadata/properties" ma:root="true" ma:fieldsID="bfb3e04f1986ecf17d6464d84d02bdd8" ns2:_="">
    <xsd:import namespace="fa0dbb60-a7c3-4c55-9688-8a9c67a8df9b"/>
    <xsd:element name="properties">
      <xsd:complexType>
        <xsd:sequence>
          <xsd:element name="documentManagement">
            <xsd:complexType>
              <xsd:all>
                <xsd:element ref="ns2:Meet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bb60-a7c3-4c55-9688-8a9c67a8df9b" elementFormDefault="qualified">
    <xsd:import namespace="http://schemas.microsoft.com/office/2006/documentManagement/types"/>
    <xsd:import namespace="http://schemas.microsoft.com/office/infopath/2007/PartnerControls"/>
    <xsd:element name="MeetingDate" ma:index="8" nillable="true" ma:displayName="Meeting Date" ma:format="DateOnly" ma:internalName="Meet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BD185-46B3-43C9-A17A-4ED9869AC776}">
  <ds:schemaRefs>
    <ds:schemaRef ds:uri="http://schemas.microsoft.com/office/2006/metadata/properties"/>
    <ds:schemaRef ds:uri="fa0dbb60-a7c3-4c55-9688-8a9c67a8df9b"/>
  </ds:schemaRefs>
</ds:datastoreItem>
</file>

<file path=customXml/itemProps2.xml><?xml version="1.0" encoding="utf-8"?>
<ds:datastoreItem xmlns:ds="http://schemas.openxmlformats.org/officeDocument/2006/customXml" ds:itemID="{89516D59-C612-4EB9-8F97-80EF40D6F4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71AC7C3-39B1-4BD0-B637-14162C41A8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B7D552-F9DC-4DA7-9C38-C227C1FA5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dbb60-a7c3-4c55-9688-8a9c67a8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C0BBC85-528B-43F4-8924-E576283E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BasicNumberedWordDocument.dotx</Template>
  <TotalTime>7103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Greenfield</dc:creator>
  <cp:lastModifiedBy>ajm64</cp:lastModifiedBy>
  <cp:revision>59</cp:revision>
  <cp:lastPrinted>2015-01-08T16:44:00Z</cp:lastPrinted>
  <dcterms:created xsi:type="dcterms:W3CDTF">2014-01-25T17:49:00Z</dcterms:created>
  <dcterms:modified xsi:type="dcterms:W3CDTF">2015-01-23T10:33:00Z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0x010100F3FC0641AF2246479B4E5827475BBA69</vt:lpwstr>
  </property>
  <property fmtid="{D5CDD505-2E9C-101B-9397-08002B2CF9AE}" pid="3" name="ContentType">
    <vt:lpwstr>Document</vt:lpwstr>
  </property>
</Properties>
</file>