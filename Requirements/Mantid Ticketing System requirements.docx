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D5" w:rsidRPr="003C5ED5" w:rsidRDefault="003C5ED5">
      <w:bookmarkStart w:id="0" w:name="_Toc167590353"/>
      <w:bookmarkStart w:id="1" w:name="_Toc169685472"/>
      <w:bookmarkStart w:id="2" w:name="_Toc169938805"/>
      <w:bookmarkStart w:id="3" w:name="_Toc169938806"/>
      <w:bookmarkStart w:id="4" w:name="_GoBack"/>
      <w:bookmarkEnd w:id="4"/>
    </w:p>
    <w:p w:rsidR="003C5ED5" w:rsidRPr="003C5ED5" w:rsidRDefault="007461F5">
      <w:pPr>
        <w:pStyle w:val="title3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0AC2" wp14:editId="053B6988">
                <wp:simplePos x="0" y="0"/>
                <wp:positionH relativeFrom="column">
                  <wp:posOffset>-228600</wp:posOffset>
                </wp:positionH>
                <wp:positionV relativeFrom="paragraph">
                  <wp:posOffset>8384540</wp:posOffset>
                </wp:positionV>
                <wp:extent cx="6743700" cy="571500"/>
                <wp:effectExtent l="0" t="1905" r="381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8pt;margin-top:660.2pt;width:53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rMegIAAPsEAAAOAAAAZHJzL2Uyb0RvYy54bWysVNuO0zAQfUfiHyy/d3MhbZpo09VeKEJa&#10;YMXCB7i201g4trHdpruIf2fstKU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C2A99" wp14:editId="2C0AFF28">
                <wp:simplePos x="0" y="0"/>
                <wp:positionH relativeFrom="column">
                  <wp:posOffset>-104140</wp:posOffset>
                </wp:positionH>
                <wp:positionV relativeFrom="paragraph">
                  <wp:posOffset>8496935</wp:posOffset>
                </wp:positionV>
                <wp:extent cx="6057900" cy="800100"/>
                <wp:effectExtent l="0" t="0" r="3175" b="0"/>
                <wp:wrapNone/>
                <wp:docPr id="6" name="Report_Address_Text_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842" w:rsidRDefault="005A4842">
                            <w:pPr>
                              <w:pStyle w:val="BasicParagraph"/>
                              <w:tabs>
                                <w:tab w:val="left" w:pos="2000"/>
                                <w:tab w:val="left" w:pos="6800"/>
                                <w:tab w:val="left" w:pos="8460"/>
                              </w:tabs>
                              <w:suppressAutoHyphens/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bookmarkStart w:id="5" w:name="branch_office"/>
                            <w:bookmarkStart w:id="6" w:name="tessella_Name"/>
                            <w:bookmarkEnd w:id="5"/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 xml:space="preserve">Tessella </w:t>
                            </w:r>
                            <w:bookmarkEnd w:id="6"/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 xml:space="preserve">Ltd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26 The Quadrant, Abingdon Science Park, Abingdon, Oxfordshire, OX14 3YS, UK</w:t>
                            </w:r>
                          </w:p>
                          <w:p w:rsidR="005A4842" w:rsidRDefault="005A4842">
                            <w:pPr>
                              <w:pStyle w:val="BasicParagraph"/>
                              <w:tabs>
                                <w:tab w:val="left" w:pos="2000"/>
                                <w:tab w:val="left" w:pos="6800"/>
                                <w:tab w:val="left" w:pos="8460"/>
                              </w:tabs>
                              <w:suppressAutoHyphens/>
                              <w:spacing w:after="57"/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T: +44 (0)1235 555511   </w:t>
                            </w:r>
                            <w:r>
                              <w:rPr>
                                <w:rFonts w:ascii="Arial" w:hAnsi="Arial"/>
                                <w:color w:val="F58325"/>
                                <w:position w:val="2"/>
                                <w:sz w:val="18"/>
                                <w:szCs w:val="18"/>
                                <w:lang w:val="de-DE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  E: info@tessella.com  </w:t>
                            </w:r>
                            <w:r>
                              <w:rPr>
                                <w:rFonts w:ascii="Arial" w:hAnsi="Arial"/>
                                <w:color w:val="F58325"/>
                                <w:position w:val="2"/>
                                <w:sz w:val="18"/>
                                <w:szCs w:val="18"/>
                                <w:lang w:val="de-DE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de-DE"/>
                              </w:rPr>
                              <w:t xml:space="preserve">  www.tessella.com</w:t>
                            </w:r>
                          </w:p>
                          <w:p w:rsidR="005A4842" w:rsidRDefault="005A484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port_Address_Text_Box" o:spid="_x0000_s1026" type="#_x0000_t202" style="position:absolute;margin-left:-8.2pt;margin-top:669.05pt;width:477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" filled="f" stroked="f">
                <v:textbox>
                  <w:txbxContent>
                    <w:p w:rsidR="005A4842" w:rsidRDefault="005A4842">
                      <w:pPr>
                        <w:pStyle w:val="BasicParagraph"/>
                        <w:tabs>
                          <w:tab w:val="left" w:pos="2000"/>
                          <w:tab w:val="left" w:pos="6800"/>
                          <w:tab w:val="left" w:pos="8460"/>
                        </w:tabs>
                        <w:suppressAutoHyphens/>
                        <w:jc w:val="both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bookmarkStart w:id="7" w:name="branch_office"/>
                      <w:bookmarkStart w:id="8" w:name="tessella_Name"/>
                      <w:bookmarkEnd w:id="7"/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 xml:space="preserve">Tessella </w:t>
                      </w:r>
                      <w:bookmarkEnd w:id="8"/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 xml:space="preserve">Ltd 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</w:rPr>
                        <w:t>26 The Quadrant, Abingdon Science Park, Abingdon, Oxfordshire, OX14 3YS, UK</w:t>
                      </w:r>
                    </w:p>
                    <w:p w:rsidR="005A4842" w:rsidRDefault="005A4842">
                      <w:pPr>
                        <w:pStyle w:val="BasicParagraph"/>
                        <w:tabs>
                          <w:tab w:val="left" w:pos="2000"/>
                          <w:tab w:val="left" w:pos="6800"/>
                          <w:tab w:val="left" w:pos="8460"/>
                        </w:tabs>
                        <w:suppressAutoHyphens/>
                        <w:spacing w:after="57"/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T: +44 (0)1235 555511   </w:t>
                      </w:r>
                      <w:r>
                        <w:rPr>
                          <w:rFonts w:ascii="Arial" w:hAnsi="Arial"/>
                          <w:color w:val="F58325"/>
                          <w:position w:val="2"/>
                          <w:sz w:val="18"/>
                          <w:szCs w:val="18"/>
                          <w:lang w:val="de-DE"/>
                        </w:rPr>
                        <w:t>|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  E: info@tessella.com  </w:t>
                      </w:r>
                      <w:r>
                        <w:rPr>
                          <w:rFonts w:ascii="Arial" w:hAnsi="Arial"/>
                          <w:color w:val="F58325"/>
                          <w:position w:val="2"/>
                          <w:sz w:val="18"/>
                          <w:szCs w:val="18"/>
                          <w:lang w:val="de-DE"/>
                        </w:rPr>
                        <w:t>|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lang w:val="de-DE"/>
                        </w:rPr>
                        <w:t xml:space="preserve">  www.tessella.com</w:t>
                      </w:r>
                    </w:p>
                    <w:p w:rsidR="005A4842" w:rsidRDefault="005A484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ED5" w:rsidRPr="003C5ED5">
        <w:t xml:space="preserve">Tessella Project Number: </w:t>
      </w:r>
      <w:bookmarkStart w:id="9" w:name="coverpage_project_number"/>
      <w:bookmarkEnd w:id="9"/>
      <w:r w:rsidR="003C5ED5" w:rsidRPr="003C5ED5">
        <w:t>7567</w:t>
      </w:r>
    </w:p>
    <w:p w:rsidR="003C5ED5" w:rsidRPr="003C5ED5" w:rsidRDefault="003C5ED5">
      <w:pPr>
        <w:pStyle w:val="title3"/>
      </w:pPr>
      <w:r w:rsidRPr="003C5ED5">
        <w:t xml:space="preserve">Client: </w:t>
      </w:r>
      <w:bookmarkStart w:id="10" w:name="coverpage_client"/>
      <w:bookmarkEnd w:id="10"/>
      <w:r w:rsidRPr="003C5ED5">
        <w:t>RAL &amp; ORNL</w:t>
      </w:r>
    </w:p>
    <w:p w:rsidR="003C5ED5" w:rsidRPr="003C5ED5" w:rsidRDefault="003C5ED5">
      <w:pPr>
        <w:pStyle w:val="Body"/>
        <w:numPr>
          <w:ilvl w:val="2"/>
          <w:numId w:val="0"/>
        </w:numPr>
        <w:tabs>
          <w:tab w:val="num" w:pos="862"/>
          <w:tab w:val="left" w:pos="2268"/>
        </w:tabs>
        <w:spacing w:before="120"/>
        <w:ind w:left="1077" w:hanging="1077"/>
      </w:pPr>
    </w:p>
    <w:p w:rsidR="003C5ED5" w:rsidRPr="003C5ED5" w:rsidRDefault="003C5ED5">
      <w:pPr>
        <w:pStyle w:val="title1"/>
      </w:pPr>
      <w:bookmarkStart w:id="11" w:name="maintitle"/>
      <w:bookmarkEnd w:id="11"/>
      <w:r w:rsidRPr="003C5ED5">
        <w:t>Mantid Ticket System</w:t>
      </w:r>
    </w:p>
    <w:p w:rsidR="003C5ED5" w:rsidRPr="003C5ED5" w:rsidRDefault="003C5ED5">
      <w:pPr>
        <w:pStyle w:val="title2"/>
      </w:pPr>
      <w:bookmarkStart w:id="12" w:name="subtitle"/>
      <w:bookmarkEnd w:id="12"/>
      <w:r w:rsidRPr="003C5ED5">
        <w:t xml:space="preserve">User Requirements Document </w:t>
      </w:r>
      <w:bookmarkEnd w:id="0"/>
      <w:bookmarkEnd w:id="1"/>
      <w:bookmarkEnd w:id="2"/>
      <w:bookmarkEnd w:id="3"/>
    </w:p>
    <w:p w:rsidR="003C5ED5" w:rsidRPr="003C5ED5" w:rsidRDefault="003C5ED5">
      <w:r w:rsidRPr="003C5ED5">
        <w:t xml:space="preserve"> </w:t>
      </w:r>
    </w:p>
    <w:p w:rsidR="003C5ED5" w:rsidRPr="003C5ED5" w:rsidRDefault="003C5ED5">
      <w:r w:rsidRPr="003C5ED5">
        <w:t xml:space="preserve"> </w:t>
      </w:r>
    </w:p>
    <w:p w:rsidR="003C5ED5" w:rsidRPr="003C5ED5" w:rsidRDefault="007461F5">
      <w:r>
        <w:rPr>
          <w:noProof/>
          <w:lang w:eastAsia="en-GB"/>
        </w:rPr>
        <w:drawing>
          <wp:inline distT="0" distB="0" distL="0" distR="0" wp14:anchorId="3CEB77A0" wp14:editId="305903A7">
            <wp:extent cx="6343650" cy="6353175"/>
            <wp:effectExtent l="0" t="0" r="0" b="9525"/>
            <wp:docPr id="5" name="Picture 1" descr="Honeycomb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eycomb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ED5" w:rsidRPr="003C5ED5" w:rsidRDefault="003C5ED5"/>
    <w:p w:rsidR="003C5ED5" w:rsidRPr="003C5ED5" w:rsidRDefault="003C5ED5" w:rsidP="003C5ED5">
      <w:pPr>
        <w:pStyle w:val="fpheading"/>
      </w:pPr>
      <w:bookmarkStart w:id="13" w:name="reportpage2"/>
      <w:bookmarkEnd w:id="13"/>
      <w:r w:rsidRPr="003C5ED5">
        <w:br w:type="page"/>
      </w:r>
      <w:r w:rsidRPr="003C5ED5">
        <w:lastRenderedPageBreak/>
        <w:t>Document Control</w:t>
      </w:r>
    </w:p>
    <w:p w:rsidR="003C5ED5" w:rsidRPr="003C5ED5" w:rsidRDefault="003C5ED5">
      <w:pPr>
        <w:pStyle w:val="Body"/>
      </w:pPr>
      <w:bookmarkStart w:id="14" w:name="control"/>
      <w:bookmarkEnd w:id="14"/>
      <w:r w:rsidRPr="003C5ED5">
        <w:t>This document is under document control.  All members of the distribution list will receive updated copies whenever alterations are made.  All other copies are uncontrolled.</w:t>
      </w:r>
    </w:p>
    <w:p w:rsidR="003C5ED5" w:rsidRPr="003C5ED5" w:rsidRDefault="003C5ED5">
      <w:pPr>
        <w:pStyle w:val="Body"/>
      </w:pPr>
    </w:p>
    <w:p w:rsidR="003C5ED5" w:rsidRPr="003C5ED5" w:rsidRDefault="003C5ED5">
      <w:pPr>
        <w:pStyle w:val="fpdetails"/>
      </w:pPr>
      <w:r w:rsidRPr="003C5ED5">
        <w:t>Document Owner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3340"/>
        <w:gridCol w:w="2900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Name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Company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bookmarkStart w:id="15" w:name="author"/>
            <w:bookmarkEnd w:id="15"/>
            <w:r w:rsidRPr="003C5ED5">
              <w:t>Nicholas Draper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r w:rsidRPr="003C5ED5">
              <w:t>Owner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r w:rsidRPr="003C5ED5">
              <w:t>Tessella</w:t>
            </w:r>
          </w:p>
        </w:tc>
      </w:tr>
    </w:tbl>
    <w:p w:rsidR="003C5ED5" w:rsidRPr="003C5ED5" w:rsidRDefault="003C5ED5">
      <w:pPr>
        <w:pStyle w:val="Body"/>
      </w:pPr>
    </w:p>
    <w:p w:rsidR="003C5ED5" w:rsidRPr="003C5ED5" w:rsidRDefault="003C5ED5">
      <w:pPr>
        <w:pStyle w:val="fpdetails"/>
      </w:pPr>
      <w:r w:rsidRPr="003C5ED5">
        <w:t>Document Approval</w:t>
      </w:r>
    </w:p>
    <w:p w:rsidR="003C5ED5" w:rsidRPr="003C5ED5" w:rsidRDefault="003C5ED5">
      <w:pPr>
        <w:pStyle w:val="Body"/>
      </w:pPr>
      <w:r w:rsidRPr="003C5ED5">
        <w:t xml:space="preserve">The following are required to approve this document. Their approval signifies that the document is fit for purpose and approved for use.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7"/>
        <w:gridCol w:w="3373"/>
        <w:gridCol w:w="2900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72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Name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Approval 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Company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727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bookmarkStart w:id="16" w:name="checked_name"/>
            <w:bookmarkEnd w:id="16"/>
            <w:r>
              <w:t>Stuart Campbell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r w:rsidRPr="003C5ED5">
              <w:t>Tessella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727" w:type="dxa"/>
            <w:vAlign w:val="center"/>
          </w:tcPr>
          <w:p w:rsidR="003C5ED5" w:rsidRPr="003C5ED5" w:rsidRDefault="003C5ED5">
            <w:pPr>
              <w:pStyle w:val="Body"/>
            </w:pPr>
          </w:p>
        </w:tc>
        <w:tc>
          <w:tcPr>
            <w:tcW w:w="3373" w:type="dxa"/>
            <w:vAlign w:val="center"/>
          </w:tcPr>
          <w:p w:rsidR="003C5ED5" w:rsidRPr="003C5ED5" w:rsidRDefault="003C5ED5">
            <w:pPr>
              <w:pStyle w:val="Body"/>
            </w:pPr>
          </w:p>
        </w:tc>
        <w:tc>
          <w:tcPr>
            <w:tcW w:w="2900" w:type="dxa"/>
            <w:vAlign w:val="center"/>
          </w:tcPr>
          <w:p w:rsidR="003C5ED5" w:rsidRPr="003C5ED5" w:rsidRDefault="003C5ED5">
            <w:pPr>
              <w:pStyle w:val="Body"/>
            </w:pPr>
          </w:p>
        </w:tc>
      </w:tr>
    </w:tbl>
    <w:p w:rsidR="003C5ED5" w:rsidRPr="003C5ED5" w:rsidRDefault="003C5ED5">
      <w:pPr>
        <w:pStyle w:val="Body"/>
      </w:pPr>
    </w:p>
    <w:p w:rsidR="003C5ED5" w:rsidRPr="003C5ED5" w:rsidRDefault="003C5ED5">
      <w:pPr>
        <w:pStyle w:val="fpdetails"/>
      </w:pPr>
      <w:r w:rsidRPr="003C5ED5">
        <w:t>Distribution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3340"/>
        <w:gridCol w:w="2900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76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Name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Company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760" w:type="dxa"/>
            <w:vAlign w:val="center"/>
          </w:tcPr>
          <w:p w:rsidR="003C5ED5" w:rsidRPr="003C5ED5" w:rsidRDefault="003C5ED5">
            <w:pPr>
              <w:pStyle w:val="Body"/>
            </w:pPr>
            <w:bookmarkStart w:id="17" w:name="distribution"/>
            <w:bookmarkEnd w:id="17"/>
            <w:r>
              <w:t>Mantid Documents repository</w:t>
            </w:r>
          </w:p>
        </w:tc>
        <w:tc>
          <w:tcPr>
            <w:tcW w:w="3340" w:type="dxa"/>
            <w:vAlign w:val="center"/>
          </w:tcPr>
          <w:p w:rsidR="003C5ED5" w:rsidRPr="003C5ED5" w:rsidRDefault="003C5ED5">
            <w:pPr>
              <w:pStyle w:val="Body"/>
            </w:pPr>
            <w:r w:rsidRPr="003C5ED5">
              <w:t>Filing</w:t>
            </w:r>
          </w:p>
        </w:tc>
        <w:tc>
          <w:tcPr>
            <w:tcW w:w="2900" w:type="dxa"/>
            <w:vAlign w:val="center"/>
          </w:tcPr>
          <w:p w:rsidR="003C5ED5" w:rsidRPr="003C5ED5" w:rsidRDefault="003C5ED5">
            <w:pPr>
              <w:pStyle w:val="Body"/>
            </w:pPr>
            <w:r>
              <w:t>GitHub</w:t>
            </w:r>
          </w:p>
        </w:tc>
      </w:tr>
    </w:tbl>
    <w:p w:rsidR="003C5ED5" w:rsidRPr="003C5ED5" w:rsidRDefault="003C5ED5">
      <w:pPr>
        <w:pStyle w:val="Body"/>
      </w:pPr>
      <w:bookmarkStart w:id="18" w:name="distribution_NB"/>
      <w:bookmarkEnd w:id="18"/>
    </w:p>
    <w:p w:rsidR="003C5ED5" w:rsidRPr="003C5ED5" w:rsidRDefault="003C5ED5">
      <w:pPr>
        <w:pStyle w:val="fpdetails"/>
      </w:pPr>
      <w:r w:rsidRPr="003C5ED5"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1600"/>
        <w:gridCol w:w="1700"/>
        <w:gridCol w:w="2900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Author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Issue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Date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Description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bookmarkStart w:id="19" w:name="author_table"/>
            <w:bookmarkEnd w:id="19"/>
            <w:r w:rsidRPr="003C5ED5">
              <w:t>Nicholas Draper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bookmarkStart w:id="20" w:name="issue"/>
            <w:bookmarkEnd w:id="20"/>
            <w:r w:rsidRPr="003C5ED5">
              <w:t>V1.R1.M0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bookmarkStart w:id="21" w:name="issue_date"/>
            <w:bookmarkEnd w:id="21"/>
            <w:r w:rsidRPr="003C5ED5">
              <w:t>28-May-2013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>
            <w:pPr>
              <w:pStyle w:val="Body"/>
            </w:pPr>
            <w:r w:rsidRPr="003C5ED5">
              <w:t>1st version written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00" w:type="dxa"/>
            <w:vAlign w:val="center"/>
          </w:tcPr>
          <w:p w:rsidR="003C5ED5" w:rsidRPr="003C5ED5" w:rsidRDefault="003C5ED5">
            <w:pPr>
              <w:pStyle w:val="Body"/>
            </w:pPr>
          </w:p>
        </w:tc>
        <w:tc>
          <w:tcPr>
            <w:tcW w:w="1600" w:type="dxa"/>
            <w:vAlign w:val="center"/>
          </w:tcPr>
          <w:p w:rsidR="003C5ED5" w:rsidRPr="003C5ED5" w:rsidRDefault="003C5ED5">
            <w:pPr>
              <w:pStyle w:val="Body"/>
            </w:pPr>
          </w:p>
        </w:tc>
        <w:tc>
          <w:tcPr>
            <w:tcW w:w="1700" w:type="dxa"/>
            <w:vAlign w:val="center"/>
          </w:tcPr>
          <w:p w:rsidR="003C5ED5" w:rsidRPr="003C5ED5" w:rsidRDefault="003C5ED5">
            <w:pPr>
              <w:pStyle w:val="Body"/>
            </w:pPr>
          </w:p>
        </w:tc>
        <w:tc>
          <w:tcPr>
            <w:tcW w:w="2900" w:type="dxa"/>
            <w:vAlign w:val="center"/>
          </w:tcPr>
          <w:p w:rsidR="003C5ED5" w:rsidRPr="003C5ED5" w:rsidRDefault="003C5ED5">
            <w:pPr>
              <w:pStyle w:val="Body"/>
            </w:pPr>
          </w:p>
        </w:tc>
      </w:tr>
    </w:tbl>
    <w:p w:rsidR="003C5ED5" w:rsidRPr="003C5ED5" w:rsidRDefault="003C5ED5">
      <w:pPr>
        <w:pStyle w:val="Body"/>
      </w:pPr>
    </w:p>
    <w:p w:rsidR="003C5ED5" w:rsidRPr="003C5ED5" w:rsidRDefault="003C5ED5" w:rsidP="003C5ED5">
      <w:pPr>
        <w:pStyle w:val="fpheading"/>
      </w:pPr>
      <w:r>
        <w:br w:type="page"/>
      </w:r>
      <w:r w:rsidRPr="003C5ED5">
        <w:lastRenderedPageBreak/>
        <w:t>Table of Contents</w:t>
      </w:r>
    </w:p>
    <w:p w:rsidR="007461F5" w:rsidRDefault="003C5ED5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3C5ED5">
        <w:fldChar w:fldCharType="begin"/>
      </w:r>
      <w:r w:rsidRPr="003C5ED5">
        <w:instrText xml:space="preserve"> TOC \o "1-2" \h \z \t " Appendix 1,1,Appendix 2,2" </w:instrText>
      </w:r>
      <w:r w:rsidRPr="003C5ED5">
        <w:fldChar w:fldCharType="separate"/>
      </w:r>
      <w:hyperlink w:anchor="_Toc357526332" w:history="1">
        <w:r w:rsidR="007461F5" w:rsidRPr="00E20349">
          <w:rPr>
            <w:rStyle w:val="Hyperlink"/>
            <w:noProof/>
          </w:rPr>
          <w:t>1</w:t>
        </w:r>
        <w:r w:rsidR="007461F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7461F5" w:rsidRPr="00E20349">
          <w:rPr>
            <w:rStyle w:val="Hyperlink"/>
            <w:noProof/>
          </w:rPr>
          <w:t>Introduction</w:t>
        </w:r>
        <w:r w:rsidR="007461F5">
          <w:rPr>
            <w:noProof/>
            <w:webHidden/>
          </w:rPr>
          <w:tab/>
        </w:r>
        <w:r w:rsidR="007461F5">
          <w:rPr>
            <w:noProof/>
            <w:webHidden/>
          </w:rPr>
          <w:fldChar w:fldCharType="begin"/>
        </w:r>
        <w:r w:rsidR="007461F5">
          <w:rPr>
            <w:noProof/>
            <w:webHidden/>
          </w:rPr>
          <w:instrText xml:space="preserve"> PAGEREF _Toc357526332 \h </w:instrText>
        </w:r>
        <w:r w:rsidR="007461F5">
          <w:rPr>
            <w:noProof/>
            <w:webHidden/>
          </w:rPr>
        </w:r>
        <w:r w:rsidR="007461F5">
          <w:rPr>
            <w:noProof/>
            <w:webHidden/>
          </w:rPr>
          <w:fldChar w:fldCharType="separate"/>
        </w:r>
        <w:r w:rsidR="007461F5">
          <w:rPr>
            <w:noProof/>
            <w:webHidden/>
          </w:rPr>
          <w:t>4</w:t>
        </w:r>
        <w:r w:rsidR="007461F5">
          <w:rPr>
            <w:noProof/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33" w:history="1">
        <w:r w:rsidRPr="00E2034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34" w:history="1">
        <w:r w:rsidRPr="00E2034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Scope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35" w:history="1">
        <w:r w:rsidRPr="00E20349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Context of this Issue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36" w:history="1">
        <w:r w:rsidRPr="00E20349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Definition of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526337" w:history="1">
        <w:r w:rsidRPr="00E2034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E20349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_Toc357526337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38" w:history="1">
        <w:r w:rsidRPr="00E2034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Requirements for Tickets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39" w:history="1">
        <w:r w:rsidRPr="00E2034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Requirements for Ticket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0" w:history="1">
        <w:r w:rsidRPr="00E2034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Requirements for developers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1" w:history="1">
        <w:r w:rsidRPr="00E20349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Requirements for testers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2" w:history="1">
        <w:r w:rsidRPr="00E20349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Requirements for Project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3" w:history="1">
        <w:r w:rsidRPr="00E20349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Requirements for ad-hoc queries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526344" w:history="1">
        <w:r w:rsidRPr="00E2034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E20349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_Toc357526344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5" w:history="1">
        <w:r w:rsidRPr="00E2034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Speed and Time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6" w:history="1">
        <w:r w:rsidRPr="00E2034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Capacity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7" w:history="1">
        <w:r w:rsidRPr="00E2034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Reliability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526348" w:history="1">
        <w:r w:rsidRPr="00E2034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E20349">
          <w:rPr>
            <w:rStyle w:val="Hyperlink"/>
            <w:noProof/>
          </w:rPr>
          <w:t>Design and Implementation Constraints and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_Toc357526348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49" w:history="1">
        <w:r w:rsidRPr="00E2034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Safety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0" w:history="1">
        <w:r w:rsidRPr="00E20349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Security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1" w:history="1">
        <w:r w:rsidRPr="00E20349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Target Platforms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2" w:history="1">
        <w:r w:rsidRPr="00E20349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Development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3" w:history="1">
        <w:r w:rsidRPr="00E20349">
          <w:rPr>
            <w:rStyle w:val="Hyperlink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Project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4" w:history="1">
        <w:r w:rsidRPr="00E20349">
          <w:rPr>
            <w:rStyle w:val="Hyperlink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Statutory and Regulatory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1"/>
        <w:tabs>
          <w:tab w:val="left" w:pos="567"/>
          <w:tab w:val="right" w:leader="dot" w:pos="962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357526355" w:history="1">
        <w:r w:rsidRPr="00E2034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Pr="00E20349">
          <w:rPr>
            <w:rStyle w:val="Hyperlink"/>
            <w:noProof/>
          </w:rPr>
          <w:t>Delivery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_Toc357526355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6" w:history="1">
        <w:r w:rsidRPr="00E20349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461F5" w:rsidRDefault="007461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7526357" w:history="1">
        <w:r w:rsidRPr="00E20349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20349">
          <w:rPr>
            <w:rStyle w:val="Hyperlink"/>
          </w:rPr>
          <w:t>Post-Delivery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_Toc357526357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C5ED5" w:rsidRPr="003C5ED5" w:rsidRDefault="003C5ED5">
      <w:pPr>
        <w:pStyle w:val="Body"/>
      </w:pPr>
      <w:r w:rsidRPr="003C5ED5">
        <w:rPr>
          <w:noProof/>
        </w:rPr>
        <w:fldChar w:fldCharType="end"/>
      </w:r>
    </w:p>
    <w:p w:rsidR="003C5ED5" w:rsidRPr="003C5ED5" w:rsidRDefault="003C5ED5" w:rsidP="003C5ED5">
      <w:pPr>
        <w:pStyle w:val="Heading1"/>
      </w:pPr>
      <w:r w:rsidRPr="003C5ED5">
        <w:br w:type="page"/>
      </w:r>
      <w:bookmarkStart w:id="22" w:name="_Toc432409787"/>
      <w:bookmarkStart w:id="23" w:name="_Toc433602325"/>
      <w:bookmarkStart w:id="24" w:name="_Toc357526332"/>
      <w:r w:rsidRPr="003C5ED5">
        <w:lastRenderedPageBreak/>
        <w:t>Introduction</w:t>
      </w:r>
      <w:bookmarkEnd w:id="22"/>
      <w:bookmarkEnd w:id="23"/>
      <w:bookmarkEnd w:id="24"/>
    </w:p>
    <w:p w:rsidR="003C5ED5" w:rsidRPr="003C5ED5" w:rsidRDefault="003C5ED5" w:rsidP="003C5ED5">
      <w:pPr>
        <w:pStyle w:val="Heading2"/>
      </w:pPr>
      <w:bookmarkStart w:id="25" w:name="_Toc432409788"/>
      <w:bookmarkStart w:id="26" w:name="_Toc433602326"/>
      <w:bookmarkStart w:id="27" w:name="_Toc357526333"/>
      <w:r w:rsidRPr="003C5ED5">
        <w:t>Purpose of this Document</w:t>
      </w:r>
      <w:bookmarkEnd w:id="25"/>
      <w:bookmarkEnd w:id="26"/>
      <w:bookmarkEnd w:id="27"/>
    </w:p>
    <w:p w:rsidR="003C5ED5" w:rsidRPr="003C5ED5" w:rsidRDefault="003C5ED5">
      <w:pPr>
        <w:pStyle w:val="Body"/>
      </w:pPr>
      <w:r w:rsidRPr="003C5ED5">
        <w:t>Defines the purpose of the URD, and specifies the intended readership of this version of the URD.</w:t>
      </w:r>
    </w:p>
    <w:p w:rsidR="003C5ED5" w:rsidRPr="003C5ED5" w:rsidRDefault="003C5ED5">
      <w:pPr>
        <w:pStyle w:val="Body"/>
      </w:pPr>
      <w:r w:rsidRPr="003C5ED5">
        <w:t xml:space="preserve">This document describes the user requirements for the </w:t>
      </w:r>
      <w:r>
        <w:t>Mantid Ticketing system, used to support the development of the Mantid project</w:t>
      </w:r>
      <w:r w:rsidRPr="003C5ED5">
        <w:t>.</w:t>
      </w:r>
    </w:p>
    <w:p w:rsidR="003C5ED5" w:rsidRPr="003C5ED5" w:rsidRDefault="003C5ED5">
      <w:pPr>
        <w:pStyle w:val="Body"/>
      </w:pPr>
      <w:r w:rsidRPr="003C5ED5">
        <w:t xml:space="preserve">It is intended </w:t>
      </w:r>
      <w:r>
        <w:t>to be used to select the most suitable way forward from our current implementation of TRAC</w:t>
      </w:r>
      <w:r w:rsidRPr="003C5ED5">
        <w:t>.</w:t>
      </w:r>
      <w:r w:rsidRPr="003C5ED5">
        <w:rPr>
          <w:color w:val="0000FF"/>
        </w:rPr>
        <w:t xml:space="preserve"> </w:t>
      </w:r>
    </w:p>
    <w:p w:rsidR="003C5ED5" w:rsidRPr="003C5ED5" w:rsidRDefault="003C5ED5" w:rsidP="003C5ED5">
      <w:pPr>
        <w:pStyle w:val="Heading2"/>
      </w:pPr>
      <w:bookmarkStart w:id="28" w:name="_Toc432409789"/>
      <w:bookmarkStart w:id="29" w:name="_Toc433602327"/>
      <w:bookmarkStart w:id="30" w:name="_Toc357526334"/>
      <w:r w:rsidRPr="003C5ED5">
        <w:t>Scope of this Document</w:t>
      </w:r>
      <w:bookmarkEnd w:id="28"/>
      <w:bookmarkEnd w:id="29"/>
      <w:bookmarkEnd w:id="30"/>
    </w:p>
    <w:p w:rsidR="003C5ED5" w:rsidRPr="003C5ED5" w:rsidRDefault="003C5ED5">
      <w:pPr>
        <w:pStyle w:val="Body"/>
      </w:pPr>
      <w:r w:rsidRPr="003C5ED5">
        <w:t xml:space="preserve">This document describes the requirements for </w:t>
      </w:r>
      <w:r>
        <w:t>any system that would potentially replace our current TRAC implementation</w:t>
      </w:r>
      <w:r w:rsidRPr="003C5ED5">
        <w:t>.</w:t>
      </w:r>
    </w:p>
    <w:p w:rsidR="003C5ED5" w:rsidRPr="003C5ED5" w:rsidRDefault="003C5ED5" w:rsidP="003C5ED5">
      <w:pPr>
        <w:pStyle w:val="Heading2"/>
      </w:pPr>
      <w:bookmarkStart w:id="31" w:name="_Toc432409790"/>
      <w:bookmarkStart w:id="32" w:name="_Toc433602328"/>
      <w:bookmarkStart w:id="33" w:name="_Toc357526335"/>
      <w:r w:rsidRPr="003C5ED5">
        <w:t>Context of this Issue</w:t>
      </w:r>
      <w:bookmarkEnd w:id="31"/>
      <w:bookmarkEnd w:id="32"/>
      <w:bookmarkEnd w:id="33"/>
    </w:p>
    <w:p w:rsidR="003C5ED5" w:rsidRPr="003C5ED5" w:rsidRDefault="003C5ED5">
      <w:pPr>
        <w:pStyle w:val="Body"/>
      </w:pPr>
      <w:r w:rsidRPr="003C5ED5">
        <w:t>This is the firs</w:t>
      </w:r>
      <w:r>
        <w:t>t issue of the document</w:t>
      </w:r>
      <w:r w:rsidRPr="003C5ED5">
        <w:t xml:space="preserve">. It is intended for informal review by </w:t>
      </w:r>
      <w:r>
        <w:t>Stuart Campbell</w:t>
      </w:r>
      <w:r w:rsidRPr="003C5ED5">
        <w:t xml:space="preserve"> before being </w:t>
      </w:r>
      <w:r>
        <w:t>used to evaluate potential candidates for replacement.</w:t>
      </w:r>
    </w:p>
    <w:p w:rsidR="003C5ED5" w:rsidRPr="003C5ED5" w:rsidRDefault="003C5ED5" w:rsidP="003C5ED5">
      <w:pPr>
        <w:pStyle w:val="Heading2"/>
      </w:pPr>
      <w:bookmarkStart w:id="34" w:name="_Toc432409791"/>
      <w:bookmarkStart w:id="35" w:name="_Toc433602329"/>
      <w:bookmarkStart w:id="36" w:name="_Toc357526336"/>
      <w:r w:rsidRPr="003C5ED5">
        <w:t>Definition of Terms</w:t>
      </w:r>
      <w:bookmarkEnd w:id="34"/>
      <w:bookmarkEnd w:id="35"/>
      <w:bookmarkEnd w:id="36"/>
      <w:r w:rsidRPr="003C5ED5">
        <w:t xml:space="preserve"> </w:t>
      </w:r>
    </w:p>
    <w:p w:rsidR="003C5ED5" w:rsidRPr="003C5ED5" w:rsidRDefault="003C5ED5">
      <w:pPr>
        <w:pStyle w:val="Body"/>
      </w:pPr>
      <w:r w:rsidRPr="003C5ED5">
        <w:t>Carefully defines, or provides references to definitions of, terms, acronyms, and abbreviations used in the document.</w:t>
      </w:r>
    </w:p>
    <w:p w:rsidR="003C5ED5" w:rsidRPr="003C5ED5" w:rsidRDefault="003C5ED5">
      <w:pPr>
        <w:pStyle w:val="Body"/>
      </w:pPr>
      <w:r w:rsidRPr="003C5ED5">
        <w:t>Term</w:t>
      </w:r>
      <w:r w:rsidRPr="003C5ED5">
        <w:tab/>
        <w:t>definition.</w:t>
      </w:r>
    </w:p>
    <w:p w:rsidR="003C5ED5" w:rsidRPr="003C5ED5" w:rsidRDefault="003C5ED5">
      <w:pPr>
        <w:pStyle w:val="Body"/>
      </w:pPr>
      <w:r w:rsidRPr="003C5ED5">
        <w:t>SRD</w:t>
      </w:r>
      <w:r w:rsidRPr="003C5ED5">
        <w:tab/>
        <w:t>The Software Requirements Document, specifies the behaviour of the software system.</w:t>
      </w:r>
    </w:p>
    <w:p w:rsidR="003C5ED5" w:rsidRPr="003C5ED5" w:rsidRDefault="003C5ED5">
      <w:pPr>
        <w:pStyle w:val="Body"/>
      </w:pPr>
      <w:r w:rsidRPr="003C5ED5">
        <w:t>URD</w:t>
      </w:r>
      <w:r w:rsidRPr="003C5ED5">
        <w:tab/>
        <w:t>The User Requirements Document, catalogues the users’ requirements for the system.</w:t>
      </w:r>
    </w:p>
    <w:p w:rsidR="003C5ED5" w:rsidRPr="003C5ED5" w:rsidRDefault="003C5ED5">
      <w:pPr>
        <w:pStyle w:val="Body"/>
      </w:pPr>
    </w:p>
    <w:p w:rsidR="003C5ED5" w:rsidRPr="003C5ED5" w:rsidRDefault="003C5ED5">
      <w:pPr>
        <w:pStyle w:val="Body"/>
      </w:pPr>
      <w:r w:rsidRPr="003C5ED5">
        <w:br w:type="page"/>
      </w:r>
    </w:p>
    <w:p w:rsidR="003C5ED5" w:rsidRPr="003C5ED5" w:rsidRDefault="003C5ED5" w:rsidP="003C5ED5">
      <w:pPr>
        <w:pStyle w:val="Heading1"/>
      </w:pPr>
      <w:bookmarkStart w:id="37" w:name="_Toc432409800"/>
      <w:bookmarkStart w:id="38" w:name="_Toc433602338"/>
      <w:bookmarkStart w:id="39" w:name="_Toc357526337"/>
      <w:r w:rsidRPr="003C5ED5">
        <w:lastRenderedPageBreak/>
        <w:t>Functional Requirements</w:t>
      </w:r>
      <w:bookmarkEnd w:id="37"/>
      <w:bookmarkEnd w:id="38"/>
      <w:bookmarkEnd w:id="39"/>
    </w:p>
    <w:p w:rsidR="003C5ED5" w:rsidRPr="003C5ED5" w:rsidRDefault="003C5ED5">
      <w:pPr>
        <w:pStyle w:val="Body"/>
      </w:pPr>
      <w:r w:rsidRPr="003C5ED5">
        <w:t>This section contains all the users functional requirements. Each requirement is prioritised as follows:</w:t>
      </w:r>
    </w:p>
    <w:p w:rsidR="003C5ED5" w:rsidRPr="003C5ED5" w:rsidRDefault="003C5ED5">
      <w:pPr>
        <w:pStyle w:val="Body"/>
      </w:pPr>
      <w:r w:rsidRPr="003C5ED5">
        <w:t xml:space="preserve">M </w:t>
      </w:r>
      <w:r w:rsidRPr="003C5ED5">
        <w:tab/>
        <w:t>Mandatory requirement. This feature must be built into the final product.</w:t>
      </w:r>
    </w:p>
    <w:p w:rsidR="003C5ED5" w:rsidRPr="003C5ED5" w:rsidRDefault="003C5ED5">
      <w:pPr>
        <w:pStyle w:val="Body"/>
      </w:pPr>
      <w:r w:rsidRPr="003C5ED5">
        <w:t xml:space="preserve">D </w:t>
      </w:r>
      <w:r w:rsidRPr="003C5ED5">
        <w:tab/>
        <w:t>Desirable requirement. This feature should be built into the final product unless its cost is too high.</w:t>
      </w:r>
    </w:p>
    <w:p w:rsidR="003C5ED5" w:rsidRPr="003C5ED5" w:rsidRDefault="003C5ED5">
      <w:pPr>
        <w:pStyle w:val="Body"/>
      </w:pPr>
      <w:r w:rsidRPr="003C5ED5">
        <w:t>O</w:t>
      </w:r>
      <w:r w:rsidRPr="003C5ED5">
        <w:tab/>
        <w:t>Optional requirement. This feature can be built into the final product at the Project Manager's discretion.</w:t>
      </w:r>
    </w:p>
    <w:p w:rsidR="003C5ED5" w:rsidRPr="003C5ED5" w:rsidRDefault="003C5ED5" w:rsidP="003C5ED5">
      <w:pPr>
        <w:pStyle w:val="Heading2"/>
      </w:pPr>
      <w:bookmarkStart w:id="40" w:name="_Toc432409801"/>
      <w:bookmarkStart w:id="41" w:name="_Toc433602339"/>
      <w:bookmarkStart w:id="42" w:name="_Toc357526338"/>
      <w:r w:rsidRPr="003C5ED5">
        <w:t xml:space="preserve">Requirements for </w:t>
      </w:r>
      <w:r>
        <w:t>Tickets</w:t>
      </w:r>
      <w:bookmarkEnd w:id="42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bookmarkEnd w:id="40"/>
          <w:bookmarkEnd w:id="41"/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4F59" w:rsidP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3C5ED5">
              <w:rPr>
                <w:sz w:val="18"/>
              </w:rPr>
              <w:t>1.1</w:t>
            </w:r>
            <w:r w:rsidR="003C5ED5" w:rsidRPr="003C5ED5">
              <w:rPr>
                <w:sz w:val="18"/>
              </w:rPr>
              <w:t>n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B659B8" w:rsidRDefault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must be able to store and display the following:</w:t>
            </w:r>
          </w:p>
          <w:p w:rsidR="00B659B8" w:rsidRDefault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</w:p>
          <w:p w:rsidR="003C5ED5" w:rsidRDefault="00B659B8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B659B8">
              <w:rPr>
                <w:sz w:val="18"/>
              </w:rPr>
              <w:t>A unique identifier</w:t>
            </w:r>
          </w:p>
          <w:p w:rsidR="00B659B8" w:rsidRDefault="00B659B8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 short title</w:t>
            </w:r>
          </w:p>
          <w:p w:rsidR="00B659B8" w:rsidRDefault="00B659B8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 description supporting markup (bold, lists, code blocks)</w:t>
            </w:r>
          </w:p>
          <w:p w:rsidR="00B659B8" w:rsidRDefault="00B659B8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Who created the ticket</w:t>
            </w:r>
          </w:p>
          <w:p w:rsidR="00B659B8" w:rsidRDefault="00B659B8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When the ticket was created</w:t>
            </w:r>
          </w:p>
          <w:p w:rsidR="00B659B8" w:rsidRDefault="00B659B8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release planned for this ticket</w:t>
            </w:r>
          </w:p>
          <w:p w:rsidR="00754F9E" w:rsidRDefault="00754F9E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priority of the ticket</w:t>
            </w:r>
          </w:p>
          <w:p w:rsidR="00754F9E" w:rsidRDefault="00754F9E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developer that is responsible for fixing the ticket</w:t>
            </w:r>
          </w:p>
          <w:p w:rsidR="00754F9E" w:rsidRPr="00754F9E" w:rsidRDefault="00754F9E" w:rsidP="00F73FE5">
            <w:pPr>
              <w:pStyle w:val="fptable"/>
              <w:numPr>
                <w:ilvl w:val="0"/>
                <w:numId w:val="13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Tester who has passed testing of the ticket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 w:rsidR="00B659B8">
              <w:rPr>
                <w:sz w:val="18"/>
              </w:rPr>
              <w:t xml:space="preserve"> Nick Draper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3C5ED5" w:rsidRPr="003C5ED5" w:rsidRDefault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3C5ED5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3C5ED5" w:rsidRPr="003C5ED5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B659B8">
              <w:rPr>
                <w:sz w:val="18"/>
              </w:rPr>
              <w:t>1.2</w:t>
            </w:r>
          </w:p>
        </w:tc>
        <w:tc>
          <w:tcPr>
            <w:tcW w:w="6072" w:type="dxa"/>
            <w:vAlign w:val="center"/>
          </w:tcPr>
          <w:p w:rsidR="003C5ED5" w:rsidRDefault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should also be able to store and display the following:</w:t>
            </w:r>
          </w:p>
          <w:p w:rsidR="00B659B8" w:rsidRDefault="00754F9E" w:rsidP="00F73FE5">
            <w:pPr>
              <w:pStyle w:val="fptable"/>
              <w:numPr>
                <w:ilvl w:val="0"/>
                <w:numId w:val="14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Keywords or labels associated with the ticket</w:t>
            </w:r>
          </w:p>
          <w:p w:rsidR="00754F9E" w:rsidRDefault="00754F9E" w:rsidP="00F73FE5">
            <w:pPr>
              <w:pStyle w:val="fptable"/>
              <w:numPr>
                <w:ilvl w:val="0"/>
                <w:numId w:val="14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component of Mantid that is affected by this ticket</w:t>
            </w:r>
          </w:p>
          <w:p w:rsidR="00754F9E" w:rsidRPr="00754F9E" w:rsidRDefault="00754F9E" w:rsidP="00F73FE5">
            <w:pPr>
              <w:pStyle w:val="fptable"/>
              <w:numPr>
                <w:ilvl w:val="0"/>
                <w:numId w:val="14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type of Ticket (enhancement, bug, task, help)</w:t>
            </w:r>
          </w:p>
          <w:p w:rsidR="00B659B8" w:rsidRPr="003C5ED5" w:rsidRDefault="00B659B8" w:rsidP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B659B8" w:rsidRPr="003C5ED5" w:rsidRDefault="00B659B8" w:rsidP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3C5ED5" w:rsidRPr="003C5ED5" w:rsidRDefault="00B659B8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754F9E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754F9E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754F9E">
              <w:rPr>
                <w:sz w:val="18"/>
              </w:rPr>
              <w:t>1.3</w:t>
            </w:r>
          </w:p>
        </w:tc>
        <w:tc>
          <w:tcPr>
            <w:tcW w:w="6072" w:type="dxa"/>
            <w:vAlign w:val="center"/>
          </w:tcPr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would ideally  also be able to store and display whether this ticket is blocked or is blocking another ticket.</w:t>
            </w:r>
          </w:p>
          <w:p w:rsidR="00754F9E" w:rsidRPr="003C5ED5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754F9E" w:rsidRDefault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</w:tr>
      <w:tr w:rsidR="00754F9E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754F9E" w:rsidRDefault="00744F59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754F9E">
              <w:rPr>
                <w:sz w:val="18"/>
              </w:rPr>
              <w:t>1.4</w:t>
            </w:r>
          </w:p>
        </w:tc>
        <w:tc>
          <w:tcPr>
            <w:tcW w:w="6072" w:type="dxa"/>
            <w:vAlign w:val="center"/>
          </w:tcPr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must be able to store a list of comments using the same markup as the description.</w:t>
            </w:r>
            <w:r w:rsidRPr="003C5ED5">
              <w:rPr>
                <w:sz w:val="18"/>
              </w:rPr>
              <w:t xml:space="preserve"> </w:t>
            </w:r>
          </w:p>
          <w:p w:rsidR="00754F9E" w:rsidRPr="003C5ED5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754F9E" w:rsidRDefault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754F9E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754F9E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754F9E">
              <w:rPr>
                <w:sz w:val="18"/>
              </w:rPr>
              <w:t>1.5</w:t>
            </w:r>
          </w:p>
        </w:tc>
        <w:tc>
          <w:tcPr>
            <w:tcW w:w="6072" w:type="dxa"/>
            <w:vAlign w:val="center"/>
          </w:tcPr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It must be possible to record a number of different resolutions of the ticket such as fixed, duplicate, invalid, works for me.</w:t>
            </w:r>
          </w:p>
          <w:p w:rsidR="00754F9E" w:rsidRPr="003C5ED5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754F9E" w:rsidRDefault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754F9E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754F9E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754F9E">
              <w:rPr>
                <w:sz w:val="18"/>
              </w:rPr>
              <w:t>1.6</w:t>
            </w:r>
          </w:p>
        </w:tc>
        <w:tc>
          <w:tcPr>
            <w:tcW w:w="6072" w:type="dxa"/>
            <w:vAlign w:val="center"/>
          </w:tcPr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It should be possible o attach images and other files to tickets </w:t>
            </w:r>
          </w:p>
          <w:p w:rsidR="00754F9E" w:rsidRPr="003C5ED5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54F9E" w:rsidRDefault="00754F9E" w:rsidP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754F9E" w:rsidRDefault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</w:tbl>
    <w:p w:rsidR="003C5ED5" w:rsidRPr="003C5ED5" w:rsidRDefault="003C5ED5" w:rsidP="003C5ED5">
      <w:pPr>
        <w:pStyle w:val="Heading2"/>
      </w:pPr>
      <w:bookmarkStart w:id="43" w:name="_Toc432409802"/>
      <w:bookmarkStart w:id="44" w:name="_Toc433602340"/>
      <w:bookmarkStart w:id="45" w:name="_Toc357526339"/>
      <w:r w:rsidRPr="003C5ED5">
        <w:t xml:space="preserve">Requirements for </w:t>
      </w:r>
      <w:r w:rsidR="00754F9E">
        <w:t>Ticket creation</w:t>
      </w:r>
      <w:bookmarkEnd w:id="45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 w:rsidTr="0057433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bookmarkEnd w:id="43"/>
          <w:bookmarkEnd w:id="44"/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 w:rsidTr="0057433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3C5ED5" w:rsidRPr="003C5ED5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lastRenderedPageBreak/>
              <w:t>U2.</w:t>
            </w:r>
            <w:r w:rsidR="00754F9E">
              <w:rPr>
                <w:sz w:val="18"/>
              </w:rPr>
              <w:t>2.</w:t>
            </w:r>
            <w:r w:rsidR="00574335">
              <w:rPr>
                <w:sz w:val="18"/>
              </w:rPr>
              <w:t>1</w:t>
            </w:r>
          </w:p>
        </w:tc>
        <w:tc>
          <w:tcPr>
            <w:tcW w:w="6072" w:type="dxa"/>
            <w:vAlign w:val="center"/>
          </w:tcPr>
          <w:p w:rsidR="003C5ED5" w:rsidRDefault="00754F9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New tickets should have </w:t>
            </w:r>
            <w:r w:rsidR="00574335">
              <w:rPr>
                <w:sz w:val="18"/>
              </w:rPr>
              <w:t>sensible default values for the following:</w:t>
            </w:r>
          </w:p>
          <w:p w:rsidR="00574335" w:rsidRDefault="00574335" w:rsidP="00F73FE5">
            <w:pPr>
              <w:pStyle w:val="fptable"/>
              <w:numPr>
                <w:ilvl w:val="0"/>
                <w:numId w:val="15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74335">
              <w:rPr>
                <w:sz w:val="18"/>
              </w:rPr>
              <w:t>Milestone</w:t>
            </w:r>
            <w:r>
              <w:rPr>
                <w:sz w:val="18"/>
              </w:rPr>
              <w:t xml:space="preserve"> (M)</w:t>
            </w:r>
          </w:p>
          <w:p w:rsidR="00574335" w:rsidRDefault="006A2437" w:rsidP="00F73FE5">
            <w:pPr>
              <w:pStyle w:val="fptable"/>
              <w:numPr>
                <w:ilvl w:val="0"/>
                <w:numId w:val="15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Priority</w:t>
            </w:r>
            <w:r w:rsidR="00574335">
              <w:rPr>
                <w:sz w:val="18"/>
              </w:rPr>
              <w:t>(M)</w:t>
            </w:r>
          </w:p>
          <w:p w:rsidR="00574335" w:rsidRPr="00574335" w:rsidRDefault="00574335" w:rsidP="00F73FE5">
            <w:pPr>
              <w:pStyle w:val="fptable"/>
              <w:numPr>
                <w:ilvl w:val="0"/>
                <w:numId w:val="15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Component (O)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 w:rsidR="00574335">
              <w:rPr>
                <w:sz w:val="18"/>
              </w:rPr>
              <w:t xml:space="preserve"> Nick Draper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3C5ED5" w:rsidRPr="003C5ED5" w:rsidRDefault="0057433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574335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574335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574335">
              <w:rPr>
                <w:sz w:val="18"/>
              </w:rPr>
              <w:t>2.2</w:t>
            </w:r>
          </w:p>
        </w:tc>
        <w:tc>
          <w:tcPr>
            <w:tcW w:w="6072" w:type="dxa"/>
            <w:vAlign w:val="center"/>
          </w:tcPr>
          <w:p w:rsidR="00574335" w:rsidRDefault="0057433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Users should be able to view a list of tickets created by them.</w:t>
            </w:r>
          </w:p>
          <w:p w:rsidR="00744F59" w:rsidRPr="003C5ED5" w:rsidRDefault="00744F59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Default="00744F59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574335" w:rsidRDefault="0057433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744F59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U2.2.3</w:t>
            </w:r>
          </w:p>
        </w:tc>
        <w:tc>
          <w:tcPr>
            <w:tcW w:w="6072" w:type="dxa"/>
            <w:vAlign w:val="center"/>
          </w:tcPr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You should be able to create tickets using script based tools.</w:t>
            </w:r>
          </w:p>
          <w:p w:rsidR="00744F59" w:rsidRPr="003C5ED5" w:rsidRDefault="00744F59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Default="00744F59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744F59" w:rsidRPr="003C5ED5" w:rsidTr="0057433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U2.2.4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You should be able to create scripts via email.  Certain values would need defaults.</w:t>
            </w:r>
          </w:p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</w:p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The first example of this would be to automatically create “Help” tickets from any emails to </w:t>
            </w:r>
            <w:hyperlink r:id="rId9" w:history="1">
              <w:r w:rsidRPr="007F4F36">
                <w:rPr>
                  <w:rStyle w:val="Hyperlink"/>
                  <w:sz w:val="18"/>
                </w:rPr>
                <w:t>mantid-help@mantidproject.org</w:t>
              </w:r>
            </w:hyperlink>
          </w:p>
          <w:p w:rsidR="00744F59" w:rsidRPr="003C5ED5" w:rsidRDefault="00744F59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Default="00744F59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744F59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</w:tr>
    </w:tbl>
    <w:p w:rsidR="00574335" w:rsidRPr="003C5ED5" w:rsidRDefault="00574335" w:rsidP="00574335">
      <w:pPr>
        <w:pStyle w:val="Heading2"/>
      </w:pPr>
      <w:bookmarkStart w:id="46" w:name="_Toc199042115"/>
      <w:bookmarkStart w:id="47" w:name="_Toc211656581"/>
      <w:bookmarkStart w:id="48" w:name="_Toc199042130"/>
      <w:bookmarkStart w:id="49" w:name="_Toc211656596"/>
      <w:bookmarkStart w:id="50" w:name="_Toc199042145"/>
      <w:bookmarkStart w:id="51" w:name="_Toc211656611"/>
      <w:bookmarkStart w:id="52" w:name="_Toc199042160"/>
      <w:bookmarkStart w:id="53" w:name="_Toc211656626"/>
      <w:bookmarkStart w:id="54" w:name="_Toc199042175"/>
      <w:bookmarkStart w:id="55" w:name="_Toc211656641"/>
      <w:bookmarkStart w:id="56" w:name="_Toc199042190"/>
      <w:bookmarkStart w:id="57" w:name="_Toc211656656"/>
      <w:bookmarkStart w:id="58" w:name="_Toc199042205"/>
      <w:bookmarkStart w:id="59" w:name="_Toc211656671"/>
      <w:bookmarkStart w:id="60" w:name="_Toc199042220"/>
      <w:bookmarkStart w:id="61" w:name="_Toc211656686"/>
      <w:bookmarkStart w:id="62" w:name="_Toc432409811"/>
      <w:bookmarkStart w:id="63" w:name="_Toc433602349"/>
      <w:bookmarkStart w:id="64" w:name="_Toc35752634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3C5ED5">
        <w:t xml:space="preserve">Requirements for </w:t>
      </w:r>
      <w:r>
        <w:t>developers</w:t>
      </w:r>
      <w:bookmarkEnd w:id="64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574335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4335" w:rsidRPr="003C5ED5" w:rsidRDefault="00574335" w:rsidP="005A4842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4335" w:rsidRPr="003C5ED5" w:rsidRDefault="00574335" w:rsidP="005A4842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4335" w:rsidRPr="003C5ED5" w:rsidRDefault="00574335" w:rsidP="005A4842">
            <w:pPr>
              <w:pStyle w:val="TableHeading"/>
            </w:pPr>
            <w:r w:rsidRPr="003C5ED5">
              <w:t>Necessity</w:t>
            </w:r>
          </w:p>
        </w:tc>
      </w:tr>
      <w:tr w:rsidR="00574335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574335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3</w:t>
            </w:r>
            <w:r w:rsidR="00574335">
              <w:rPr>
                <w:sz w:val="18"/>
              </w:rPr>
              <w:t>.1</w:t>
            </w:r>
          </w:p>
        </w:tc>
        <w:tc>
          <w:tcPr>
            <w:tcW w:w="6072" w:type="dxa"/>
            <w:vAlign w:val="center"/>
          </w:tcPr>
          <w:p w:rsidR="00574335" w:rsidRDefault="00574335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Developers should be able to list tickets by the following:</w:t>
            </w:r>
          </w:p>
          <w:p w:rsidR="00574335" w:rsidRDefault="00A0504E" w:rsidP="00F73FE5">
            <w:pPr>
              <w:pStyle w:val="fptable"/>
              <w:numPr>
                <w:ilvl w:val="0"/>
                <w:numId w:val="16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Open t</w:t>
            </w:r>
            <w:r w:rsidR="00574335">
              <w:rPr>
                <w:sz w:val="18"/>
              </w:rPr>
              <w:t>ickets assigned to them (M)</w:t>
            </w:r>
          </w:p>
          <w:p w:rsidR="00574335" w:rsidRDefault="00A0504E" w:rsidP="00F73FE5">
            <w:pPr>
              <w:pStyle w:val="fptable"/>
              <w:numPr>
                <w:ilvl w:val="0"/>
                <w:numId w:val="16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Open t</w:t>
            </w:r>
            <w:r w:rsidR="00574335">
              <w:rPr>
                <w:sz w:val="18"/>
              </w:rPr>
              <w:t>ickets assigned to them , for the current release (M)</w:t>
            </w:r>
          </w:p>
          <w:p w:rsidR="00574335" w:rsidRDefault="00A0504E" w:rsidP="00F73FE5">
            <w:pPr>
              <w:pStyle w:val="fptable"/>
              <w:numPr>
                <w:ilvl w:val="0"/>
                <w:numId w:val="16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Open</w:t>
            </w:r>
            <w:r w:rsidR="00574335">
              <w:rPr>
                <w:sz w:val="18"/>
              </w:rPr>
              <w:t>l tickets for the current release (D)</w:t>
            </w:r>
          </w:p>
          <w:p w:rsidR="006A2437" w:rsidRPr="00574335" w:rsidRDefault="006A2437" w:rsidP="00F73FE5">
            <w:pPr>
              <w:pStyle w:val="fptable"/>
              <w:numPr>
                <w:ilvl w:val="0"/>
                <w:numId w:val="16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completed by them (D)</w:t>
            </w:r>
          </w:p>
          <w:p w:rsidR="00574335" w:rsidRPr="003C5ED5" w:rsidRDefault="00574335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574335" w:rsidRPr="003C5ED5" w:rsidRDefault="00574335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574335" w:rsidRPr="003C5ED5" w:rsidRDefault="00574335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6A2437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6A2437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3.2</w:t>
            </w:r>
          </w:p>
        </w:tc>
        <w:tc>
          <w:tcPr>
            <w:tcW w:w="6072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Developers must be able to add comments to the ticket via commit comments to the source code control system.</w:t>
            </w:r>
          </w:p>
          <w:p w:rsidR="006A2437" w:rsidRPr="003C5ED5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6A2437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6A2437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3.3</w:t>
            </w:r>
          </w:p>
        </w:tc>
        <w:tc>
          <w:tcPr>
            <w:tcW w:w="6072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source code control system should link commit references to the ticket used.</w:t>
            </w:r>
          </w:p>
          <w:p w:rsidR="006A2437" w:rsidRPr="003C5ED5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6A2437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6A2437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3.4</w:t>
            </w:r>
          </w:p>
        </w:tc>
        <w:tc>
          <w:tcPr>
            <w:tcW w:w="6072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It must be possible to assign a ticket to another developer.</w:t>
            </w:r>
          </w:p>
          <w:p w:rsidR="006A2437" w:rsidRPr="003C5ED5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6A2437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6A2437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3.5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It must be possible to assign a ticket as fixed, duplicate, invalid, won’t fix or works for me.</w:t>
            </w:r>
          </w:p>
          <w:p w:rsidR="006A2437" w:rsidRPr="003C5ED5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</w:tbl>
    <w:p w:rsidR="006A2437" w:rsidRPr="003C5ED5" w:rsidRDefault="006A2437" w:rsidP="006A2437">
      <w:pPr>
        <w:pStyle w:val="Heading2"/>
      </w:pPr>
      <w:bookmarkStart w:id="65" w:name="_Toc357526341"/>
      <w:r w:rsidRPr="003C5ED5">
        <w:t xml:space="preserve">Requirements for </w:t>
      </w:r>
      <w:r>
        <w:t>testers</w:t>
      </w:r>
      <w:bookmarkEnd w:id="65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6A2437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6A2437" w:rsidRPr="003C5ED5" w:rsidRDefault="006A2437" w:rsidP="005A4842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6A2437" w:rsidRPr="003C5ED5" w:rsidRDefault="006A2437" w:rsidP="005A4842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6A2437" w:rsidRPr="003C5ED5" w:rsidRDefault="006A2437" w:rsidP="005A4842">
            <w:pPr>
              <w:pStyle w:val="TableHeading"/>
            </w:pPr>
            <w:r w:rsidRPr="003C5ED5">
              <w:t>Necessity</w:t>
            </w:r>
          </w:p>
        </w:tc>
      </w:tr>
      <w:tr w:rsidR="006A2437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6A2437" w:rsidRPr="003C5ED5" w:rsidRDefault="00744F59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lastRenderedPageBreak/>
              <w:t>U2.</w:t>
            </w:r>
            <w:r w:rsidR="006A2437">
              <w:rPr>
                <w:sz w:val="18"/>
              </w:rPr>
              <w:t>4.1</w:t>
            </w:r>
          </w:p>
        </w:tc>
        <w:tc>
          <w:tcPr>
            <w:tcW w:w="6072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Testers should be able to list tickets by the following:</w:t>
            </w:r>
          </w:p>
          <w:p w:rsidR="006A2437" w:rsidRDefault="006A2437" w:rsidP="00F73FE5">
            <w:pPr>
              <w:pStyle w:val="fptable"/>
              <w:numPr>
                <w:ilvl w:val="0"/>
                <w:numId w:val="17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awaiting testing (M)</w:t>
            </w:r>
          </w:p>
          <w:p w:rsidR="006A2437" w:rsidRDefault="006A2437" w:rsidP="00F73FE5">
            <w:pPr>
              <w:pStyle w:val="fptable"/>
              <w:numPr>
                <w:ilvl w:val="0"/>
                <w:numId w:val="17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undergoing testing</w:t>
            </w:r>
            <w:r w:rsidR="00A0504E">
              <w:rPr>
                <w:sz w:val="18"/>
              </w:rPr>
              <w:t>, this release</w:t>
            </w:r>
            <w:r>
              <w:rPr>
                <w:sz w:val="18"/>
              </w:rPr>
              <w:t xml:space="preserve"> (M)</w:t>
            </w:r>
          </w:p>
          <w:p w:rsidR="00A0504E" w:rsidRPr="00A0504E" w:rsidRDefault="00A0504E" w:rsidP="00F73FE5">
            <w:pPr>
              <w:pStyle w:val="fptable"/>
              <w:numPr>
                <w:ilvl w:val="0"/>
                <w:numId w:val="17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undergoing testing, all releases (D)</w:t>
            </w:r>
          </w:p>
          <w:p w:rsidR="006A2437" w:rsidRDefault="006A2437" w:rsidP="00F73FE5">
            <w:pPr>
              <w:pStyle w:val="fptable"/>
              <w:numPr>
                <w:ilvl w:val="0"/>
                <w:numId w:val="17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Testing tickets assigned to them (D)</w:t>
            </w:r>
          </w:p>
          <w:p w:rsidR="006A2437" w:rsidRPr="00574335" w:rsidRDefault="006A2437" w:rsidP="00F73FE5">
            <w:pPr>
              <w:pStyle w:val="fptable"/>
              <w:numPr>
                <w:ilvl w:val="0"/>
                <w:numId w:val="17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completed by them (D)</w:t>
            </w:r>
          </w:p>
          <w:p w:rsidR="006A2437" w:rsidRPr="003C5ED5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Pr="003C5ED5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6A2437" w:rsidRPr="003C5ED5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6A2437" w:rsidRPr="003C5ED5" w:rsidTr="006A243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6A2437" w:rsidRDefault="00744F59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4.2</w:t>
            </w:r>
          </w:p>
        </w:tc>
        <w:tc>
          <w:tcPr>
            <w:tcW w:w="6072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Testers must be able to select tickets to test in a way that prevents possible duplication of effort by other testers working at the same time.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This approach must not require repeated inspection of tickets to find one that is not already under test.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</w:p>
          <w:p w:rsidR="006A2437" w:rsidRPr="003C5ED5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Default="006A2437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6A2437" w:rsidRDefault="006A2437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6A2437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6A2437" w:rsidRDefault="00744F59" w:rsidP="006A2437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6A2437">
              <w:rPr>
                <w:sz w:val="18"/>
              </w:rPr>
              <w:t>4.3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A0504E" w:rsidRDefault="006A2437" w:rsidP="00A0504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Testers need to be able to pass the ticket, reopen the ticket, or abandon the testing of the ticket</w:t>
            </w:r>
            <w:r w:rsidR="00A0504E">
              <w:rPr>
                <w:sz w:val="18"/>
              </w:rPr>
              <w:t xml:space="preserve">. </w:t>
            </w:r>
          </w:p>
          <w:p w:rsidR="00A0504E" w:rsidRPr="003C5ED5" w:rsidRDefault="00A0504E" w:rsidP="00A0504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6A2437" w:rsidRDefault="00A0504E" w:rsidP="00A0504E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6A2437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</w:tbl>
    <w:p w:rsidR="00A0504E" w:rsidRPr="003C5ED5" w:rsidRDefault="00A0504E" w:rsidP="00A0504E">
      <w:pPr>
        <w:pStyle w:val="Heading2"/>
      </w:pPr>
      <w:bookmarkStart w:id="66" w:name="_Toc357526342"/>
      <w:r w:rsidRPr="003C5ED5">
        <w:t xml:space="preserve">Requirements for </w:t>
      </w:r>
      <w:r>
        <w:t>Project Management</w:t>
      </w:r>
      <w:bookmarkEnd w:id="66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0504E" w:rsidRPr="003C5ED5" w:rsidRDefault="00A0504E" w:rsidP="005A4842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0504E" w:rsidRPr="003C5ED5" w:rsidRDefault="00A0504E" w:rsidP="005A4842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0504E" w:rsidRPr="003C5ED5" w:rsidRDefault="00A0504E" w:rsidP="005A4842">
            <w:pPr>
              <w:pStyle w:val="TableHeading"/>
            </w:pPr>
            <w:r w:rsidRPr="003C5ED5">
              <w:t>Necessity</w:t>
            </w:r>
          </w:p>
        </w:tc>
      </w:tr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A0504E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A0504E">
              <w:rPr>
                <w:sz w:val="18"/>
              </w:rPr>
              <w:t>5.1</w:t>
            </w:r>
          </w:p>
        </w:tc>
        <w:tc>
          <w:tcPr>
            <w:tcW w:w="6072" w:type="dxa"/>
            <w:vAlign w:val="center"/>
          </w:tcPr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Users should be able to list tickets by the following:</w:t>
            </w:r>
          </w:p>
          <w:p w:rsidR="00A0504E" w:rsidRDefault="00A0504E" w:rsidP="00F73FE5">
            <w:pPr>
              <w:pStyle w:val="fptable"/>
              <w:numPr>
                <w:ilvl w:val="0"/>
                <w:numId w:val="18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Open Tickets arranged by developer (M)</w:t>
            </w:r>
          </w:p>
          <w:p w:rsidR="00A0504E" w:rsidRDefault="00A0504E" w:rsidP="00F73FE5">
            <w:pPr>
              <w:pStyle w:val="fptable"/>
              <w:numPr>
                <w:ilvl w:val="0"/>
                <w:numId w:val="18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All tickets for the current release (open, testing and closed) (M)</w:t>
            </w:r>
          </w:p>
          <w:p w:rsidR="00A0504E" w:rsidRDefault="00A0504E" w:rsidP="00F73FE5">
            <w:pPr>
              <w:pStyle w:val="fptable"/>
              <w:numPr>
                <w:ilvl w:val="0"/>
                <w:numId w:val="18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All tickets (D)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A0504E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5</w:t>
            </w:r>
            <w:r w:rsidR="00A0504E">
              <w:rPr>
                <w:sz w:val="18"/>
              </w:rPr>
              <w:t>.2</w:t>
            </w:r>
          </w:p>
        </w:tc>
        <w:tc>
          <w:tcPr>
            <w:tcW w:w="6072" w:type="dxa"/>
            <w:vAlign w:val="center"/>
          </w:tcPr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It must also be possible to create the following reports:</w:t>
            </w:r>
          </w:p>
          <w:p w:rsidR="00A0504E" w:rsidRDefault="00A0504E" w:rsidP="00F73FE5">
            <w:pPr>
              <w:pStyle w:val="fptable"/>
              <w:numPr>
                <w:ilvl w:val="0"/>
                <w:numId w:val="19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 Burn Rate – tickets grouped by release and priority (M)</w:t>
            </w:r>
          </w:p>
          <w:p w:rsidR="00A0504E" w:rsidRDefault="00A0504E" w:rsidP="00F73FE5">
            <w:pPr>
              <w:pStyle w:val="fptable"/>
              <w:numPr>
                <w:ilvl w:val="0"/>
                <w:numId w:val="19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fixed by developer per release (D)</w:t>
            </w:r>
          </w:p>
          <w:p w:rsidR="00A0504E" w:rsidRDefault="00A0504E" w:rsidP="00F73FE5">
            <w:pPr>
              <w:pStyle w:val="fptable"/>
              <w:numPr>
                <w:ilvl w:val="0"/>
                <w:numId w:val="19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tested by developer per release (D)</w:t>
            </w:r>
          </w:p>
          <w:p w:rsidR="00A0504E" w:rsidRDefault="00A0504E" w:rsidP="00F73FE5">
            <w:pPr>
              <w:pStyle w:val="fptable"/>
              <w:numPr>
                <w:ilvl w:val="0"/>
                <w:numId w:val="19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Tickets by status (open, testing, closed) per release (M)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A0504E" w:rsidRPr="003C5ED5" w:rsidTr="00A0504E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A0504E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5</w:t>
            </w:r>
            <w:r w:rsidR="00A0504E">
              <w:rPr>
                <w:sz w:val="18"/>
              </w:rPr>
              <w:t>.3</w:t>
            </w:r>
          </w:p>
        </w:tc>
        <w:tc>
          <w:tcPr>
            <w:tcW w:w="6072" w:type="dxa"/>
            <w:vAlign w:val="center"/>
          </w:tcPr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Testers need to be able to pass the ticket, reopen the ticket, or abandon the testing of the ticket. 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A0504E" w:rsidRPr="003C5ED5" w:rsidTr="002E2986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A0504E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5</w:t>
            </w:r>
            <w:r w:rsidR="00A0504E">
              <w:rPr>
                <w:sz w:val="18"/>
              </w:rPr>
              <w:t>.4</w:t>
            </w:r>
          </w:p>
        </w:tc>
        <w:tc>
          <w:tcPr>
            <w:tcW w:w="6072" w:type="dxa"/>
            <w:vAlign w:val="center"/>
          </w:tcPr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It </w:t>
            </w:r>
            <w:r w:rsidR="002E2986">
              <w:rPr>
                <w:sz w:val="18"/>
              </w:rPr>
              <w:t>should</w:t>
            </w:r>
            <w:r>
              <w:rPr>
                <w:sz w:val="18"/>
              </w:rPr>
              <w:t xml:space="preserve"> be possible to </w:t>
            </w:r>
            <w:r w:rsidR="002E2986">
              <w:rPr>
                <w:sz w:val="18"/>
              </w:rPr>
              <w:t>edit tickets in bulk.</w:t>
            </w:r>
          </w:p>
          <w:p w:rsidR="002E2986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For example to move a whole developers worklist to someone else, to move a collection of tickets to another milestone, to change the priority of a collection of tickets. </w:t>
            </w:r>
          </w:p>
          <w:p w:rsidR="002E2986" w:rsidRPr="003C5ED5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2E2986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A0504E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2E2986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2E2986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5.5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2E2986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It should be possible to list tickets within a release that have passed testing between two dates.</w:t>
            </w:r>
          </w:p>
          <w:p w:rsidR="002E2986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</w:p>
          <w:p w:rsidR="002E2986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This is used to see what needs to be added to release notes after a further period of testing. </w:t>
            </w:r>
          </w:p>
          <w:p w:rsidR="002E2986" w:rsidRPr="003C5ED5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2E2986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2E2986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</w:tbl>
    <w:p w:rsidR="00A0504E" w:rsidRPr="003C5ED5" w:rsidRDefault="00A0504E" w:rsidP="00A0504E">
      <w:pPr>
        <w:pStyle w:val="Heading2"/>
      </w:pPr>
      <w:bookmarkStart w:id="67" w:name="_Toc357526343"/>
      <w:r w:rsidRPr="003C5ED5">
        <w:lastRenderedPageBreak/>
        <w:t xml:space="preserve">Requirements for </w:t>
      </w:r>
      <w:r w:rsidR="002E2986">
        <w:t>ad-hoc queries</w:t>
      </w:r>
      <w:bookmarkEnd w:id="67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0504E" w:rsidRPr="003C5ED5" w:rsidRDefault="00A0504E" w:rsidP="005A4842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0504E" w:rsidRPr="003C5ED5" w:rsidRDefault="00A0504E" w:rsidP="005A4842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0504E" w:rsidRPr="003C5ED5" w:rsidRDefault="00A0504E" w:rsidP="005A4842">
            <w:pPr>
              <w:pStyle w:val="TableHeading"/>
            </w:pPr>
            <w:r w:rsidRPr="003C5ED5">
              <w:t>Necessity</w:t>
            </w:r>
          </w:p>
        </w:tc>
      </w:tr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A0504E" w:rsidRPr="003C5ED5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6</w:t>
            </w:r>
            <w:r w:rsidR="00A0504E">
              <w:rPr>
                <w:sz w:val="18"/>
              </w:rPr>
              <w:t>.1</w:t>
            </w:r>
          </w:p>
        </w:tc>
        <w:tc>
          <w:tcPr>
            <w:tcW w:w="6072" w:type="dxa"/>
            <w:vAlign w:val="center"/>
          </w:tcPr>
          <w:p w:rsidR="00A0504E" w:rsidRDefault="00A0504E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Users should be able to </w:t>
            </w:r>
            <w:r w:rsidR="002E2986">
              <w:rPr>
                <w:sz w:val="18"/>
              </w:rPr>
              <w:t>search tickets using simple search terms.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2E2986" w:rsidRPr="003C5ED5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A0504E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6</w:t>
            </w:r>
            <w:r w:rsidR="00A0504E">
              <w:rPr>
                <w:sz w:val="18"/>
              </w:rPr>
              <w:t>.2</w:t>
            </w:r>
          </w:p>
        </w:tc>
        <w:tc>
          <w:tcPr>
            <w:tcW w:w="6072" w:type="dxa"/>
            <w:vAlign w:val="center"/>
          </w:tcPr>
          <w:p w:rsidR="00A0504E" w:rsidRDefault="002E2986" w:rsidP="002E2986">
            <w:pPr>
              <w:pStyle w:val="fptable"/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search should allow the state of tickets to be limited or grouped in the results, e.g. open tickets vs closed tickets.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A0504E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2E2986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2E2986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6.3</w:t>
            </w:r>
          </w:p>
        </w:tc>
        <w:tc>
          <w:tcPr>
            <w:tcW w:w="6072" w:type="dxa"/>
            <w:vAlign w:val="center"/>
          </w:tcPr>
          <w:p w:rsidR="002E2986" w:rsidRDefault="002E2986" w:rsidP="002E2986">
            <w:pPr>
              <w:pStyle w:val="fptable"/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system should support ad hoc queries, of numerous search terms:  For example:</w:t>
            </w:r>
          </w:p>
          <w:p w:rsidR="002E2986" w:rsidRDefault="002E2986" w:rsidP="002E2986">
            <w:pPr>
              <w:pStyle w:val="fptable"/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Tickets by developer A, for release 2.2 in a closed state and were fixed. </w:t>
            </w:r>
          </w:p>
          <w:p w:rsidR="002E2986" w:rsidRDefault="002E2986" w:rsidP="002E2986">
            <w:pPr>
              <w:pStyle w:val="fptable"/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</w:p>
          <w:p w:rsidR="002E2986" w:rsidRPr="003C5ED5" w:rsidRDefault="002E2986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2E2986" w:rsidRDefault="002E2986" w:rsidP="002E2986">
            <w:pPr>
              <w:pStyle w:val="fptable"/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2E2986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A0504E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A0504E" w:rsidRDefault="00744F59" w:rsidP="002E2986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U2.</w:t>
            </w:r>
            <w:r w:rsidR="002E2986">
              <w:rPr>
                <w:sz w:val="18"/>
              </w:rPr>
              <w:t>6</w:t>
            </w:r>
            <w:r w:rsidR="00A0504E">
              <w:rPr>
                <w:sz w:val="18"/>
              </w:rPr>
              <w:t>.</w:t>
            </w:r>
            <w:r w:rsidR="002E2986">
              <w:rPr>
                <w:sz w:val="18"/>
              </w:rPr>
              <w:t>4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A0504E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mechanism for ad hoc querying should not require specialized knowledge such as scripting.</w:t>
            </w:r>
          </w:p>
          <w:p w:rsidR="00A0504E" w:rsidRPr="003C5ED5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A0504E" w:rsidRDefault="00A0504E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A0504E" w:rsidRDefault="002E2986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</w:tbl>
    <w:p w:rsidR="003C5ED5" w:rsidRPr="003C5ED5" w:rsidRDefault="003C5ED5" w:rsidP="003C5ED5">
      <w:pPr>
        <w:pStyle w:val="Heading1"/>
      </w:pPr>
      <w:bookmarkStart w:id="68" w:name="_Toc357526344"/>
      <w:r w:rsidRPr="003C5ED5">
        <w:t>Non-functional Requirements</w:t>
      </w:r>
      <w:bookmarkEnd w:id="62"/>
      <w:bookmarkEnd w:id="63"/>
      <w:bookmarkEnd w:id="68"/>
    </w:p>
    <w:p w:rsidR="003C5ED5" w:rsidRPr="003C5ED5" w:rsidRDefault="003C5ED5" w:rsidP="005A4842">
      <w:pPr>
        <w:pStyle w:val="Heading2"/>
      </w:pPr>
      <w:bookmarkStart w:id="69" w:name="_Toc432409812"/>
      <w:bookmarkStart w:id="70" w:name="_Toc433602350"/>
      <w:bookmarkStart w:id="71" w:name="_Toc357526345"/>
      <w:r w:rsidRPr="003C5ED5">
        <w:t>Speed and Time Requirements</w:t>
      </w:r>
      <w:bookmarkEnd w:id="69"/>
      <w:bookmarkEnd w:id="70"/>
      <w:bookmarkEnd w:id="71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36"/>
        <w:gridCol w:w="6116"/>
        <w:gridCol w:w="1335"/>
      </w:tblGrid>
      <w:tr w:rsidR="003C5ED5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3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11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 w:rsidP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U</w:t>
            </w:r>
            <w:r w:rsidR="00744F59">
              <w:rPr>
                <w:sz w:val="18"/>
              </w:rPr>
              <w:t>3</w:t>
            </w:r>
            <w:r w:rsidRPr="003C5ED5">
              <w:rPr>
                <w:sz w:val="18"/>
              </w:rPr>
              <w:t>.</w:t>
            </w:r>
            <w:r w:rsidR="00744F59">
              <w:rPr>
                <w:sz w:val="18"/>
              </w:rPr>
              <w:t>1</w:t>
            </w:r>
            <w:r w:rsidRPr="003C5ED5">
              <w:rPr>
                <w:sz w:val="18"/>
              </w:rPr>
              <w:t>.</w:t>
            </w:r>
            <w:r w:rsidR="00744F59">
              <w:rPr>
                <w:sz w:val="18"/>
              </w:rPr>
              <w:t>1</w:t>
            </w:r>
          </w:p>
        </w:tc>
        <w:tc>
          <w:tcPr>
            <w:tcW w:w="6116" w:type="dxa"/>
            <w:tcBorders>
              <w:bottom w:val="single" w:sz="4" w:space="0" w:color="auto"/>
            </w:tcBorders>
            <w:vAlign w:val="center"/>
          </w:tcPr>
          <w:p w:rsidR="003C5ED5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Viewing a s</w:t>
            </w:r>
            <w:r w:rsidR="005A4842">
              <w:rPr>
                <w:sz w:val="18"/>
              </w:rPr>
              <w:t>ingle ticket</w:t>
            </w:r>
            <w:r>
              <w:rPr>
                <w:sz w:val="18"/>
              </w:rPr>
              <w:t xml:space="preserve"> by identifier in a system containing 5000 tickets should take no longer than: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 w:rsidRPr="00744F59">
              <w:rPr>
                <w:sz w:val="18"/>
              </w:rPr>
              <w:t>10</w:t>
            </w:r>
            <w:r>
              <w:rPr>
                <w:sz w:val="18"/>
              </w:rPr>
              <w:t xml:space="preserve"> seconds (M)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4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2 seconds (O)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 w:rsidR="00744F59">
              <w:rPr>
                <w:sz w:val="18"/>
              </w:rPr>
              <w:t xml:space="preserve"> Nick Draper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4F59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744F59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U</w:t>
            </w:r>
            <w:r>
              <w:rPr>
                <w:sz w:val="18"/>
              </w:rPr>
              <w:t>3</w:t>
            </w:r>
            <w:r w:rsidRPr="003C5ED5">
              <w:rPr>
                <w:sz w:val="18"/>
              </w:rPr>
              <w:t>.</w:t>
            </w:r>
            <w:r>
              <w:rPr>
                <w:sz w:val="18"/>
              </w:rPr>
              <w:t>1</w:t>
            </w:r>
            <w:r w:rsidRPr="003C5ED5">
              <w:rPr>
                <w:sz w:val="18"/>
              </w:rPr>
              <w:t>.</w:t>
            </w:r>
            <w:r>
              <w:rPr>
                <w:sz w:val="18"/>
              </w:rPr>
              <w:t>2</w:t>
            </w:r>
          </w:p>
        </w:tc>
        <w:tc>
          <w:tcPr>
            <w:tcW w:w="6116" w:type="dxa"/>
            <w:tcBorders>
              <w:bottom w:val="single" w:sz="4" w:space="0" w:color="auto"/>
            </w:tcBorders>
            <w:vAlign w:val="center"/>
          </w:tcPr>
          <w:p w:rsidR="00744F59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Listing open tickets assigned to a developer in a system containing 5000 tickets should take no longer than: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 w:rsidRPr="00744F59">
              <w:rPr>
                <w:sz w:val="18"/>
              </w:rPr>
              <w:t>10</w:t>
            </w:r>
            <w:r>
              <w:rPr>
                <w:sz w:val="18"/>
              </w:rPr>
              <w:t xml:space="preserve"> seconds (M)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4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2 seconds (O)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744F59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U</w:t>
            </w:r>
            <w:r>
              <w:rPr>
                <w:sz w:val="18"/>
              </w:rPr>
              <w:t>3</w:t>
            </w:r>
            <w:r w:rsidRPr="003C5ED5">
              <w:rPr>
                <w:sz w:val="18"/>
              </w:rPr>
              <w:t>.</w:t>
            </w:r>
            <w:r>
              <w:rPr>
                <w:sz w:val="18"/>
              </w:rPr>
              <w:t>1</w:t>
            </w:r>
            <w:r w:rsidRPr="003C5ED5">
              <w:rPr>
                <w:sz w:val="18"/>
              </w:rPr>
              <w:t>.</w:t>
            </w:r>
            <w:r>
              <w:rPr>
                <w:sz w:val="18"/>
              </w:rPr>
              <w:t>3</w:t>
            </w:r>
          </w:p>
        </w:tc>
        <w:tc>
          <w:tcPr>
            <w:tcW w:w="6116" w:type="dxa"/>
            <w:vAlign w:val="center"/>
          </w:tcPr>
          <w:p w:rsidR="00744F59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Listing all tickets in a release, in a system containing 5000 tickets should take no longer than: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 w:rsidRPr="00744F59">
              <w:rPr>
                <w:sz w:val="18"/>
              </w:rPr>
              <w:t>10</w:t>
            </w:r>
            <w:r>
              <w:rPr>
                <w:sz w:val="18"/>
              </w:rPr>
              <w:t xml:space="preserve"> seconds (M)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4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2 seconds (O)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744F59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U3.1.4</w:t>
            </w:r>
          </w:p>
        </w:tc>
        <w:tc>
          <w:tcPr>
            <w:tcW w:w="6116" w:type="dxa"/>
            <w:vAlign w:val="center"/>
          </w:tcPr>
          <w:p w:rsidR="00744F59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 search on a common word in a title, in a system containing 5000 tickets should take no longer than: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 w:rsidRPr="00744F59">
              <w:rPr>
                <w:sz w:val="18"/>
              </w:rPr>
              <w:t>1</w:t>
            </w:r>
            <w:r>
              <w:rPr>
                <w:sz w:val="18"/>
              </w:rPr>
              <w:t>5 seconds (M)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6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3 seconds (O)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744F59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lastRenderedPageBreak/>
              <w:t>U3.1.5</w:t>
            </w:r>
          </w:p>
        </w:tc>
        <w:tc>
          <w:tcPr>
            <w:tcW w:w="6116" w:type="dxa"/>
            <w:vAlign w:val="center"/>
          </w:tcPr>
          <w:p w:rsidR="00744F59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 search on a common word in a description, in a system containing 5000 tickets should take no longer than: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20 seconds (M)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7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4 seconds (O)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744F59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U3.1.6</w:t>
            </w:r>
          </w:p>
        </w:tc>
        <w:tc>
          <w:tcPr>
            <w:tcW w:w="6116" w:type="dxa"/>
            <w:vAlign w:val="center"/>
          </w:tcPr>
          <w:p w:rsidR="00744F59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A new ticket should take no longer than: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5 seconds (M)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3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2 seconds (O)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744F59" w:rsidRPr="003C5ED5" w:rsidTr="00744F5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36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U3.1.6</w:t>
            </w:r>
          </w:p>
        </w:tc>
        <w:tc>
          <w:tcPr>
            <w:tcW w:w="6116" w:type="dxa"/>
            <w:vAlign w:val="center"/>
          </w:tcPr>
          <w:p w:rsidR="00744F59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5A4842">
              <w:rPr>
                <w:sz w:val="18"/>
              </w:rPr>
              <w:t>change to an existing ticket (marking fixed, or passing testing)</w:t>
            </w:r>
            <w:r>
              <w:rPr>
                <w:sz w:val="18"/>
              </w:rPr>
              <w:t>:</w:t>
            </w:r>
          </w:p>
          <w:p w:rsidR="00744F59" w:rsidRPr="00744F59" w:rsidRDefault="005A4842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10</w:t>
            </w:r>
            <w:r w:rsidR="00744F59">
              <w:rPr>
                <w:sz w:val="18"/>
              </w:rPr>
              <w:t xml:space="preserve"> seconds (M)</w:t>
            </w:r>
          </w:p>
          <w:p w:rsidR="00744F59" w:rsidRPr="00744F59" w:rsidRDefault="005A4842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4</w:t>
            </w:r>
            <w:r w:rsidR="00744F59">
              <w:rPr>
                <w:sz w:val="18"/>
              </w:rPr>
              <w:t xml:space="preserve"> seconds (D)</w:t>
            </w:r>
          </w:p>
          <w:p w:rsidR="00744F59" w:rsidRPr="00744F59" w:rsidRDefault="00744F59" w:rsidP="00F73FE5">
            <w:pPr>
              <w:pStyle w:val="fptable"/>
              <w:numPr>
                <w:ilvl w:val="0"/>
                <w:numId w:val="20"/>
              </w:numPr>
              <w:tabs>
                <w:tab w:val="center" w:pos="824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2 seconds (O)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35" w:type="dxa"/>
            <w:vAlign w:val="center"/>
          </w:tcPr>
          <w:p w:rsidR="00744F59" w:rsidRPr="003C5ED5" w:rsidRDefault="00744F59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</w:tbl>
    <w:p w:rsidR="003C5ED5" w:rsidRPr="003C5ED5" w:rsidRDefault="003C5ED5" w:rsidP="005A4842">
      <w:pPr>
        <w:pStyle w:val="Heading2"/>
      </w:pPr>
      <w:bookmarkStart w:id="72" w:name="_Toc432409813"/>
      <w:bookmarkStart w:id="73" w:name="_Toc433602351"/>
      <w:bookmarkStart w:id="74" w:name="_Toc357526346"/>
      <w:r w:rsidRPr="003C5ED5">
        <w:t>Capacity Requirements</w:t>
      </w:r>
      <w:bookmarkEnd w:id="72"/>
      <w:bookmarkEnd w:id="73"/>
      <w:bookmarkEnd w:id="74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265"/>
        <w:gridCol w:w="6256"/>
        <w:gridCol w:w="1266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5ED5" w:rsidRPr="003C5ED5" w:rsidRDefault="003C5ED5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U</w:t>
            </w:r>
            <w:r w:rsidR="005A4842">
              <w:rPr>
                <w:sz w:val="18"/>
              </w:rPr>
              <w:t>3.2.1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The system must support up to 20000 tickets, and at least 50 releases.</w:t>
            </w:r>
          </w:p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3C5ED5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51" w:type="dxa"/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U3.2.2</w:t>
            </w:r>
          </w:p>
        </w:tc>
        <w:tc>
          <w:tcPr>
            <w:tcW w:w="4206" w:type="dxa"/>
            <w:vAlign w:val="center"/>
          </w:tcPr>
          <w:p w:rsid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The system must support 50 concurrent users</w:t>
            </w:r>
          </w:p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851" w:type="dxa"/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</w:tbl>
    <w:p w:rsidR="003C5ED5" w:rsidRDefault="003C5ED5" w:rsidP="003C5ED5">
      <w:pPr>
        <w:pStyle w:val="Heading2"/>
      </w:pPr>
      <w:bookmarkStart w:id="75" w:name="_Toc432409814"/>
      <w:bookmarkStart w:id="76" w:name="_Toc433602352"/>
      <w:bookmarkStart w:id="77" w:name="_Toc357526347"/>
      <w:r w:rsidRPr="003C5ED5">
        <w:t>Reliability Requirements</w:t>
      </w:r>
      <w:bookmarkEnd w:id="75"/>
      <w:bookmarkEnd w:id="76"/>
      <w:bookmarkEnd w:id="77"/>
    </w:p>
    <w:p w:rsidR="005A4842" w:rsidRPr="005A4842" w:rsidRDefault="005A4842" w:rsidP="005A4842">
      <w:pPr>
        <w:pStyle w:val="Body"/>
      </w:pPr>
      <w:r>
        <w:t>Here days are considered to be normal working days (not weekends), these outages include loss of service due to network outages.</w:t>
      </w:r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5A4842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5A4842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U3.3.1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5A4842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Unplanned outages per year</w:t>
            </w:r>
          </w:p>
          <w:p w:rsidR="005A4842" w:rsidRDefault="005A4842" w:rsidP="00F73FE5">
            <w:pPr>
              <w:pStyle w:val="fptable"/>
              <w:numPr>
                <w:ilvl w:val="0"/>
                <w:numId w:val="21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A4842">
              <w:rPr>
                <w:sz w:val="18"/>
              </w:rPr>
              <w:t>Total</w:t>
            </w:r>
            <w:r>
              <w:rPr>
                <w:sz w:val="18"/>
              </w:rPr>
              <w:t xml:space="preserve"> 5 days, longest 1 day (M)</w:t>
            </w:r>
          </w:p>
          <w:p w:rsidR="005A4842" w:rsidRPr="005A4842" w:rsidRDefault="005A4842" w:rsidP="00F73FE5">
            <w:pPr>
              <w:pStyle w:val="fptable"/>
              <w:numPr>
                <w:ilvl w:val="0"/>
                <w:numId w:val="21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A4842">
              <w:rPr>
                <w:sz w:val="18"/>
              </w:rPr>
              <w:t>Total</w:t>
            </w:r>
            <w:r>
              <w:rPr>
                <w:sz w:val="18"/>
              </w:rPr>
              <w:t xml:space="preserve"> 3 days, longest 12 hours (D)</w:t>
            </w:r>
          </w:p>
          <w:p w:rsidR="005A4842" w:rsidRPr="005A4842" w:rsidRDefault="005A4842" w:rsidP="00F73FE5">
            <w:pPr>
              <w:pStyle w:val="fptable"/>
              <w:numPr>
                <w:ilvl w:val="0"/>
                <w:numId w:val="21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A4842">
              <w:rPr>
                <w:sz w:val="18"/>
              </w:rPr>
              <w:t>Total</w:t>
            </w:r>
            <w:r>
              <w:rPr>
                <w:sz w:val="18"/>
              </w:rPr>
              <w:t xml:space="preserve"> 1 day, longest 4 hours (O)</w:t>
            </w:r>
          </w:p>
          <w:p w:rsidR="005A4842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5A4842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  <w:tr w:rsidR="005A4842" w:rsidRPr="003C5ED5" w:rsidTr="005A484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U3.3.2</w:t>
            </w:r>
          </w:p>
        </w:tc>
        <w:tc>
          <w:tcPr>
            <w:tcW w:w="6072" w:type="dxa"/>
            <w:vAlign w:val="center"/>
          </w:tcPr>
          <w:p w:rsidR="005A4842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Planned outages per year</w:t>
            </w:r>
          </w:p>
          <w:p w:rsidR="005A4842" w:rsidRDefault="005A4842" w:rsidP="00F73FE5">
            <w:pPr>
              <w:pStyle w:val="fptable"/>
              <w:numPr>
                <w:ilvl w:val="0"/>
                <w:numId w:val="21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A4842">
              <w:rPr>
                <w:sz w:val="18"/>
              </w:rPr>
              <w:t>Total</w:t>
            </w:r>
            <w:r>
              <w:rPr>
                <w:sz w:val="18"/>
              </w:rPr>
              <w:t xml:space="preserve"> 10 days, longest 3 day (M)</w:t>
            </w:r>
          </w:p>
          <w:p w:rsidR="005A4842" w:rsidRPr="005A4842" w:rsidRDefault="005A4842" w:rsidP="00F73FE5">
            <w:pPr>
              <w:pStyle w:val="fptable"/>
              <w:numPr>
                <w:ilvl w:val="0"/>
                <w:numId w:val="21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A4842">
              <w:rPr>
                <w:sz w:val="18"/>
              </w:rPr>
              <w:t>Total</w:t>
            </w:r>
            <w:r>
              <w:rPr>
                <w:sz w:val="18"/>
              </w:rPr>
              <w:t xml:space="preserve"> 5 days, longest 2 days (D)</w:t>
            </w:r>
          </w:p>
          <w:p w:rsidR="005A4842" w:rsidRPr="005A4842" w:rsidRDefault="005A4842" w:rsidP="00F73FE5">
            <w:pPr>
              <w:pStyle w:val="fptable"/>
              <w:numPr>
                <w:ilvl w:val="0"/>
                <w:numId w:val="21"/>
              </w:numPr>
              <w:tabs>
                <w:tab w:val="center" w:pos="802"/>
                <w:tab w:val="right" w:pos="8306"/>
              </w:tabs>
              <w:spacing w:before="0" w:after="0"/>
              <w:rPr>
                <w:sz w:val="18"/>
              </w:rPr>
            </w:pPr>
            <w:r w:rsidRPr="005A4842">
              <w:rPr>
                <w:sz w:val="18"/>
              </w:rPr>
              <w:t>Total</w:t>
            </w:r>
            <w:r>
              <w:rPr>
                <w:sz w:val="18"/>
              </w:rPr>
              <w:t xml:space="preserve"> 2 days, longest 1 day (O)</w:t>
            </w:r>
          </w:p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5A4842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See items</w:t>
            </w:r>
          </w:p>
        </w:tc>
      </w:tr>
    </w:tbl>
    <w:p w:rsidR="003C5ED5" w:rsidRPr="003C5ED5" w:rsidRDefault="003C5ED5" w:rsidP="003C5ED5">
      <w:pPr>
        <w:pStyle w:val="Heading1"/>
      </w:pPr>
      <w:bookmarkStart w:id="78" w:name="_Toc432409815"/>
      <w:bookmarkStart w:id="79" w:name="_Toc433602353"/>
      <w:bookmarkStart w:id="80" w:name="_Toc357526348"/>
      <w:r w:rsidRPr="003C5ED5">
        <w:t>Design and Implementation Constraints and Standards</w:t>
      </w:r>
      <w:bookmarkEnd w:id="78"/>
      <w:bookmarkEnd w:id="79"/>
      <w:bookmarkEnd w:id="80"/>
    </w:p>
    <w:p w:rsidR="003C5ED5" w:rsidRPr="003C5ED5" w:rsidRDefault="003C5ED5">
      <w:pPr>
        <w:pStyle w:val="Body"/>
      </w:pPr>
      <w:r w:rsidRPr="003C5ED5">
        <w:t>This section must contain all the following sub-sections, if there are no relevant requirements there must be a comment to that effect.</w:t>
      </w:r>
    </w:p>
    <w:p w:rsidR="003C5ED5" w:rsidRDefault="003C5ED5" w:rsidP="003C5ED5">
      <w:pPr>
        <w:pStyle w:val="Heading2"/>
      </w:pPr>
      <w:bookmarkStart w:id="81" w:name="_Toc432409816"/>
      <w:bookmarkStart w:id="82" w:name="_Toc433602354"/>
      <w:bookmarkStart w:id="83" w:name="_Toc357526349"/>
      <w:r w:rsidRPr="003C5ED5">
        <w:lastRenderedPageBreak/>
        <w:t>Safety</w:t>
      </w:r>
      <w:bookmarkEnd w:id="81"/>
      <w:bookmarkEnd w:id="82"/>
      <w:bookmarkEnd w:id="83"/>
    </w:p>
    <w:p w:rsidR="005A4842" w:rsidRPr="005A4842" w:rsidRDefault="005A4842" w:rsidP="005A4842">
      <w:pPr>
        <w:pStyle w:val="Body"/>
      </w:pPr>
      <w:r>
        <w:t>Safety is not a concern for this system.</w:t>
      </w:r>
    </w:p>
    <w:p w:rsidR="003C5ED5" w:rsidRPr="003C5ED5" w:rsidRDefault="003C5ED5" w:rsidP="003C5ED5">
      <w:pPr>
        <w:pStyle w:val="Heading2"/>
      </w:pPr>
      <w:bookmarkStart w:id="84" w:name="_Toc432409817"/>
      <w:bookmarkStart w:id="85" w:name="_Toc433602355"/>
      <w:bookmarkStart w:id="86" w:name="_Toc357526350"/>
      <w:r w:rsidRPr="003C5ED5">
        <w:t>Security</w:t>
      </w:r>
      <w:bookmarkEnd w:id="84"/>
      <w:bookmarkEnd w:id="85"/>
      <w:bookmarkEnd w:id="86"/>
      <w:r w:rsidRPr="003C5ED5">
        <w:t xml:space="preserve"> </w:t>
      </w:r>
    </w:p>
    <w:p w:rsidR="003C5ED5" w:rsidRPr="003C5ED5" w:rsidRDefault="003C5ED5">
      <w:pPr>
        <w:pStyle w:val="Body"/>
      </w:pPr>
      <w:r w:rsidRPr="003C5ED5">
        <w:t>Lists any general security requirements for the system.</w:t>
      </w:r>
    </w:p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71"/>
        <w:gridCol w:w="6667"/>
        <w:gridCol w:w="1200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87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3C5ED5" w:rsidRPr="003C5ED5" w:rsidRDefault="005A4842" w:rsidP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U4.2.1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Any identified user should be able to create a ticket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3C5ED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5A4842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5A4842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U4.2.2</w:t>
            </w:r>
          </w:p>
        </w:tc>
        <w:tc>
          <w:tcPr>
            <w:tcW w:w="6667" w:type="dxa"/>
            <w:tcBorders>
              <w:bottom w:val="single" w:sz="4" w:space="0" w:color="auto"/>
            </w:tcBorders>
            <w:vAlign w:val="center"/>
          </w:tcPr>
          <w:p w:rsidR="007461F5" w:rsidRPr="003C5ED5" w:rsidRDefault="005A4842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Any user even anonymous should be able to view (but not edit tickets)</w:t>
            </w:r>
            <w:r w:rsidR="007461F5" w:rsidRPr="003C5ED5">
              <w:rPr>
                <w:b/>
                <w:sz w:val="18"/>
              </w:rPr>
              <w:t xml:space="preserve"> 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5A4842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5A4842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71" w:type="dxa"/>
            <w:vAlign w:val="center"/>
          </w:tcPr>
          <w:p w:rsidR="003C5ED5" w:rsidRPr="003C5ED5" w:rsidRDefault="005A4842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U4.2.3</w:t>
            </w:r>
          </w:p>
        </w:tc>
        <w:tc>
          <w:tcPr>
            <w:tcW w:w="6667" w:type="dxa"/>
            <w:vAlign w:val="center"/>
          </w:tcPr>
          <w:p w:rsidR="007461F5" w:rsidRPr="003C5ED5" w:rsidRDefault="005A4842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Users identified as developers should be able to edit tickets</w:t>
            </w:r>
            <w:r w:rsidR="007461F5" w:rsidRPr="003C5ED5">
              <w:rPr>
                <w:b/>
                <w:sz w:val="18"/>
              </w:rPr>
              <w:t xml:space="preserve"> 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200" w:type="dxa"/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7461F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71" w:type="dxa"/>
            <w:vAlign w:val="center"/>
          </w:tcPr>
          <w:p w:rsidR="007461F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U4.2.4</w:t>
            </w:r>
          </w:p>
        </w:tc>
        <w:tc>
          <w:tcPr>
            <w:tcW w:w="6667" w:type="dxa"/>
            <w:vAlign w:val="center"/>
          </w:tcPr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Users identified as administrators should have full control and be able to define new releases etc.</w:t>
            </w:r>
            <w:r w:rsidRPr="003C5ED5">
              <w:rPr>
                <w:b/>
                <w:sz w:val="18"/>
              </w:rPr>
              <w:t xml:space="preserve"> 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61F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200" w:type="dxa"/>
            <w:vAlign w:val="center"/>
          </w:tcPr>
          <w:p w:rsidR="007461F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</w:tbl>
    <w:p w:rsidR="003C5ED5" w:rsidRPr="003C5ED5" w:rsidRDefault="003C5ED5" w:rsidP="007461F5">
      <w:pPr>
        <w:pStyle w:val="Heading2"/>
      </w:pPr>
      <w:bookmarkStart w:id="87" w:name="_Toc432409818"/>
      <w:bookmarkStart w:id="88" w:name="_Toc433602356"/>
      <w:bookmarkStart w:id="89" w:name="_Toc357526351"/>
      <w:r w:rsidRPr="003C5ED5">
        <w:t>Target Platforms</w:t>
      </w:r>
      <w:bookmarkEnd w:id="87"/>
      <w:bookmarkEnd w:id="88"/>
      <w:bookmarkEnd w:id="89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U4.3.1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The system and interfaces (including ad hoc querying) should be usable from windows (XP+), Mac OSX and linux platforms.</w:t>
            </w:r>
            <w:r w:rsidRPr="003C5ED5">
              <w:rPr>
                <w:b/>
                <w:sz w:val="18"/>
              </w:rPr>
              <w:t xml:space="preserve"> 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</w:tbl>
    <w:p w:rsidR="003C5ED5" w:rsidRPr="003C5ED5" w:rsidRDefault="003C5ED5" w:rsidP="003C5ED5">
      <w:pPr>
        <w:pStyle w:val="Heading2"/>
      </w:pPr>
      <w:bookmarkStart w:id="90" w:name="_Toc432409819"/>
      <w:bookmarkStart w:id="91" w:name="_Toc433602357"/>
      <w:bookmarkStart w:id="92" w:name="_Toc357526352"/>
      <w:r w:rsidRPr="003C5ED5">
        <w:t>Development Tools</w:t>
      </w:r>
      <w:bookmarkEnd w:id="90"/>
      <w:bookmarkEnd w:id="91"/>
      <w:bookmarkEnd w:id="92"/>
    </w:p>
    <w:p w:rsidR="003C5ED5" w:rsidRPr="003C5ED5" w:rsidRDefault="003C5ED5">
      <w:pPr>
        <w:pStyle w:val="Body"/>
      </w:pPr>
      <w:r w:rsidRPr="003C5ED5">
        <w:t>Describes any design tools, test tools, programming languages, packages etc. that the client requires to be used to develop the system.</w:t>
      </w:r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U4.4.1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Any custom development should be done  in C++ or Python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 w:rsidR="007461F5">
              <w:rPr>
                <w:sz w:val="18"/>
              </w:rPr>
              <w:t xml:space="preserve"> Nick Draper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</w:tbl>
    <w:p w:rsidR="003C5ED5" w:rsidRPr="003C5ED5" w:rsidRDefault="003C5ED5" w:rsidP="003C5ED5">
      <w:pPr>
        <w:pStyle w:val="Heading2"/>
      </w:pPr>
      <w:bookmarkStart w:id="93" w:name="_Toc432409820"/>
      <w:bookmarkStart w:id="94" w:name="_Toc433602358"/>
      <w:bookmarkStart w:id="95" w:name="_Toc357526353"/>
      <w:r w:rsidRPr="003C5ED5">
        <w:t>Project Requirements</w:t>
      </w:r>
      <w:bookmarkEnd w:id="93"/>
      <w:bookmarkEnd w:id="94"/>
      <w:bookmarkEnd w:id="95"/>
    </w:p>
    <w:p w:rsidR="003C5ED5" w:rsidRPr="003C5ED5" w:rsidRDefault="007461F5">
      <w:pPr>
        <w:pStyle w:val="Body"/>
      </w:pPr>
      <w:r>
        <w:t>No specific requirements</w:t>
      </w:r>
    </w:p>
    <w:p w:rsidR="003C5ED5" w:rsidRPr="003C5ED5" w:rsidRDefault="003C5ED5" w:rsidP="003C5ED5">
      <w:pPr>
        <w:pStyle w:val="Heading2"/>
      </w:pPr>
      <w:bookmarkStart w:id="96" w:name="_Toc357526354"/>
      <w:r w:rsidRPr="003C5ED5">
        <w:t>Statutory and Regulatory Requirements</w:t>
      </w:r>
      <w:bookmarkEnd w:id="96"/>
    </w:p>
    <w:p w:rsidR="003C5ED5" w:rsidRPr="003C5ED5" w:rsidRDefault="007461F5">
      <w:pPr>
        <w:pStyle w:val="Body"/>
      </w:pPr>
      <w:r>
        <w:t>There are no r</w:t>
      </w:r>
      <w:r w:rsidR="003C5ED5" w:rsidRPr="003C5ED5">
        <w:t xml:space="preserve">egulatory and </w:t>
      </w:r>
      <w:r>
        <w:t>s</w:t>
      </w:r>
      <w:r w:rsidR="003C5ED5" w:rsidRPr="003C5ED5">
        <w:t xml:space="preserve">tatutory requirements relating to </w:t>
      </w:r>
      <w:r>
        <w:t>this system</w:t>
      </w:r>
      <w:r w:rsidR="003C5ED5" w:rsidRPr="003C5ED5">
        <w:t>.</w:t>
      </w:r>
    </w:p>
    <w:p w:rsidR="003C5ED5" w:rsidRPr="003C5ED5" w:rsidRDefault="003C5ED5"/>
    <w:p w:rsidR="003C5ED5" w:rsidRPr="003C5ED5" w:rsidRDefault="003C5ED5" w:rsidP="003C5ED5">
      <w:pPr>
        <w:pStyle w:val="Heading1"/>
      </w:pPr>
      <w:bookmarkStart w:id="97" w:name="lastpage"/>
      <w:bookmarkStart w:id="98" w:name="_Toc357526355"/>
      <w:bookmarkEnd w:id="97"/>
      <w:r w:rsidRPr="003C5ED5">
        <w:lastRenderedPageBreak/>
        <w:t>Delivery Requirements</w:t>
      </w:r>
      <w:bookmarkEnd w:id="98"/>
    </w:p>
    <w:p w:rsidR="003C5ED5" w:rsidRPr="003C5ED5" w:rsidRDefault="003C5ED5">
      <w:pPr>
        <w:pStyle w:val="Body"/>
      </w:pPr>
      <w:r w:rsidRPr="003C5ED5">
        <w:t>This section must contain all the following sub-sections, if there are no relevant requirements there must be a comment to that effect.</w:t>
      </w:r>
    </w:p>
    <w:p w:rsidR="003C5ED5" w:rsidRPr="003C5ED5" w:rsidRDefault="003C5ED5" w:rsidP="007461F5">
      <w:pPr>
        <w:pStyle w:val="Heading2"/>
      </w:pPr>
      <w:bookmarkStart w:id="99" w:name="_Toc357526356"/>
      <w:r w:rsidRPr="003C5ED5">
        <w:t>Delivery</w:t>
      </w:r>
      <w:bookmarkEnd w:id="99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U5.1.1</w:t>
            </w:r>
          </w:p>
        </w:tc>
        <w:tc>
          <w:tcPr>
            <w:tcW w:w="6072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Upon implementation all open tickets must be migrated from the previous system.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 w:rsidR="007461F5">
              <w:rPr>
                <w:sz w:val="18"/>
              </w:rPr>
              <w:t xml:space="preserve"> Nick Draper</w:t>
            </w:r>
          </w:p>
          <w:p w:rsidR="003C5ED5" w:rsidRPr="003C5ED5" w:rsidRDefault="003C5ED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7461F5" w:rsidRPr="003C5ED5" w:rsidTr="007461F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58" w:type="dxa"/>
            <w:vAlign w:val="center"/>
          </w:tcPr>
          <w:p w:rsidR="007461F5" w:rsidRPr="003C5ED5" w:rsidRDefault="007461F5" w:rsidP="001757C4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U5.1.2</w:t>
            </w:r>
          </w:p>
        </w:tc>
        <w:tc>
          <w:tcPr>
            <w:tcW w:w="6072" w:type="dxa"/>
            <w:vAlign w:val="center"/>
          </w:tcPr>
          <w:p w:rsidR="007461F5" w:rsidRPr="003C5ED5" w:rsidRDefault="007461F5" w:rsidP="001757C4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Upon implementation all closed tickets should be migrated from the previous system.</w:t>
            </w:r>
          </w:p>
          <w:p w:rsidR="007461F5" w:rsidRPr="003C5ED5" w:rsidRDefault="007461F5" w:rsidP="001757C4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7461F5" w:rsidRPr="003C5ED5" w:rsidRDefault="007461F5" w:rsidP="001757C4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1357" w:type="dxa"/>
            <w:vAlign w:val="center"/>
          </w:tcPr>
          <w:p w:rsidR="007461F5" w:rsidRPr="003C5ED5" w:rsidRDefault="007461F5" w:rsidP="001757C4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</w:tr>
    </w:tbl>
    <w:p w:rsidR="003C5ED5" w:rsidRPr="003C5ED5" w:rsidRDefault="003C5ED5" w:rsidP="003C5ED5">
      <w:pPr>
        <w:pStyle w:val="Heading2"/>
      </w:pPr>
      <w:bookmarkStart w:id="100" w:name="_Toc357526357"/>
      <w:r w:rsidRPr="003C5ED5">
        <w:t>Post-Delivery</w:t>
      </w:r>
      <w:bookmarkEnd w:id="100"/>
    </w:p>
    <w:p w:rsidR="003C5ED5" w:rsidRPr="003C5ED5" w:rsidRDefault="003C5ED5">
      <w:pPr>
        <w:pStyle w:val="Body"/>
      </w:pPr>
      <w:r w:rsidRPr="003C5ED5">
        <w:t>Describe any constraints or requirements the client has specified relating to activities which are to take place following successful delivery of the system</w:t>
      </w:r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358"/>
        <w:gridCol w:w="6072"/>
        <w:gridCol w:w="1357"/>
      </w:tblGrid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  <w:tblHeader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Label</w:t>
            </w:r>
          </w:p>
        </w:tc>
        <w:tc>
          <w:tcPr>
            <w:tcW w:w="380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Requirement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C5ED5" w:rsidRPr="003C5ED5" w:rsidRDefault="003C5ED5" w:rsidP="003C5ED5">
            <w:pPr>
              <w:pStyle w:val="TableHeading"/>
            </w:pPr>
            <w:r w:rsidRPr="003C5ED5">
              <w:t>Necessity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U5.2.1</w:t>
            </w:r>
          </w:p>
        </w:tc>
        <w:tc>
          <w:tcPr>
            <w:tcW w:w="3807" w:type="dxa"/>
            <w:tcBorders>
              <w:bottom w:val="single" w:sz="4" w:space="0" w:color="auto"/>
            </w:tcBorders>
            <w:vAlign w:val="center"/>
          </w:tcPr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Following implementation, all wiki references to the previous system must be updated, and workflows updated to reflect the new system</w:t>
            </w:r>
            <w:r w:rsidRPr="003C5ED5">
              <w:rPr>
                <w:b/>
                <w:sz w:val="18"/>
              </w:rPr>
              <w:t xml:space="preserve"> 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3C5ED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  <w:tr w:rsidR="003C5ED5" w:rsidRPr="003C5ED5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851" w:type="dxa"/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U5.2.2</w:t>
            </w:r>
          </w:p>
        </w:tc>
        <w:tc>
          <w:tcPr>
            <w:tcW w:w="3807" w:type="dxa"/>
            <w:vAlign w:val="center"/>
          </w:tcPr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b/>
                <w:sz w:val="18"/>
              </w:rPr>
            </w:pPr>
            <w:r>
              <w:rPr>
                <w:sz w:val="18"/>
              </w:rPr>
              <w:t>The development team must be trained in how to work with any new system.</w:t>
            </w:r>
            <w:r w:rsidRPr="003C5ED5">
              <w:rPr>
                <w:b/>
                <w:sz w:val="18"/>
              </w:rPr>
              <w:t xml:space="preserve"> </w:t>
            </w:r>
          </w:p>
          <w:p w:rsidR="007461F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Source:</w:t>
            </w:r>
            <w:r>
              <w:rPr>
                <w:sz w:val="18"/>
              </w:rPr>
              <w:t xml:space="preserve"> Nick Draper</w:t>
            </w:r>
          </w:p>
          <w:p w:rsidR="003C5ED5" w:rsidRPr="003C5ED5" w:rsidRDefault="007461F5" w:rsidP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 w:rsidRPr="003C5ED5">
              <w:rPr>
                <w:sz w:val="18"/>
              </w:rPr>
              <w:t>Issue:</w:t>
            </w:r>
          </w:p>
        </w:tc>
        <w:tc>
          <w:tcPr>
            <w:tcW w:w="851" w:type="dxa"/>
            <w:vAlign w:val="center"/>
          </w:tcPr>
          <w:p w:rsidR="003C5ED5" w:rsidRPr="003C5ED5" w:rsidRDefault="007461F5">
            <w:pPr>
              <w:pStyle w:val="fptable"/>
              <w:tabs>
                <w:tab w:val="center" w:pos="4153"/>
                <w:tab w:val="right" w:pos="8306"/>
              </w:tabs>
              <w:spacing w:before="0" w:after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</w:tr>
    </w:tbl>
    <w:p w:rsidR="003C5ED5" w:rsidRPr="003C5ED5" w:rsidRDefault="003C5ED5"/>
    <w:p w:rsidR="003C5ED5" w:rsidRPr="003C5ED5" w:rsidRDefault="003C5ED5"/>
    <w:sectPr w:rsidR="003C5ED5" w:rsidRPr="003C5ED5" w:rsidSect="003C5E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notePr>
        <w:numRestart w:val="eachSect"/>
      </w:footnotePr>
      <w:type w:val="continuous"/>
      <w:pgSz w:w="11907" w:h="16839" w:code="9"/>
      <w:pgMar w:top="1134" w:right="1134" w:bottom="567" w:left="1134" w:header="1134" w:footer="454" w:gutter="0"/>
      <w:paperSrc w:first="7" w:other="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FE5" w:rsidRDefault="00F73FE5">
      <w:r>
        <w:separator/>
      </w:r>
    </w:p>
  </w:endnote>
  <w:endnote w:type="continuationSeparator" w:id="0">
    <w:p w:rsidR="00F73FE5" w:rsidRDefault="00F7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echnical">
    <w:altName w:val="Courier New"/>
    <w:charset w:val="00"/>
    <w:family w:val="auto"/>
    <w:pitch w:val="variable"/>
    <w:sig w:usb0="03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42" w:rsidRDefault="005A4842">
    <w:pPr>
      <w:tabs>
        <w:tab w:val="right" w:pos="9504"/>
      </w:tabs>
      <w:spacing w:line="200" w:lineRule="exact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42" w:rsidRDefault="005A4842">
    <w:pPr>
      <w:pStyle w:val="FooterText"/>
      <w:widowControl/>
      <w:tabs>
        <w:tab w:val="clear" w:pos="4320"/>
        <w:tab w:val="clear" w:pos="9504"/>
      </w:tabs>
      <w:overflowPunct w:val="0"/>
      <w:autoSpaceDE w:val="0"/>
      <w:autoSpaceDN w:val="0"/>
      <w:adjustRightInd w:val="0"/>
      <w:spacing w:after="120" w:line="240" w:lineRule="auto"/>
      <w:textAlignment w:val="baseline"/>
    </w:pPr>
  </w:p>
  <w:p w:rsidR="005A4842" w:rsidRDefault="005A4842">
    <w:pPr>
      <w:pStyle w:val="FooterText"/>
      <w:widowControl/>
      <w:tabs>
        <w:tab w:val="clear" w:pos="4320"/>
        <w:tab w:val="clear" w:pos="9504"/>
      </w:tabs>
      <w:overflowPunct w:val="0"/>
      <w:autoSpaceDE w:val="0"/>
      <w:autoSpaceDN w:val="0"/>
      <w:adjustRightInd w:val="0"/>
      <w:spacing w:after="120" w:line="240" w:lineRule="auto"/>
      <w:textAlignment w:val="baseline"/>
    </w:pPr>
  </w:p>
  <w:p w:rsidR="005A4842" w:rsidRDefault="005A4842">
    <w:pPr>
      <w:pStyle w:val="FooterText"/>
      <w:widowControl/>
      <w:tabs>
        <w:tab w:val="clear" w:pos="4320"/>
        <w:tab w:val="clear" w:pos="9504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>
      <w:t xml:space="preserve">Last updated </w:t>
    </w:r>
    <w:r>
      <w:rPr>
        <w:rFonts w:cs="Arial"/>
      </w:rPr>
      <w:fldChar w:fldCharType="begin"/>
    </w:r>
    <w:r>
      <w:rPr>
        <w:rFonts w:cs="Arial"/>
      </w:rPr>
      <w:instrText xml:space="preserve"> SAVEDATE \@ "dd-MMM-yyyy" \* MERGEFORMAT </w:instrText>
    </w:r>
    <w:r>
      <w:rPr>
        <w:rFonts w:cs="Arial"/>
      </w:rPr>
      <w:fldChar w:fldCharType="separate"/>
    </w:r>
    <w:r>
      <w:rPr>
        <w:rFonts w:cs="Arial"/>
        <w:noProof/>
      </w:rPr>
      <w:t>00-XXX-0000</w:t>
    </w:r>
    <w:r>
      <w:rPr>
        <w:rFonts w:cs="Arial"/>
      </w:rPr>
      <w:fldChar w:fldCharType="end"/>
    </w:r>
    <w:r>
      <w:br/>
      <w:t xml:space="preserve">Reference: </w:t>
    </w:r>
    <w:bookmarkStart w:id="104" w:name="DocRef"/>
    <w:bookmarkEnd w:id="104"/>
    <w:r>
      <w:t xml:space="preserve">NPD/7567/UR/URD  |  Issue: </w:t>
    </w:r>
    <w:r>
      <w:fldChar w:fldCharType="begin"/>
    </w:r>
    <w:r>
      <w:instrText xml:space="preserve"> MACROBUTTON gsubEditIssueNum </w:instrText>
    </w:r>
    <w:r>
      <w:fldChar w:fldCharType="begin"/>
    </w:r>
    <w:r>
      <w:instrText xml:space="preserve"> DOCPROPERTY "Document number"  \* MERGEFORMAT </w:instrText>
    </w:r>
    <w:r>
      <w:fldChar w:fldCharType="separate"/>
    </w:r>
    <w:r w:rsidRPr="003C5ED5">
      <w:rPr>
        <w:b/>
        <w:bCs/>
        <w:lang w:val="en-US"/>
      </w:rPr>
      <w:instrText>V1.R1.M0</w:instrText>
    </w:r>
    <w:r>
      <w:fldChar w:fldCharType="end"/>
    </w:r>
    <w:r>
      <w:instrText xml:space="preserve"> </w:instrText>
    </w:r>
    <w:r>
      <w:fldChar w:fldCharType="end"/>
    </w:r>
  </w:p>
  <w:p w:rsidR="005A4842" w:rsidRDefault="005A4842">
    <w:pPr>
      <w:pStyle w:val="FooterText"/>
      <w:widowControl/>
      <w:tabs>
        <w:tab w:val="clear" w:pos="4320"/>
        <w:tab w:val="clear" w:pos="9504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>
      <w:t xml:space="preserve">Unrestricted  |  Copyright © Tessella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0000</w:t>
    </w:r>
    <w:r>
      <w:fldChar w:fldCharType="end"/>
    </w:r>
    <w:r>
      <w:t>, all trademarks acknowledged.</w:t>
    </w:r>
    <w:r w:rsidR="007461F5">
      <w:rPr>
        <w:b/>
        <w:noProof/>
        <w:color w:val="005189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3CC7B3" wp14:editId="16C608A7">
              <wp:simplePos x="0" y="0"/>
              <wp:positionH relativeFrom="column">
                <wp:posOffset>5524500</wp:posOffset>
              </wp:positionH>
              <wp:positionV relativeFrom="paragraph">
                <wp:posOffset>-60960</wp:posOffset>
              </wp:positionV>
              <wp:extent cx="685800" cy="136525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842" w:rsidRDefault="005A4842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Page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384BCE">
                            <w:rPr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of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384BCE">
                            <w:rPr>
                              <w:noProof/>
                              <w:sz w:val="14"/>
                            </w:rPr>
                            <w:t>11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35pt;margin-top:-4.8pt;width:54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3zrwIAAK8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" filled="f" stroked="f">
              <v:textbox inset="0,0,0,0">
                <w:txbxContent>
                  <w:p w:rsidR="005A4842" w:rsidRDefault="005A4842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Page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 \* MERGEFORMAT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384BCE">
                      <w:rPr>
                        <w:noProof/>
                        <w:sz w:val="14"/>
                      </w:rPr>
                      <w:t>2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z w:val="14"/>
                      </w:rPr>
                      <w:t xml:space="preserve"> of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NUMPAGES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384BCE">
                      <w:rPr>
                        <w:noProof/>
                        <w:sz w:val="14"/>
                      </w:rPr>
                      <w:t>11</w:t>
                    </w:r>
                    <w:r>
                      <w:rPr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A4842" w:rsidRDefault="005A4842">
    <w:pPr>
      <w:pStyle w:val="Hidd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FE5" w:rsidRDefault="00F73FE5">
      <w:r>
        <w:separator/>
      </w:r>
    </w:p>
  </w:footnote>
  <w:footnote w:type="continuationSeparator" w:id="0">
    <w:p w:rsidR="00F73FE5" w:rsidRDefault="00F7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42" w:rsidRDefault="005A4842">
    <w:pPr>
      <w:tabs>
        <w:tab w:val="right" w:pos="-3330"/>
        <w:tab w:val="left" w:pos="2160"/>
        <w:tab w:val="right" w:pos="8100"/>
      </w:tabs>
      <w:spacing w:line="300" w:lineRule="exact"/>
    </w:pPr>
    <w:r>
      <w:t>Customer :</w:t>
    </w:r>
    <w:r>
      <w:tab/>
    </w:r>
    <w:r>
      <w:tab/>
    </w:r>
    <w:r>
      <w:rPr>
        <w:sz w:val="28"/>
      </w:rPr>
      <w:t>DRAFT</w:t>
    </w:r>
  </w:p>
  <w:p w:rsidR="005A4842" w:rsidRDefault="005A4842">
    <w:pPr>
      <w:tabs>
        <w:tab w:val="left" w:pos="-3330"/>
        <w:tab w:val="left" w:pos="2160"/>
      </w:tabs>
      <w:spacing w:line="300" w:lineRule="exact"/>
    </w:pPr>
    <w:r>
      <w:t>Project Number :</w:t>
    </w:r>
    <w:r>
      <w:tab/>
    </w:r>
  </w:p>
  <w:p w:rsidR="005A4842" w:rsidRDefault="005A4842">
    <w:pPr>
      <w:tabs>
        <w:tab w:val="left" w:pos="-3330"/>
        <w:tab w:val="left" w:pos="2160"/>
      </w:tabs>
      <w:spacing w:line="300" w:lineRule="exact"/>
    </w:pPr>
    <w:r>
      <w:t>Main Title:</w:t>
    </w:r>
    <w:r>
      <w:tab/>
    </w:r>
  </w:p>
  <w:p w:rsidR="005A4842" w:rsidRDefault="005A4842">
    <w:pPr>
      <w:spacing w:line="300" w:lineRule="exact"/>
    </w:pPr>
    <w:r>
      <w:t>_______________________________________________________________________</w:t>
    </w:r>
  </w:p>
  <w:p w:rsidR="005A4842" w:rsidRDefault="005A4842">
    <w:pPr>
      <w:spacing w:line="3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42" w:rsidRDefault="007461F5" w:rsidP="003C5ED5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A9882C" wp14:editId="04D9E1D8">
              <wp:simplePos x="0" y="0"/>
              <wp:positionH relativeFrom="page">
                <wp:posOffset>5579745</wp:posOffset>
              </wp:positionH>
              <wp:positionV relativeFrom="page">
                <wp:posOffset>401955</wp:posOffset>
              </wp:positionV>
              <wp:extent cx="1461770" cy="577215"/>
              <wp:effectExtent l="0" t="1905" r="0" b="1905"/>
              <wp:wrapNone/>
              <wp:docPr id="3" name="Logo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577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842" w:rsidRDefault="007461F5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FCF5DCE" wp14:editId="614E754F">
                                <wp:extent cx="1457325" cy="581025"/>
                                <wp:effectExtent l="0" t="0" r="9525" b="9525"/>
                                <wp:docPr id="4" name="Picture 4" descr="Tessella_logo_Colour_0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Tessella_logo_Colour_01"/>
                                        <pic:cNvPicPr>
                                          <a:picLocks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732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2" o:spid="_x0000_s1027" type="#_x0000_t202" style="position:absolute;margin-left:439.35pt;margin-top:31.65pt;width:115.1pt;height:45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" stroked="f">
              <v:textbox inset="0,0,0,0">
                <w:txbxContent>
                  <w:p w:rsidR="005A4842" w:rsidRDefault="007461F5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4FCF5DCE" wp14:editId="614E754F">
                          <wp:extent cx="1457325" cy="581025"/>
                          <wp:effectExtent l="0" t="0" r="9525" b="9525"/>
                          <wp:docPr id="4" name="Picture 4" descr="Tessella_logo_Colour_0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Tessella_logo_Colour_01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57325" cy="581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pPr w:leftFromText="180" w:rightFromText="180" w:vertAnchor="text" w:horzAnchor="margin" w:tblpY="-512"/>
      <w:tblW w:w="0" w:type="auto"/>
      <w:tblLook w:val="01E0" w:firstRow="1" w:lastRow="1" w:firstColumn="1" w:lastColumn="1" w:noHBand="0" w:noVBand="0"/>
    </w:tblPr>
    <w:tblGrid>
      <w:gridCol w:w="792"/>
      <w:gridCol w:w="5840"/>
    </w:tblGrid>
    <w:tr w:rsidR="005A4842" w:rsidTr="003C5ED5">
      <w:trPr>
        <w:trHeight w:val="181"/>
      </w:trPr>
      <w:tc>
        <w:tcPr>
          <w:tcW w:w="776" w:type="dxa"/>
          <w:noWrap/>
          <w:tcMar>
            <w:left w:w="0" w:type="dxa"/>
            <w:right w:w="0" w:type="dxa"/>
          </w:tcMar>
        </w:tcPr>
        <w:p w:rsidR="005A4842" w:rsidRDefault="005A4842" w:rsidP="003C5ED5">
          <w:pPr>
            <w:rPr>
              <w:sz w:val="14"/>
            </w:rPr>
          </w:pPr>
          <w:r>
            <w:rPr>
              <w:sz w:val="14"/>
            </w:rPr>
            <w:t>Client</w:t>
          </w:r>
        </w:p>
      </w:tc>
      <w:tc>
        <w:tcPr>
          <w:tcW w:w="5840" w:type="dxa"/>
          <w:tcMar>
            <w:left w:w="57" w:type="dxa"/>
          </w:tcMar>
        </w:tcPr>
        <w:p w:rsidR="005A4842" w:rsidRDefault="005A4842" w:rsidP="003C5ED5">
          <w:pPr>
            <w:rPr>
              <w:b/>
              <w:sz w:val="14"/>
            </w:rPr>
          </w:pPr>
          <w:bookmarkStart w:id="101" w:name="customer"/>
          <w:bookmarkEnd w:id="101"/>
          <w:r>
            <w:rPr>
              <w:b/>
              <w:sz w:val="14"/>
            </w:rPr>
            <w:t>RAL &amp; ORNL</w:t>
          </w:r>
        </w:p>
      </w:tc>
    </w:tr>
    <w:tr w:rsidR="005A4842" w:rsidTr="003C5ED5">
      <w:trPr>
        <w:trHeight w:val="123"/>
      </w:trPr>
      <w:tc>
        <w:tcPr>
          <w:tcW w:w="776" w:type="dxa"/>
          <w:tcMar>
            <w:left w:w="0" w:type="dxa"/>
            <w:right w:w="0" w:type="dxa"/>
          </w:tcMar>
        </w:tcPr>
        <w:p w:rsidR="005A4842" w:rsidRDefault="005A4842" w:rsidP="003C5ED5">
          <w:pPr>
            <w:rPr>
              <w:sz w:val="14"/>
            </w:rPr>
          </w:pPr>
          <w:r>
            <w:rPr>
              <w:sz w:val="14"/>
            </w:rPr>
            <w:t>Project</w:t>
          </w:r>
        </w:p>
      </w:tc>
      <w:tc>
        <w:tcPr>
          <w:tcW w:w="5840" w:type="dxa"/>
          <w:tcMar>
            <w:left w:w="57" w:type="dxa"/>
          </w:tcMar>
        </w:tcPr>
        <w:p w:rsidR="005A4842" w:rsidRDefault="005A4842" w:rsidP="003C5ED5">
          <w:pPr>
            <w:rPr>
              <w:b/>
              <w:sz w:val="14"/>
            </w:rPr>
          </w:pPr>
          <w:bookmarkStart w:id="102" w:name="project"/>
          <w:bookmarkEnd w:id="102"/>
          <w:r>
            <w:rPr>
              <w:b/>
              <w:sz w:val="14"/>
            </w:rPr>
            <w:t>7567</w:t>
          </w:r>
        </w:p>
      </w:tc>
    </w:tr>
    <w:tr w:rsidR="005A4842" w:rsidTr="003C5ED5">
      <w:trPr>
        <w:trHeight w:val="65"/>
      </w:trPr>
      <w:tc>
        <w:tcPr>
          <w:tcW w:w="776" w:type="dxa"/>
          <w:tcMar>
            <w:left w:w="0" w:type="dxa"/>
            <w:right w:w="0" w:type="dxa"/>
          </w:tcMar>
        </w:tcPr>
        <w:p w:rsidR="005A4842" w:rsidRDefault="005A4842" w:rsidP="003C5ED5">
          <w:pPr>
            <w:rPr>
              <w:sz w:val="14"/>
            </w:rPr>
          </w:pPr>
          <w:r>
            <w:rPr>
              <w:sz w:val="14"/>
            </w:rPr>
            <w:t>Document</w:t>
          </w:r>
        </w:p>
      </w:tc>
      <w:tc>
        <w:tcPr>
          <w:tcW w:w="5840" w:type="dxa"/>
          <w:tcMar>
            <w:left w:w="57" w:type="dxa"/>
          </w:tcMar>
        </w:tcPr>
        <w:p w:rsidR="005A4842" w:rsidRDefault="005A4842" w:rsidP="003C5ED5">
          <w:pPr>
            <w:rPr>
              <w:b/>
              <w:sz w:val="14"/>
            </w:rPr>
          </w:pPr>
          <w:bookmarkStart w:id="103" w:name="DocTitle"/>
          <w:bookmarkEnd w:id="103"/>
          <w:r>
            <w:rPr>
              <w:b/>
              <w:sz w:val="14"/>
            </w:rPr>
            <w:t>User Requirements Document</w:t>
          </w:r>
        </w:p>
      </w:tc>
    </w:tr>
  </w:tbl>
  <w:p w:rsidR="005A4842" w:rsidRPr="003C5ED5" w:rsidRDefault="005A4842" w:rsidP="003C5ED5">
    <w:pPr>
      <w:pStyle w:val="Header"/>
      <w:rPr>
        <w:color w:val="005189"/>
        <w:sz w:val="14"/>
        <w:szCs w:val="14"/>
      </w:rPr>
    </w:pPr>
    <w:r>
      <w:rPr>
        <w:color w:val="005189"/>
        <w:sz w:val="14"/>
        <w:szCs w:val="14"/>
      </w:rPr>
      <w:br/>
    </w:r>
  </w:p>
  <w:p w:rsidR="005A4842" w:rsidRPr="003C5ED5" w:rsidRDefault="005A4842" w:rsidP="003C5E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42" w:rsidRDefault="005A4842">
    <w:pPr>
      <w:pStyle w:val="Header"/>
      <w:rPr>
        <w:sz w:val="18"/>
      </w:rPr>
    </w:pPr>
  </w:p>
  <w:p w:rsidR="005A4842" w:rsidRDefault="005A4842">
    <w:pPr>
      <w:pStyle w:val="Header"/>
      <w:rPr>
        <w:sz w:val="18"/>
      </w:rPr>
    </w:pPr>
  </w:p>
  <w:p w:rsidR="005A4842" w:rsidRDefault="005A4842">
    <w:pPr>
      <w:pStyle w:val="Header"/>
      <w:rPr>
        <w:sz w:val="18"/>
      </w:rPr>
    </w:pPr>
  </w:p>
  <w:p w:rsidR="005A4842" w:rsidRDefault="005A4842">
    <w:pPr>
      <w:pStyle w:val="Header"/>
      <w:rPr>
        <w:sz w:val="18"/>
      </w:rPr>
    </w:pPr>
  </w:p>
  <w:p w:rsidR="005A4842" w:rsidRPr="003C5ED5" w:rsidRDefault="007461F5">
    <w:pPr>
      <w:pStyle w:val="Header"/>
      <w:rPr>
        <w:sz w:val="18"/>
      </w:rPr>
    </w:pPr>
    <w:r>
      <w:rPr>
        <w:noProof/>
        <w:sz w:val="18"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80D166" wp14:editId="20EDF200">
              <wp:simplePos x="0" y="0"/>
              <wp:positionH relativeFrom="page">
                <wp:posOffset>4994910</wp:posOffset>
              </wp:positionH>
              <wp:positionV relativeFrom="page">
                <wp:posOffset>688975</wp:posOffset>
              </wp:positionV>
              <wp:extent cx="2063750" cy="806450"/>
              <wp:effectExtent l="3810" t="3175" r="0" b="0"/>
              <wp:wrapNone/>
              <wp:docPr id="1" name="Logo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842" w:rsidRDefault="007461F5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8B09057" wp14:editId="389E27FB">
                                <wp:extent cx="2066925" cy="809625"/>
                                <wp:effectExtent l="0" t="0" r="9525" b="9525"/>
                                <wp:docPr id="24" name="Picture 24" descr="Tessella_logo_Colour_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 descr="Tessella_logo_Colour_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66925" cy="809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1" o:spid="_x0000_s1029" type="#_x0000_t202" style="position:absolute;margin-left:393.3pt;margin-top:54.25pt;width:162.5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" stroked="f">
              <v:textbox inset="0,0,0,0">
                <w:txbxContent>
                  <w:p w:rsidR="005A4842" w:rsidRDefault="007461F5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48B09057" wp14:editId="389E27FB">
                          <wp:extent cx="2066925" cy="809625"/>
                          <wp:effectExtent l="0" t="0" r="9525" b="9525"/>
                          <wp:docPr id="24" name="Picture 24" descr="Tessella_logo_Colour_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 descr="Tessella_logo_Colour_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66925" cy="809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2CD"/>
    <w:multiLevelType w:val="hybridMultilevel"/>
    <w:tmpl w:val="CD862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C42"/>
    <w:multiLevelType w:val="hybridMultilevel"/>
    <w:tmpl w:val="A5401E26"/>
    <w:lvl w:ilvl="0" w:tplc="070245D2">
      <w:start w:val="1"/>
      <w:numFmt w:val="decimal"/>
      <w:pStyle w:val="BracketHeading1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221ECF"/>
    <w:multiLevelType w:val="hybridMultilevel"/>
    <w:tmpl w:val="318C4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776C6"/>
    <w:multiLevelType w:val="singleLevel"/>
    <w:tmpl w:val="AE2E8B1C"/>
    <w:lvl w:ilvl="0">
      <w:start w:val="1"/>
      <w:numFmt w:val="decimal"/>
      <w:lvlText w:val="%1."/>
      <w:legacy w:legacy="1" w:legacySpace="0" w:legacyIndent="283"/>
      <w:lvlJc w:val="left"/>
      <w:pPr>
        <w:ind w:left="1147" w:hanging="283"/>
      </w:pPr>
    </w:lvl>
  </w:abstractNum>
  <w:abstractNum w:abstractNumId="4">
    <w:nsid w:val="12E809E2"/>
    <w:multiLevelType w:val="hybridMultilevel"/>
    <w:tmpl w:val="9A961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2EE0"/>
    <w:multiLevelType w:val="hybridMultilevel"/>
    <w:tmpl w:val="174C1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337B6"/>
    <w:multiLevelType w:val="multilevel"/>
    <w:tmpl w:val="F9248E70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7">
    <w:nsid w:val="2C55746C"/>
    <w:multiLevelType w:val="hybridMultilevel"/>
    <w:tmpl w:val="9A961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45F78"/>
    <w:multiLevelType w:val="hybridMultilevel"/>
    <w:tmpl w:val="AA842CEA"/>
    <w:lvl w:ilvl="0" w:tplc="20D04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B3325"/>
    <w:multiLevelType w:val="hybridMultilevel"/>
    <w:tmpl w:val="8F0E7BA8"/>
    <w:lvl w:ilvl="0" w:tplc="20D04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C0511"/>
    <w:multiLevelType w:val="multilevel"/>
    <w:tmpl w:val="2668DB4A"/>
    <w:lvl w:ilvl="0">
      <w:start w:val="1"/>
      <w:numFmt w:val="decimal"/>
      <w:pStyle w:val="SA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8B92502"/>
    <w:multiLevelType w:val="hybridMultilevel"/>
    <w:tmpl w:val="869447A6"/>
    <w:lvl w:ilvl="0" w:tplc="FA065BB4">
      <w:start w:val="1"/>
      <w:numFmt w:val="bullet"/>
      <w:pStyle w:val="unorderedlist2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color w:val="005288"/>
      </w:rPr>
    </w:lvl>
    <w:lvl w:ilvl="1" w:tplc="07940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38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26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AC3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44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2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82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49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442ADC"/>
    <w:multiLevelType w:val="hybridMultilevel"/>
    <w:tmpl w:val="C648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23B02"/>
    <w:multiLevelType w:val="hybridMultilevel"/>
    <w:tmpl w:val="318C4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1686E"/>
    <w:multiLevelType w:val="hybridMultilevel"/>
    <w:tmpl w:val="237CB10C"/>
    <w:lvl w:ilvl="0" w:tplc="29E826E4">
      <w:start w:val="1"/>
      <w:numFmt w:val="decimal"/>
      <w:pStyle w:val="ord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8171CF"/>
    <w:multiLevelType w:val="multilevel"/>
    <w:tmpl w:val="329006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orderedlist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orderedlist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1221EED"/>
    <w:multiLevelType w:val="hybridMultilevel"/>
    <w:tmpl w:val="E198FF4C"/>
    <w:lvl w:ilvl="0" w:tplc="DB70ED44">
      <w:start w:val="1"/>
      <w:numFmt w:val="bullet"/>
      <w:pStyle w:val="unorderedlist3"/>
      <w:lvlText w:val="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color w:val="00528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17">
    <w:nsid w:val="76932E5E"/>
    <w:multiLevelType w:val="hybridMultilevel"/>
    <w:tmpl w:val="C8C6D28E"/>
    <w:lvl w:ilvl="0" w:tplc="46D0F4A4">
      <w:start w:val="1"/>
      <w:numFmt w:val="bullet"/>
      <w:pStyle w:val="unorderedlist1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5288"/>
        <w:sz w:val="22"/>
        <w:szCs w:val="22"/>
      </w:rPr>
    </w:lvl>
    <w:lvl w:ilvl="1" w:tplc="10B0ADA6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26888DC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1962B3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4DB6ABE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7EC844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BC8EC4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BE08EAE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ACCB49E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8">
    <w:nsid w:val="7D323AA5"/>
    <w:multiLevelType w:val="multilevel"/>
    <w:tmpl w:val="29F067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7"/>
  </w:num>
  <w:num w:numId="5">
    <w:abstractNumId w:val="16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14"/>
  </w:num>
  <w:num w:numId="12">
    <w:abstractNumId w:val="15"/>
  </w:num>
  <w:num w:numId="13">
    <w:abstractNumId w:val="4"/>
  </w:num>
  <w:num w:numId="14">
    <w:abstractNumId w:val="7"/>
  </w:num>
  <w:num w:numId="15">
    <w:abstractNumId w:val="0"/>
  </w:num>
  <w:num w:numId="16">
    <w:abstractNumId w:val="8"/>
  </w:num>
  <w:num w:numId="17">
    <w:abstractNumId w:val="9"/>
  </w:num>
  <w:num w:numId="18">
    <w:abstractNumId w:val="2"/>
  </w:num>
  <w:num w:numId="19">
    <w:abstractNumId w:val="13"/>
  </w:num>
  <w:num w:numId="20">
    <w:abstractNumId w:val="5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gutterAtTop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D5"/>
    <w:rsid w:val="002E2986"/>
    <w:rsid w:val="00384BCE"/>
    <w:rsid w:val="00395D67"/>
    <w:rsid w:val="003C5ED5"/>
    <w:rsid w:val="003D78C6"/>
    <w:rsid w:val="00574335"/>
    <w:rsid w:val="005A4842"/>
    <w:rsid w:val="006A2437"/>
    <w:rsid w:val="00744F59"/>
    <w:rsid w:val="007461F5"/>
    <w:rsid w:val="00754F9E"/>
    <w:rsid w:val="00A0504E"/>
    <w:rsid w:val="00B659B8"/>
    <w:rsid w:val="00D649A4"/>
    <w:rsid w:val="00DF43C2"/>
    <w:rsid w:val="00F7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5ED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Body"/>
    <w:qFormat/>
    <w:rsid w:val="003C5ED5"/>
    <w:pPr>
      <w:keepNext/>
      <w:numPr>
        <w:numId w:val="1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Body"/>
    <w:qFormat/>
    <w:rsid w:val="003C5ED5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"/>
    <w:qFormat/>
    <w:rsid w:val="003C5ED5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Body"/>
    <w:qFormat/>
    <w:rsid w:val="003C5ED5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Body"/>
    <w:qFormat/>
    <w:rsid w:val="003C5ED5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Body"/>
    <w:qFormat/>
    <w:rsid w:val="003C5ED5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Body"/>
    <w:qFormat/>
    <w:rsid w:val="003C5ED5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3C5ED5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3C5ED5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semiHidden/>
    <w:unhideWhenUsed/>
    <w:rsid w:val="003C5ED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C5ED5"/>
  </w:style>
  <w:style w:type="paragraph" w:customStyle="1" w:styleId="Body">
    <w:name w:val="Body"/>
    <w:rsid w:val="003C5ED5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customStyle="1" w:styleId="BasicParagraph">
    <w:name w:val="[Basic Paragraph]"/>
    <w:basedOn w:val="Normal"/>
    <w:rsid w:val="003C5ED5"/>
    <w:pPr>
      <w:widowControl w:val="0"/>
      <w:overflowPunct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address">
    <w:name w:val="address"/>
    <w:rsid w:val="003C5ED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customStyle="1" w:styleId="amend">
    <w:name w:val="amend"/>
    <w:basedOn w:val="Normal"/>
    <w:rsid w:val="003C5ED5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3C5ED5"/>
    <w:pPr>
      <w:numPr>
        <w:numId w:val="0"/>
      </w:numPr>
    </w:pPr>
  </w:style>
  <w:style w:type="paragraph" w:customStyle="1" w:styleId="Appendix1">
    <w:name w:val="Appendix 1"/>
    <w:basedOn w:val="Heading1"/>
    <w:next w:val="Body"/>
    <w:rsid w:val="003C5ED5"/>
    <w:pPr>
      <w:numPr>
        <w:numId w:val="7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Body"/>
    <w:rsid w:val="003C5ED5"/>
    <w:pPr>
      <w:numPr>
        <w:numId w:val="7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Body"/>
    <w:rsid w:val="003C5ED5"/>
    <w:pPr>
      <w:numPr>
        <w:numId w:val="7"/>
      </w:numPr>
      <w:spacing w:before="120" w:after="120"/>
    </w:pPr>
    <w:rPr>
      <w:sz w:val="20"/>
    </w:rPr>
  </w:style>
  <w:style w:type="paragraph" w:customStyle="1" w:styleId="asset">
    <w:name w:val="asset"/>
    <w:basedOn w:val="Normal"/>
    <w:rsid w:val="003C5ED5"/>
    <w:pPr>
      <w:widowControl w:val="0"/>
      <w:ind w:left="1985" w:hanging="567"/>
    </w:pPr>
  </w:style>
  <w:style w:type="paragraph" w:customStyle="1" w:styleId="code">
    <w:name w:val="code"/>
    <w:basedOn w:val="Body"/>
    <w:rsid w:val="003C5ED5"/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3C5ED5"/>
    <w:rPr>
      <w:sz w:val="16"/>
      <w:szCs w:val="16"/>
    </w:rPr>
  </w:style>
  <w:style w:type="paragraph" w:customStyle="1" w:styleId="contents">
    <w:name w:val="contents"/>
    <w:pPr>
      <w:widowControl w:val="0"/>
      <w:tabs>
        <w:tab w:val="left" w:pos="2160"/>
        <w:tab w:val="right" w:pos="9216"/>
      </w:tabs>
      <w:spacing w:line="-300" w:lineRule="auto"/>
      <w:ind w:left="864"/>
    </w:pPr>
    <w:rPr>
      <w:rFonts w:ascii="Times New Roman" w:hAnsi="Times New Roman"/>
      <w:sz w:val="24"/>
      <w:lang w:eastAsia="en-US"/>
    </w:rPr>
  </w:style>
  <w:style w:type="paragraph" w:customStyle="1" w:styleId="Documentcontroltableboldblue">
    <w:name w:val="Document control table bold blue"/>
    <w:rsid w:val="003C5ED5"/>
    <w:rPr>
      <w:rFonts w:ascii="Arial" w:hAnsi="Arial"/>
      <w:b/>
      <w:color w:val="005288"/>
      <w:sz w:val="17"/>
      <w:szCs w:val="17"/>
    </w:rPr>
  </w:style>
  <w:style w:type="paragraph" w:customStyle="1" w:styleId="FO">
    <w:name w:val="FO"/>
    <w:pPr>
      <w:widowControl w:val="0"/>
      <w:tabs>
        <w:tab w:val="center" w:pos="4320"/>
        <w:tab w:val="right" w:pos="9504"/>
      </w:tabs>
      <w:spacing w:line="-200" w:lineRule="auto"/>
    </w:pPr>
    <w:rPr>
      <w:rFonts w:ascii="Times New Roman" w:hAnsi="Times New Roman"/>
      <w:sz w:val="16"/>
      <w:lang w:eastAsia="en-US"/>
    </w:rPr>
  </w:style>
  <w:style w:type="character" w:styleId="FollowedHyperlink">
    <w:name w:val="FollowedHyperlink"/>
    <w:basedOn w:val="DefaultParagraphFont"/>
    <w:rsid w:val="003C5ED5"/>
    <w:rPr>
      <w:rFonts w:ascii="Arial" w:hAnsi="Arial"/>
      <w:color w:val="800080"/>
      <w:u w:val="single"/>
    </w:rPr>
  </w:style>
  <w:style w:type="paragraph" w:styleId="Footer">
    <w:name w:val="footer"/>
    <w:basedOn w:val="Normal"/>
    <w:rsid w:val="003C5ED5"/>
    <w:pPr>
      <w:tabs>
        <w:tab w:val="center" w:pos="4153"/>
        <w:tab w:val="right" w:pos="8306"/>
      </w:tabs>
    </w:pPr>
  </w:style>
  <w:style w:type="paragraph" w:customStyle="1" w:styleId="FooterText">
    <w:name w:val="Footer Text"/>
    <w:rsid w:val="003C5ED5"/>
    <w:pPr>
      <w:widowControl w:val="0"/>
      <w:tabs>
        <w:tab w:val="center" w:pos="4320"/>
        <w:tab w:val="right" w:pos="9504"/>
      </w:tabs>
      <w:spacing w:line="-200" w:lineRule="auto"/>
    </w:pPr>
    <w:rPr>
      <w:rFonts w:ascii="Arial" w:hAnsi="Arial"/>
      <w:sz w:val="14"/>
      <w:lang w:eastAsia="en-US"/>
    </w:rPr>
  </w:style>
  <w:style w:type="character" w:styleId="FootnoteReference">
    <w:name w:val="footnote reference"/>
    <w:basedOn w:val="DefaultParagraphFont"/>
    <w:semiHidden/>
    <w:rsid w:val="003C5ED5"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rsid w:val="003C5ED5"/>
    <w:rPr>
      <w:sz w:val="16"/>
    </w:rPr>
  </w:style>
  <w:style w:type="paragraph" w:customStyle="1" w:styleId="fpdetails">
    <w:name w:val="fpdetails"/>
    <w:basedOn w:val="Normal"/>
    <w:rsid w:val="003C5ED5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fpheading2"/>
    <w:rsid w:val="003C5ED5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Body"/>
    <w:rsid w:val="003C5ED5"/>
    <w:rPr>
      <w:sz w:val="24"/>
    </w:rPr>
  </w:style>
  <w:style w:type="paragraph" w:customStyle="1" w:styleId="fptable">
    <w:name w:val="fptable"/>
    <w:basedOn w:val="Body"/>
    <w:rsid w:val="003C5ED5"/>
    <w:pPr>
      <w:spacing w:before="60"/>
    </w:pPr>
    <w:rPr>
      <w:sz w:val="17"/>
    </w:rPr>
  </w:style>
  <w:style w:type="paragraph" w:customStyle="1" w:styleId="frontpageheading">
    <w:name w:val="front page heading"/>
    <w:basedOn w:val="Normal"/>
    <w:rsid w:val="003C5ED5"/>
    <w:pPr>
      <w:spacing w:before="240" w:after="120"/>
    </w:pPr>
    <w:rPr>
      <w:b/>
      <w:sz w:val="32"/>
    </w:rPr>
  </w:style>
  <w:style w:type="paragraph" w:styleId="Header">
    <w:name w:val="header"/>
    <w:rsid w:val="003C5ED5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  <w:lang w:eastAsia="en-US"/>
    </w:rPr>
  </w:style>
  <w:style w:type="paragraph" w:customStyle="1" w:styleId="HeaderLines">
    <w:name w:val="HeaderLines"/>
    <w:rsid w:val="003C5ED5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3C5ED5"/>
    <w:pPr>
      <w:widowControl w:val="0"/>
      <w:tabs>
        <w:tab w:val="left" w:pos="1080"/>
      </w:tabs>
    </w:pPr>
    <w:rPr>
      <w:rFonts w:ascii="Times New Roman" w:hAnsi="Times New Roman"/>
      <w:b/>
      <w:sz w:val="24"/>
      <w:lang w:eastAsia="en-US"/>
    </w:rPr>
  </w:style>
  <w:style w:type="paragraph" w:customStyle="1" w:styleId="Hidden">
    <w:name w:val="Hidden"/>
    <w:basedOn w:val="Body"/>
    <w:rsid w:val="003C5ED5"/>
    <w:pPr>
      <w:widowControl w:val="0"/>
      <w:overflowPunct/>
      <w:autoSpaceDE/>
      <w:autoSpaceDN/>
      <w:adjustRightInd/>
      <w:spacing w:before="120" w:after="0"/>
      <w:textAlignment w:val="auto"/>
    </w:pPr>
    <w:rPr>
      <w:vanish/>
      <w:color w:val="008000"/>
    </w:rPr>
  </w:style>
  <w:style w:type="character" w:styleId="Hyperlink">
    <w:name w:val="Hyperlink"/>
    <w:basedOn w:val="DefaultParagraphFont"/>
    <w:uiPriority w:val="99"/>
    <w:rsid w:val="003C5ED5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3C5ED5"/>
    <w:pPr>
      <w:widowControl w:val="0"/>
    </w:pPr>
  </w:style>
  <w:style w:type="paragraph" w:styleId="Index2">
    <w:name w:val="index 2"/>
    <w:basedOn w:val="Normal"/>
    <w:next w:val="Normal"/>
    <w:semiHidden/>
    <w:rsid w:val="003C5ED5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3C5ED5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3C5ED5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3C5ED5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3C5ED5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3C5ED5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3C5ED5"/>
    <w:pPr>
      <w:widowControl w:val="0"/>
    </w:pPr>
  </w:style>
  <w:style w:type="character" w:styleId="LineNumber">
    <w:name w:val="line number"/>
    <w:basedOn w:val="DefaultParagraphFont"/>
    <w:rsid w:val="003C5ED5"/>
  </w:style>
  <w:style w:type="paragraph" w:customStyle="1" w:styleId="TessellaBody1">
    <w:name w:val="TessellaBody1"/>
    <w:basedOn w:val="Normal"/>
    <w:pPr>
      <w:overflowPunct/>
      <w:autoSpaceDE/>
      <w:autoSpaceDN/>
      <w:adjustRightInd/>
      <w:spacing w:line="264" w:lineRule="auto"/>
      <w:textAlignment w:val="auto"/>
    </w:pPr>
    <w:rPr>
      <w:rFonts w:cs="Arial"/>
      <w:kern w:val="20"/>
      <w:szCs w:val="18"/>
      <w:lang w:eastAsia="en-GB"/>
    </w:rPr>
  </w:style>
  <w:style w:type="paragraph" w:customStyle="1" w:styleId="MemoFaxTitleText">
    <w:name w:val="MemoFaxTitleText"/>
    <w:basedOn w:val="TessellaBody1"/>
    <w:rPr>
      <w:sz w:val="16"/>
    </w:rPr>
  </w:style>
  <w:style w:type="paragraph" w:customStyle="1" w:styleId="NewTableStyle">
    <w:name w:val="NewTableStyle"/>
    <w:basedOn w:val="Normal"/>
    <w:rsid w:val="003C5ED5"/>
    <w:pPr>
      <w:shd w:val="clear" w:color="auto" w:fill="F3F3F3"/>
    </w:pPr>
    <w:rPr>
      <w:sz w:val="17"/>
    </w:rPr>
  </w:style>
  <w:style w:type="paragraph" w:customStyle="1" w:styleId="orderedlist1">
    <w:name w:val="ordered list 1"/>
    <w:basedOn w:val="Body"/>
    <w:rsid w:val="003C5ED5"/>
    <w:pPr>
      <w:numPr>
        <w:numId w:val="11"/>
      </w:numPr>
      <w:spacing w:before="120"/>
      <w:ind w:left="714" w:hanging="357"/>
    </w:pPr>
  </w:style>
  <w:style w:type="paragraph" w:customStyle="1" w:styleId="orderedlist2">
    <w:name w:val="ordered list 2"/>
    <w:basedOn w:val="Body"/>
    <w:rsid w:val="003C5ED5"/>
    <w:pPr>
      <w:numPr>
        <w:ilvl w:val="1"/>
        <w:numId w:val="12"/>
      </w:numPr>
      <w:ind w:left="1434" w:hanging="357"/>
    </w:pPr>
  </w:style>
  <w:style w:type="paragraph" w:customStyle="1" w:styleId="orderedlist3">
    <w:name w:val="ordered list 3"/>
    <w:basedOn w:val="Body"/>
    <w:rsid w:val="003C5ED5"/>
    <w:pPr>
      <w:numPr>
        <w:ilvl w:val="2"/>
        <w:numId w:val="12"/>
      </w:numPr>
      <w:ind w:left="2154" w:hanging="357"/>
    </w:pPr>
  </w:style>
  <w:style w:type="character" w:styleId="PageNumber">
    <w:name w:val="page number"/>
    <w:basedOn w:val="DefaultParagraphFont"/>
    <w:rsid w:val="003C5ED5"/>
  </w:style>
  <w:style w:type="paragraph" w:customStyle="1" w:styleId="titlemain">
    <w:name w:val="title main"/>
    <w:basedOn w:val="Normal"/>
    <w:rsid w:val="003C5ED5"/>
    <w:pPr>
      <w:spacing w:after="240"/>
    </w:pPr>
    <w:rPr>
      <w:b/>
      <w:color w:val="005288"/>
      <w:sz w:val="56"/>
    </w:rPr>
  </w:style>
  <w:style w:type="paragraph" w:customStyle="1" w:styleId="subtitlemain">
    <w:name w:val="subtitle main"/>
    <w:basedOn w:val="titlemain"/>
    <w:rsid w:val="003C5ED5"/>
    <w:pPr>
      <w:pBdr>
        <w:top w:val="single" w:sz="6" w:space="1" w:color="4B6BB7"/>
        <w:bottom w:val="single" w:sz="36" w:space="1" w:color="4B6BB7"/>
      </w:pBdr>
      <w:spacing w:before="120"/>
      <w:jc w:val="center"/>
    </w:pPr>
    <w:rPr>
      <w:color w:val="F58426"/>
      <w:sz w:val="40"/>
    </w:rPr>
  </w:style>
  <w:style w:type="paragraph" w:customStyle="1" w:styleId="TableHeading">
    <w:name w:val="Table Heading"/>
    <w:rsid w:val="003C5ED5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3C5ED5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essella1LetterText">
    <w:name w:val="Tessella1LetterText"/>
    <w:next w:val="Normal"/>
    <w:pPr>
      <w:spacing w:after="170" w:line="288" w:lineRule="auto"/>
    </w:pPr>
    <w:rPr>
      <w:rFonts w:ascii="Arial" w:hAnsi="Arial" w:cs="Arial"/>
      <w:noProof/>
      <w:kern w:val="20"/>
      <w:sz w:val="18"/>
      <w:szCs w:val="18"/>
    </w:rPr>
  </w:style>
  <w:style w:type="paragraph" w:customStyle="1" w:styleId="title1">
    <w:name w:val="title 1"/>
    <w:next w:val="Normal"/>
    <w:rsid w:val="003C5ED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5288"/>
      <w:kern w:val="20"/>
      <w:sz w:val="48"/>
      <w:szCs w:val="48"/>
      <w:lang w:eastAsia="en-US"/>
    </w:rPr>
  </w:style>
  <w:style w:type="paragraph" w:customStyle="1" w:styleId="title2">
    <w:name w:val="title 2"/>
    <w:rsid w:val="003C5ED5"/>
    <w:pPr>
      <w:overflowPunct w:val="0"/>
      <w:autoSpaceDE w:val="0"/>
      <w:autoSpaceDN w:val="0"/>
      <w:adjustRightInd w:val="0"/>
      <w:spacing w:before="120" w:after="240"/>
      <w:textAlignment w:val="baseline"/>
    </w:pPr>
    <w:rPr>
      <w:rFonts w:ascii="Arial" w:hAnsi="Arial"/>
      <w:b/>
      <w:color w:val="F58426"/>
      <w:sz w:val="40"/>
      <w:szCs w:val="40"/>
      <w:lang w:eastAsia="en-US"/>
    </w:rPr>
  </w:style>
  <w:style w:type="paragraph" w:customStyle="1" w:styleId="title3">
    <w:name w:val="title 3"/>
    <w:basedOn w:val="Normal"/>
    <w:next w:val="Body"/>
    <w:rsid w:val="003C5ED5"/>
    <w:pPr>
      <w:spacing w:after="240"/>
    </w:pPr>
    <w:rPr>
      <w:b/>
      <w:color w:val="005288"/>
      <w:sz w:val="24"/>
      <w:szCs w:val="24"/>
    </w:rPr>
  </w:style>
  <w:style w:type="paragraph" w:styleId="TOC1">
    <w:name w:val="toc 1"/>
    <w:basedOn w:val="Normal"/>
    <w:next w:val="Normal"/>
    <w:uiPriority w:val="39"/>
    <w:rsid w:val="003C5ED5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uiPriority w:val="39"/>
    <w:rsid w:val="003C5ED5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3C5ED5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3C5ED5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3C5ED5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3C5ED5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3C5ED5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3C5ED5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3C5ED5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Body"/>
    <w:rsid w:val="003C5ED5"/>
    <w:pPr>
      <w:numPr>
        <w:numId w:val="4"/>
      </w:numPr>
      <w:spacing w:before="120"/>
    </w:pPr>
    <w:rPr>
      <w:szCs w:val="18"/>
    </w:rPr>
  </w:style>
  <w:style w:type="paragraph" w:customStyle="1" w:styleId="unorderedlist2">
    <w:name w:val="unordered list 2"/>
    <w:basedOn w:val="Body"/>
    <w:rsid w:val="003C5ED5"/>
    <w:pPr>
      <w:numPr>
        <w:numId w:val="10"/>
      </w:numPr>
    </w:pPr>
  </w:style>
  <w:style w:type="paragraph" w:customStyle="1" w:styleId="unorderedlist3">
    <w:name w:val="unordered list 3"/>
    <w:basedOn w:val="Body"/>
    <w:rsid w:val="003C5ED5"/>
    <w:pPr>
      <w:numPr>
        <w:numId w:val="5"/>
      </w:numPr>
    </w:pPr>
  </w:style>
  <w:style w:type="paragraph" w:customStyle="1" w:styleId="BracketHeading1">
    <w:name w:val="Bracket Heading 1"/>
    <w:rsid w:val="003C5ED5"/>
    <w:pPr>
      <w:numPr>
        <w:numId w:val="8"/>
      </w:numPr>
    </w:pPr>
    <w:rPr>
      <w:rFonts w:ascii="Arial" w:hAnsi="Arial"/>
      <w:sz w:val="18"/>
      <w:lang w:eastAsia="en-US"/>
    </w:rPr>
  </w:style>
  <w:style w:type="paragraph" w:customStyle="1" w:styleId="SAHeading1">
    <w:name w:val="SA Heading 1"/>
    <w:rsid w:val="003C5ED5"/>
    <w:pPr>
      <w:numPr>
        <w:numId w:val="9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3C5ED5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3C5ED5"/>
    <w:pPr>
      <w:numPr>
        <w:ilvl w:val="2"/>
      </w:numPr>
    </w:pPr>
  </w:style>
  <w:style w:type="paragraph" w:customStyle="1" w:styleId="SAHeading4">
    <w:name w:val="SA Heading 4"/>
    <w:basedOn w:val="SAHeading3"/>
    <w:rsid w:val="003C5ED5"/>
    <w:pPr>
      <w:numPr>
        <w:ilvl w:val="3"/>
      </w:numPr>
    </w:pPr>
  </w:style>
  <w:style w:type="paragraph" w:customStyle="1" w:styleId="SAHeading5">
    <w:name w:val="SA Heading 5"/>
    <w:basedOn w:val="SAHeading4"/>
    <w:rsid w:val="003C5ED5"/>
    <w:pPr>
      <w:numPr>
        <w:ilvl w:val="4"/>
      </w:numPr>
    </w:pPr>
  </w:style>
  <w:style w:type="paragraph" w:customStyle="1" w:styleId="SANoHeading1-2">
    <w:name w:val="SA No Heading 1-2"/>
    <w:basedOn w:val="SAHeading1"/>
    <w:rsid w:val="003C5ED5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3C5ED5"/>
    <w:pPr>
      <w:ind w:left="907"/>
    </w:pPr>
  </w:style>
  <w:style w:type="paragraph" w:styleId="NormalIndent">
    <w:name w:val="Normal Indent"/>
    <w:basedOn w:val="Normal"/>
    <w:rsid w:val="003C5ED5"/>
    <w:pPr>
      <w:ind w:left="720"/>
    </w:pPr>
  </w:style>
  <w:style w:type="paragraph" w:customStyle="1" w:styleId="titledocumentcontrol">
    <w:name w:val="title document control"/>
    <w:basedOn w:val="Normal"/>
    <w:rsid w:val="003C5ED5"/>
    <w:pPr>
      <w:widowControl w:val="0"/>
      <w:overflowPunct/>
      <w:autoSpaceDE/>
      <w:autoSpaceDN/>
      <w:adjustRightInd/>
      <w:textAlignment w:val="auto"/>
    </w:pPr>
  </w:style>
  <w:style w:type="paragraph" w:customStyle="1" w:styleId="TitleBody">
    <w:name w:val="Title Body"/>
    <w:basedOn w:val="Normal"/>
    <w:rPr>
      <w:b/>
    </w:rPr>
  </w:style>
  <w:style w:type="paragraph" w:customStyle="1" w:styleId="Smallbody">
    <w:name w:val="Smallbody"/>
    <w:basedOn w:val="Normal"/>
    <w:rsid w:val="003C5ED5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0">
    <w:name w:val="table heading"/>
    <w:basedOn w:val="Normal"/>
    <w:pPr>
      <w:shd w:val="clear" w:color="auto" w:fill="4B6BB7"/>
    </w:pPr>
    <w:rPr>
      <w:b/>
      <w:color w:val="FFFFFF"/>
    </w:rPr>
  </w:style>
  <w:style w:type="paragraph" w:styleId="ListBullet">
    <w:name w:val="List Bullet"/>
    <w:basedOn w:val="Normal"/>
    <w:pPr>
      <w:ind w:left="283" w:hanging="283"/>
    </w:pPr>
  </w:style>
  <w:style w:type="paragraph" w:styleId="ListBullet2">
    <w:name w:val="List Bullet 2"/>
    <w:basedOn w:val="Normal"/>
    <w:pPr>
      <w:ind w:left="566" w:hanging="283"/>
    </w:pPr>
  </w:style>
  <w:style w:type="paragraph" w:styleId="ListBullet3">
    <w:name w:val="List Bullet 3"/>
    <w:basedOn w:val="Normal"/>
    <w:pPr>
      <w:ind w:left="849" w:hanging="283"/>
    </w:pPr>
  </w:style>
  <w:style w:type="paragraph" w:styleId="ListBullet4">
    <w:name w:val="List Bullet 4"/>
    <w:basedOn w:val="Normal"/>
    <w:pPr>
      <w:ind w:left="1132" w:hanging="283"/>
    </w:pPr>
  </w:style>
  <w:style w:type="paragraph" w:styleId="Caption">
    <w:name w:val="caption"/>
    <w:basedOn w:val="Normal"/>
    <w:next w:val="Body"/>
    <w:qFormat/>
    <w:pPr>
      <w:spacing w:before="120" w:after="120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</w:rPr>
  </w:style>
  <w:style w:type="paragraph" w:customStyle="1" w:styleId="unorderedlist20">
    <w:name w:val="unordered list2"/>
    <w:basedOn w:val="Normal"/>
    <w:pPr>
      <w:numPr>
        <w:numId w:val="1"/>
      </w:numPr>
      <w:tabs>
        <w:tab w:val="left" w:pos="1560"/>
      </w:tabs>
      <w:ind w:left="1560" w:hanging="426"/>
    </w:pPr>
  </w:style>
  <w:style w:type="paragraph" w:customStyle="1" w:styleId="orderedlist30">
    <w:name w:val="ordered list3"/>
    <w:basedOn w:val="orderedlist10"/>
    <w:pPr>
      <w:numPr>
        <w:numId w:val="6"/>
      </w:numPr>
      <w:tabs>
        <w:tab w:val="num" w:pos="360"/>
        <w:tab w:val="num" w:pos="1985"/>
      </w:tabs>
      <w:ind w:left="1985" w:hanging="284"/>
    </w:pPr>
  </w:style>
  <w:style w:type="paragraph" w:customStyle="1" w:styleId="orderedlist10">
    <w:name w:val="ordered list1"/>
    <w:basedOn w:val="Body"/>
    <w:pPr>
      <w:numPr>
        <w:numId w:val="2"/>
      </w:numPr>
    </w:pPr>
  </w:style>
  <w:style w:type="paragraph" w:customStyle="1" w:styleId="unorderedlist10">
    <w:name w:val="unordered list1"/>
    <w:basedOn w:val="Normal"/>
    <w:pPr>
      <w:numPr>
        <w:numId w:val="3"/>
      </w:numPr>
      <w:tabs>
        <w:tab w:val="num" w:pos="851"/>
      </w:tabs>
      <w:spacing w:before="120"/>
      <w:ind w:left="1134" w:hanging="425"/>
    </w:pPr>
  </w:style>
  <w:style w:type="paragraph" w:customStyle="1" w:styleId="unorderedlist30">
    <w:name w:val="unordered list3"/>
    <w:pPr>
      <w:widowControl w:val="0"/>
      <w:numPr>
        <w:numId w:val="4"/>
      </w:numPr>
      <w:tabs>
        <w:tab w:val="left" w:pos="1985"/>
        <w:tab w:val="left" w:pos="3402"/>
      </w:tabs>
      <w:ind w:left="1985" w:hanging="426"/>
    </w:pPr>
    <w:rPr>
      <w:rFonts w:ascii="Times New Roman" w:hAnsi="Times New Roman"/>
      <w:sz w:val="24"/>
      <w:lang w:eastAsia="en-US"/>
    </w:rPr>
  </w:style>
  <w:style w:type="paragraph" w:customStyle="1" w:styleId="orderedlist20">
    <w:name w:val="ordered list2"/>
    <w:basedOn w:val="Normal"/>
    <w:pPr>
      <w:numPr>
        <w:numId w:val="5"/>
      </w:numPr>
      <w:tabs>
        <w:tab w:val="num" w:pos="1560"/>
        <w:tab w:val="left" w:pos="3168"/>
      </w:tabs>
      <w:ind w:left="1560" w:hanging="426"/>
    </w:pPr>
  </w:style>
  <w:style w:type="character" w:customStyle="1" w:styleId="HiddenChar">
    <w:name w:val="Hidden Char"/>
    <w:basedOn w:val="DefaultParagraphFont"/>
    <w:rPr>
      <w:vanish/>
      <w:color w:val="0000FF"/>
      <w:sz w:val="20"/>
      <w:u w:val="dotted" w:color="0000FF"/>
    </w:rPr>
  </w:style>
  <w:style w:type="paragraph" w:customStyle="1" w:styleId="HiddenChar1">
    <w:name w:val="Hidden Char1"/>
    <w:basedOn w:val="Normal"/>
    <w:pPr>
      <w:overflowPunct/>
      <w:autoSpaceDE/>
      <w:autoSpaceDN/>
      <w:adjustRightInd/>
      <w:spacing w:after="120"/>
      <w:textAlignment w:val="auto"/>
    </w:pPr>
    <w:rPr>
      <w:vanish/>
      <w:color w:val="0000FF"/>
    </w:rPr>
  </w:style>
  <w:style w:type="character" w:customStyle="1" w:styleId="AmendmentHistoryChar">
    <w:name w:val="Amendment History Char"/>
    <w:locked/>
    <w:rsid w:val="003C5ED5"/>
    <w:rPr>
      <w:rFonts w:ascii="Arial" w:hAnsi="Arial"/>
      <w:b/>
      <w:color w:val="005288"/>
      <w:sz w:val="32"/>
      <w:szCs w:val="32"/>
      <w:lang w:val="en-GB" w:eastAsia="en-US" w:bidi="ar-SA"/>
    </w:rPr>
  </w:style>
  <w:style w:type="paragraph" w:customStyle="1" w:styleId="DocumentInfo1">
    <w:name w:val="Document Info 1"/>
    <w:basedOn w:val="AmendmentHistory"/>
    <w:rsid w:val="003C5ED5"/>
  </w:style>
  <w:style w:type="character" w:customStyle="1" w:styleId="DocumentInfo1Char">
    <w:name w:val="Document Info 1 Char"/>
    <w:locked/>
    <w:rsid w:val="003C5ED5"/>
    <w:rPr>
      <w:rFonts w:ascii="Arial" w:hAnsi="Arial"/>
      <w:b/>
      <w:color w:val="005288"/>
      <w:sz w:val="32"/>
      <w:szCs w:val="32"/>
      <w:lang w:eastAsia="en-US"/>
    </w:rPr>
  </w:style>
  <w:style w:type="paragraph" w:customStyle="1" w:styleId="DocumentInfo2">
    <w:name w:val="Document Info 2"/>
    <w:basedOn w:val="AmendmentHistory"/>
    <w:rsid w:val="003C5ED5"/>
    <w:rPr>
      <w:sz w:val="24"/>
      <w:szCs w:val="24"/>
    </w:rPr>
  </w:style>
  <w:style w:type="character" w:customStyle="1" w:styleId="DocumentInfo2Char">
    <w:name w:val="Document Info 2 Char"/>
    <w:locked/>
    <w:rsid w:val="003C5ED5"/>
    <w:rPr>
      <w:rFonts w:ascii="Arial" w:hAnsi="Arial"/>
      <w:b/>
      <w:color w:val="00528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84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4BC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5ED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Body"/>
    <w:qFormat/>
    <w:rsid w:val="003C5ED5"/>
    <w:pPr>
      <w:keepNext/>
      <w:numPr>
        <w:numId w:val="1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Body"/>
    <w:qFormat/>
    <w:rsid w:val="003C5ED5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"/>
    <w:qFormat/>
    <w:rsid w:val="003C5ED5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Body"/>
    <w:qFormat/>
    <w:rsid w:val="003C5ED5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Body"/>
    <w:qFormat/>
    <w:rsid w:val="003C5ED5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Body"/>
    <w:qFormat/>
    <w:rsid w:val="003C5ED5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Body"/>
    <w:qFormat/>
    <w:rsid w:val="003C5ED5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3C5ED5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3C5ED5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semiHidden/>
    <w:unhideWhenUsed/>
    <w:rsid w:val="003C5ED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C5ED5"/>
  </w:style>
  <w:style w:type="paragraph" w:customStyle="1" w:styleId="Body">
    <w:name w:val="Body"/>
    <w:rsid w:val="003C5ED5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customStyle="1" w:styleId="BasicParagraph">
    <w:name w:val="[Basic Paragraph]"/>
    <w:basedOn w:val="Normal"/>
    <w:rsid w:val="003C5ED5"/>
    <w:pPr>
      <w:widowControl w:val="0"/>
      <w:overflowPunct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address">
    <w:name w:val="address"/>
    <w:rsid w:val="003C5ED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customStyle="1" w:styleId="amend">
    <w:name w:val="amend"/>
    <w:basedOn w:val="Normal"/>
    <w:rsid w:val="003C5ED5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3C5ED5"/>
    <w:pPr>
      <w:numPr>
        <w:numId w:val="0"/>
      </w:numPr>
    </w:pPr>
  </w:style>
  <w:style w:type="paragraph" w:customStyle="1" w:styleId="Appendix1">
    <w:name w:val="Appendix 1"/>
    <w:basedOn w:val="Heading1"/>
    <w:next w:val="Body"/>
    <w:rsid w:val="003C5ED5"/>
    <w:pPr>
      <w:numPr>
        <w:numId w:val="7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Body"/>
    <w:rsid w:val="003C5ED5"/>
    <w:pPr>
      <w:numPr>
        <w:numId w:val="7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Body"/>
    <w:rsid w:val="003C5ED5"/>
    <w:pPr>
      <w:numPr>
        <w:numId w:val="7"/>
      </w:numPr>
      <w:spacing w:before="120" w:after="120"/>
    </w:pPr>
    <w:rPr>
      <w:sz w:val="20"/>
    </w:rPr>
  </w:style>
  <w:style w:type="paragraph" w:customStyle="1" w:styleId="asset">
    <w:name w:val="asset"/>
    <w:basedOn w:val="Normal"/>
    <w:rsid w:val="003C5ED5"/>
    <w:pPr>
      <w:widowControl w:val="0"/>
      <w:ind w:left="1985" w:hanging="567"/>
    </w:pPr>
  </w:style>
  <w:style w:type="paragraph" w:customStyle="1" w:styleId="code">
    <w:name w:val="code"/>
    <w:basedOn w:val="Body"/>
    <w:rsid w:val="003C5ED5"/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3C5ED5"/>
    <w:rPr>
      <w:sz w:val="16"/>
      <w:szCs w:val="16"/>
    </w:rPr>
  </w:style>
  <w:style w:type="paragraph" w:customStyle="1" w:styleId="contents">
    <w:name w:val="contents"/>
    <w:pPr>
      <w:widowControl w:val="0"/>
      <w:tabs>
        <w:tab w:val="left" w:pos="2160"/>
        <w:tab w:val="right" w:pos="9216"/>
      </w:tabs>
      <w:spacing w:line="-300" w:lineRule="auto"/>
      <w:ind w:left="864"/>
    </w:pPr>
    <w:rPr>
      <w:rFonts w:ascii="Times New Roman" w:hAnsi="Times New Roman"/>
      <w:sz w:val="24"/>
      <w:lang w:eastAsia="en-US"/>
    </w:rPr>
  </w:style>
  <w:style w:type="paragraph" w:customStyle="1" w:styleId="Documentcontroltableboldblue">
    <w:name w:val="Document control table bold blue"/>
    <w:rsid w:val="003C5ED5"/>
    <w:rPr>
      <w:rFonts w:ascii="Arial" w:hAnsi="Arial"/>
      <w:b/>
      <w:color w:val="005288"/>
      <w:sz w:val="17"/>
      <w:szCs w:val="17"/>
    </w:rPr>
  </w:style>
  <w:style w:type="paragraph" w:customStyle="1" w:styleId="FO">
    <w:name w:val="FO"/>
    <w:pPr>
      <w:widowControl w:val="0"/>
      <w:tabs>
        <w:tab w:val="center" w:pos="4320"/>
        <w:tab w:val="right" w:pos="9504"/>
      </w:tabs>
      <w:spacing w:line="-200" w:lineRule="auto"/>
    </w:pPr>
    <w:rPr>
      <w:rFonts w:ascii="Times New Roman" w:hAnsi="Times New Roman"/>
      <w:sz w:val="16"/>
      <w:lang w:eastAsia="en-US"/>
    </w:rPr>
  </w:style>
  <w:style w:type="character" w:styleId="FollowedHyperlink">
    <w:name w:val="FollowedHyperlink"/>
    <w:basedOn w:val="DefaultParagraphFont"/>
    <w:rsid w:val="003C5ED5"/>
    <w:rPr>
      <w:rFonts w:ascii="Arial" w:hAnsi="Arial"/>
      <w:color w:val="800080"/>
      <w:u w:val="single"/>
    </w:rPr>
  </w:style>
  <w:style w:type="paragraph" w:styleId="Footer">
    <w:name w:val="footer"/>
    <w:basedOn w:val="Normal"/>
    <w:rsid w:val="003C5ED5"/>
    <w:pPr>
      <w:tabs>
        <w:tab w:val="center" w:pos="4153"/>
        <w:tab w:val="right" w:pos="8306"/>
      </w:tabs>
    </w:pPr>
  </w:style>
  <w:style w:type="paragraph" w:customStyle="1" w:styleId="FooterText">
    <w:name w:val="Footer Text"/>
    <w:rsid w:val="003C5ED5"/>
    <w:pPr>
      <w:widowControl w:val="0"/>
      <w:tabs>
        <w:tab w:val="center" w:pos="4320"/>
        <w:tab w:val="right" w:pos="9504"/>
      </w:tabs>
      <w:spacing w:line="-200" w:lineRule="auto"/>
    </w:pPr>
    <w:rPr>
      <w:rFonts w:ascii="Arial" w:hAnsi="Arial"/>
      <w:sz w:val="14"/>
      <w:lang w:eastAsia="en-US"/>
    </w:rPr>
  </w:style>
  <w:style w:type="character" w:styleId="FootnoteReference">
    <w:name w:val="footnote reference"/>
    <w:basedOn w:val="DefaultParagraphFont"/>
    <w:semiHidden/>
    <w:rsid w:val="003C5ED5"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rsid w:val="003C5ED5"/>
    <w:rPr>
      <w:sz w:val="16"/>
    </w:rPr>
  </w:style>
  <w:style w:type="paragraph" w:customStyle="1" w:styleId="fpdetails">
    <w:name w:val="fpdetails"/>
    <w:basedOn w:val="Normal"/>
    <w:rsid w:val="003C5ED5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fpheading2"/>
    <w:rsid w:val="003C5ED5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Body"/>
    <w:rsid w:val="003C5ED5"/>
    <w:rPr>
      <w:sz w:val="24"/>
    </w:rPr>
  </w:style>
  <w:style w:type="paragraph" w:customStyle="1" w:styleId="fptable">
    <w:name w:val="fptable"/>
    <w:basedOn w:val="Body"/>
    <w:rsid w:val="003C5ED5"/>
    <w:pPr>
      <w:spacing w:before="60"/>
    </w:pPr>
    <w:rPr>
      <w:sz w:val="17"/>
    </w:rPr>
  </w:style>
  <w:style w:type="paragraph" w:customStyle="1" w:styleId="frontpageheading">
    <w:name w:val="front page heading"/>
    <w:basedOn w:val="Normal"/>
    <w:rsid w:val="003C5ED5"/>
    <w:pPr>
      <w:spacing w:before="240" w:after="120"/>
    </w:pPr>
    <w:rPr>
      <w:b/>
      <w:sz w:val="32"/>
    </w:rPr>
  </w:style>
  <w:style w:type="paragraph" w:styleId="Header">
    <w:name w:val="header"/>
    <w:rsid w:val="003C5ED5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  <w:lang w:eastAsia="en-US"/>
    </w:rPr>
  </w:style>
  <w:style w:type="paragraph" w:customStyle="1" w:styleId="HeaderLines">
    <w:name w:val="HeaderLines"/>
    <w:rsid w:val="003C5ED5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3C5ED5"/>
    <w:pPr>
      <w:widowControl w:val="0"/>
      <w:tabs>
        <w:tab w:val="left" w:pos="1080"/>
      </w:tabs>
    </w:pPr>
    <w:rPr>
      <w:rFonts w:ascii="Times New Roman" w:hAnsi="Times New Roman"/>
      <w:b/>
      <w:sz w:val="24"/>
      <w:lang w:eastAsia="en-US"/>
    </w:rPr>
  </w:style>
  <w:style w:type="paragraph" w:customStyle="1" w:styleId="Hidden">
    <w:name w:val="Hidden"/>
    <w:basedOn w:val="Body"/>
    <w:rsid w:val="003C5ED5"/>
    <w:pPr>
      <w:widowControl w:val="0"/>
      <w:overflowPunct/>
      <w:autoSpaceDE/>
      <w:autoSpaceDN/>
      <w:adjustRightInd/>
      <w:spacing w:before="120" w:after="0"/>
      <w:textAlignment w:val="auto"/>
    </w:pPr>
    <w:rPr>
      <w:vanish/>
      <w:color w:val="008000"/>
    </w:rPr>
  </w:style>
  <w:style w:type="character" w:styleId="Hyperlink">
    <w:name w:val="Hyperlink"/>
    <w:basedOn w:val="DefaultParagraphFont"/>
    <w:uiPriority w:val="99"/>
    <w:rsid w:val="003C5ED5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3C5ED5"/>
    <w:pPr>
      <w:widowControl w:val="0"/>
    </w:pPr>
  </w:style>
  <w:style w:type="paragraph" w:styleId="Index2">
    <w:name w:val="index 2"/>
    <w:basedOn w:val="Normal"/>
    <w:next w:val="Normal"/>
    <w:semiHidden/>
    <w:rsid w:val="003C5ED5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3C5ED5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3C5ED5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3C5ED5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3C5ED5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3C5ED5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3C5ED5"/>
    <w:pPr>
      <w:widowControl w:val="0"/>
    </w:pPr>
  </w:style>
  <w:style w:type="character" w:styleId="LineNumber">
    <w:name w:val="line number"/>
    <w:basedOn w:val="DefaultParagraphFont"/>
    <w:rsid w:val="003C5ED5"/>
  </w:style>
  <w:style w:type="paragraph" w:customStyle="1" w:styleId="TessellaBody1">
    <w:name w:val="TessellaBody1"/>
    <w:basedOn w:val="Normal"/>
    <w:pPr>
      <w:overflowPunct/>
      <w:autoSpaceDE/>
      <w:autoSpaceDN/>
      <w:adjustRightInd/>
      <w:spacing w:line="264" w:lineRule="auto"/>
      <w:textAlignment w:val="auto"/>
    </w:pPr>
    <w:rPr>
      <w:rFonts w:cs="Arial"/>
      <w:kern w:val="20"/>
      <w:szCs w:val="18"/>
      <w:lang w:eastAsia="en-GB"/>
    </w:rPr>
  </w:style>
  <w:style w:type="paragraph" w:customStyle="1" w:styleId="MemoFaxTitleText">
    <w:name w:val="MemoFaxTitleText"/>
    <w:basedOn w:val="TessellaBody1"/>
    <w:rPr>
      <w:sz w:val="16"/>
    </w:rPr>
  </w:style>
  <w:style w:type="paragraph" w:customStyle="1" w:styleId="NewTableStyle">
    <w:name w:val="NewTableStyle"/>
    <w:basedOn w:val="Normal"/>
    <w:rsid w:val="003C5ED5"/>
    <w:pPr>
      <w:shd w:val="clear" w:color="auto" w:fill="F3F3F3"/>
    </w:pPr>
    <w:rPr>
      <w:sz w:val="17"/>
    </w:rPr>
  </w:style>
  <w:style w:type="paragraph" w:customStyle="1" w:styleId="orderedlist1">
    <w:name w:val="ordered list 1"/>
    <w:basedOn w:val="Body"/>
    <w:rsid w:val="003C5ED5"/>
    <w:pPr>
      <w:numPr>
        <w:numId w:val="11"/>
      </w:numPr>
      <w:spacing w:before="120"/>
      <w:ind w:left="714" w:hanging="357"/>
    </w:pPr>
  </w:style>
  <w:style w:type="paragraph" w:customStyle="1" w:styleId="orderedlist2">
    <w:name w:val="ordered list 2"/>
    <w:basedOn w:val="Body"/>
    <w:rsid w:val="003C5ED5"/>
    <w:pPr>
      <w:numPr>
        <w:ilvl w:val="1"/>
        <w:numId w:val="12"/>
      </w:numPr>
      <w:ind w:left="1434" w:hanging="357"/>
    </w:pPr>
  </w:style>
  <w:style w:type="paragraph" w:customStyle="1" w:styleId="orderedlist3">
    <w:name w:val="ordered list 3"/>
    <w:basedOn w:val="Body"/>
    <w:rsid w:val="003C5ED5"/>
    <w:pPr>
      <w:numPr>
        <w:ilvl w:val="2"/>
        <w:numId w:val="12"/>
      </w:numPr>
      <w:ind w:left="2154" w:hanging="357"/>
    </w:pPr>
  </w:style>
  <w:style w:type="character" w:styleId="PageNumber">
    <w:name w:val="page number"/>
    <w:basedOn w:val="DefaultParagraphFont"/>
    <w:rsid w:val="003C5ED5"/>
  </w:style>
  <w:style w:type="paragraph" w:customStyle="1" w:styleId="titlemain">
    <w:name w:val="title main"/>
    <w:basedOn w:val="Normal"/>
    <w:rsid w:val="003C5ED5"/>
    <w:pPr>
      <w:spacing w:after="240"/>
    </w:pPr>
    <w:rPr>
      <w:b/>
      <w:color w:val="005288"/>
      <w:sz w:val="56"/>
    </w:rPr>
  </w:style>
  <w:style w:type="paragraph" w:customStyle="1" w:styleId="subtitlemain">
    <w:name w:val="subtitle main"/>
    <w:basedOn w:val="titlemain"/>
    <w:rsid w:val="003C5ED5"/>
    <w:pPr>
      <w:pBdr>
        <w:top w:val="single" w:sz="6" w:space="1" w:color="4B6BB7"/>
        <w:bottom w:val="single" w:sz="36" w:space="1" w:color="4B6BB7"/>
      </w:pBdr>
      <w:spacing w:before="120"/>
      <w:jc w:val="center"/>
    </w:pPr>
    <w:rPr>
      <w:color w:val="F58426"/>
      <w:sz w:val="40"/>
    </w:rPr>
  </w:style>
  <w:style w:type="paragraph" w:customStyle="1" w:styleId="TableHeading">
    <w:name w:val="Table Heading"/>
    <w:rsid w:val="003C5ED5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3C5ED5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essella1LetterText">
    <w:name w:val="Tessella1LetterText"/>
    <w:next w:val="Normal"/>
    <w:pPr>
      <w:spacing w:after="170" w:line="288" w:lineRule="auto"/>
    </w:pPr>
    <w:rPr>
      <w:rFonts w:ascii="Arial" w:hAnsi="Arial" w:cs="Arial"/>
      <w:noProof/>
      <w:kern w:val="20"/>
      <w:sz w:val="18"/>
      <w:szCs w:val="18"/>
    </w:rPr>
  </w:style>
  <w:style w:type="paragraph" w:customStyle="1" w:styleId="title1">
    <w:name w:val="title 1"/>
    <w:next w:val="Normal"/>
    <w:rsid w:val="003C5ED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olor w:val="005288"/>
      <w:kern w:val="20"/>
      <w:sz w:val="48"/>
      <w:szCs w:val="48"/>
      <w:lang w:eastAsia="en-US"/>
    </w:rPr>
  </w:style>
  <w:style w:type="paragraph" w:customStyle="1" w:styleId="title2">
    <w:name w:val="title 2"/>
    <w:rsid w:val="003C5ED5"/>
    <w:pPr>
      <w:overflowPunct w:val="0"/>
      <w:autoSpaceDE w:val="0"/>
      <w:autoSpaceDN w:val="0"/>
      <w:adjustRightInd w:val="0"/>
      <w:spacing w:before="120" w:after="240"/>
      <w:textAlignment w:val="baseline"/>
    </w:pPr>
    <w:rPr>
      <w:rFonts w:ascii="Arial" w:hAnsi="Arial"/>
      <w:b/>
      <w:color w:val="F58426"/>
      <w:sz w:val="40"/>
      <w:szCs w:val="40"/>
      <w:lang w:eastAsia="en-US"/>
    </w:rPr>
  </w:style>
  <w:style w:type="paragraph" w:customStyle="1" w:styleId="title3">
    <w:name w:val="title 3"/>
    <w:basedOn w:val="Normal"/>
    <w:next w:val="Body"/>
    <w:rsid w:val="003C5ED5"/>
    <w:pPr>
      <w:spacing w:after="240"/>
    </w:pPr>
    <w:rPr>
      <w:b/>
      <w:color w:val="005288"/>
      <w:sz w:val="24"/>
      <w:szCs w:val="24"/>
    </w:rPr>
  </w:style>
  <w:style w:type="paragraph" w:styleId="TOC1">
    <w:name w:val="toc 1"/>
    <w:basedOn w:val="Normal"/>
    <w:next w:val="Normal"/>
    <w:uiPriority w:val="39"/>
    <w:rsid w:val="003C5ED5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uiPriority w:val="39"/>
    <w:rsid w:val="003C5ED5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3C5ED5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3C5ED5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3C5ED5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3C5ED5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3C5ED5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3C5ED5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3C5ED5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Body"/>
    <w:rsid w:val="003C5ED5"/>
    <w:pPr>
      <w:numPr>
        <w:numId w:val="4"/>
      </w:numPr>
      <w:spacing w:before="120"/>
    </w:pPr>
    <w:rPr>
      <w:szCs w:val="18"/>
    </w:rPr>
  </w:style>
  <w:style w:type="paragraph" w:customStyle="1" w:styleId="unorderedlist2">
    <w:name w:val="unordered list 2"/>
    <w:basedOn w:val="Body"/>
    <w:rsid w:val="003C5ED5"/>
    <w:pPr>
      <w:numPr>
        <w:numId w:val="10"/>
      </w:numPr>
    </w:pPr>
  </w:style>
  <w:style w:type="paragraph" w:customStyle="1" w:styleId="unorderedlist3">
    <w:name w:val="unordered list 3"/>
    <w:basedOn w:val="Body"/>
    <w:rsid w:val="003C5ED5"/>
    <w:pPr>
      <w:numPr>
        <w:numId w:val="5"/>
      </w:numPr>
    </w:pPr>
  </w:style>
  <w:style w:type="paragraph" w:customStyle="1" w:styleId="BracketHeading1">
    <w:name w:val="Bracket Heading 1"/>
    <w:rsid w:val="003C5ED5"/>
    <w:pPr>
      <w:numPr>
        <w:numId w:val="8"/>
      </w:numPr>
    </w:pPr>
    <w:rPr>
      <w:rFonts w:ascii="Arial" w:hAnsi="Arial"/>
      <w:sz w:val="18"/>
      <w:lang w:eastAsia="en-US"/>
    </w:rPr>
  </w:style>
  <w:style w:type="paragraph" w:customStyle="1" w:styleId="SAHeading1">
    <w:name w:val="SA Heading 1"/>
    <w:rsid w:val="003C5ED5"/>
    <w:pPr>
      <w:numPr>
        <w:numId w:val="9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3C5ED5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3C5ED5"/>
    <w:pPr>
      <w:numPr>
        <w:ilvl w:val="2"/>
      </w:numPr>
    </w:pPr>
  </w:style>
  <w:style w:type="paragraph" w:customStyle="1" w:styleId="SAHeading4">
    <w:name w:val="SA Heading 4"/>
    <w:basedOn w:val="SAHeading3"/>
    <w:rsid w:val="003C5ED5"/>
    <w:pPr>
      <w:numPr>
        <w:ilvl w:val="3"/>
      </w:numPr>
    </w:pPr>
  </w:style>
  <w:style w:type="paragraph" w:customStyle="1" w:styleId="SAHeading5">
    <w:name w:val="SA Heading 5"/>
    <w:basedOn w:val="SAHeading4"/>
    <w:rsid w:val="003C5ED5"/>
    <w:pPr>
      <w:numPr>
        <w:ilvl w:val="4"/>
      </w:numPr>
    </w:pPr>
  </w:style>
  <w:style w:type="paragraph" w:customStyle="1" w:styleId="SANoHeading1-2">
    <w:name w:val="SA No Heading 1-2"/>
    <w:basedOn w:val="SAHeading1"/>
    <w:rsid w:val="003C5ED5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3C5ED5"/>
    <w:pPr>
      <w:ind w:left="907"/>
    </w:pPr>
  </w:style>
  <w:style w:type="paragraph" w:styleId="NormalIndent">
    <w:name w:val="Normal Indent"/>
    <w:basedOn w:val="Normal"/>
    <w:rsid w:val="003C5ED5"/>
    <w:pPr>
      <w:ind w:left="720"/>
    </w:pPr>
  </w:style>
  <w:style w:type="paragraph" w:customStyle="1" w:styleId="titledocumentcontrol">
    <w:name w:val="title document control"/>
    <w:basedOn w:val="Normal"/>
    <w:rsid w:val="003C5ED5"/>
    <w:pPr>
      <w:widowControl w:val="0"/>
      <w:overflowPunct/>
      <w:autoSpaceDE/>
      <w:autoSpaceDN/>
      <w:adjustRightInd/>
      <w:textAlignment w:val="auto"/>
    </w:pPr>
  </w:style>
  <w:style w:type="paragraph" w:customStyle="1" w:styleId="TitleBody">
    <w:name w:val="Title Body"/>
    <w:basedOn w:val="Normal"/>
    <w:rPr>
      <w:b/>
    </w:rPr>
  </w:style>
  <w:style w:type="paragraph" w:customStyle="1" w:styleId="Smallbody">
    <w:name w:val="Smallbody"/>
    <w:basedOn w:val="Normal"/>
    <w:rsid w:val="003C5ED5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0">
    <w:name w:val="table heading"/>
    <w:basedOn w:val="Normal"/>
    <w:pPr>
      <w:shd w:val="clear" w:color="auto" w:fill="4B6BB7"/>
    </w:pPr>
    <w:rPr>
      <w:b/>
      <w:color w:val="FFFFFF"/>
    </w:rPr>
  </w:style>
  <w:style w:type="paragraph" w:styleId="ListBullet">
    <w:name w:val="List Bullet"/>
    <w:basedOn w:val="Normal"/>
    <w:pPr>
      <w:ind w:left="283" w:hanging="283"/>
    </w:pPr>
  </w:style>
  <w:style w:type="paragraph" w:styleId="ListBullet2">
    <w:name w:val="List Bullet 2"/>
    <w:basedOn w:val="Normal"/>
    <w:pPr>
      <w:ind w:left="566" w:hanging="283"/>
    </w:pPr>
  </w:style>
  <w:style w:type="paragraph" w:styleId="ListBullet3">
    <w:name w:val="List Bullet 3"/>
    <w:basedOn w:val="Normal"/>
    <w:pPr>
      <w:ind w:left="849" w:hanging="283"/>
    </w:pPr>
  </w:style>
  <w:style w:type="paragraph" w:styleId="ListBullet4">
    <w:name w:val="List Bullet 4"/>
    <w:basedOn w:val="Normal"/>
    <w:pPr>
      <w:ind w:left="1132" w:hanging="283"/>
    </w:pPr>
  </w:style>
  <w:style w:type="paragraph" w:styleId="Caption">
    <w:name w:val="caption"/>
    <w:basedOn w:val="Normal"/>
    <w:next w:val="Body"/>
    <w:qFormat/>
    <w:pPr>
      <w:spacing w:before="120" w:after="120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</w:rPr>
  </w:style>
  <w:style w:type="paragraph" w:customStyle="1" w:styleId="unorderedlist20">
    <w:name w:val="unordered list2"/>
    <w:basedOn w:val="Normal"/>
    <w:pPr>
      <w:numPr>
        <w:numId w:val="1"/>
      </w:numPr>
      <w:tabs>
        <w:tab w:val="left" w:pos="1560"/>
      </w:tabs>
      <w:ind w:left="1560" w:hanging="426"/>
    </w:pPr>
  </w:style>
  <w:style w:type="paragraph" w:customStyle="1" w:styleId="orderedlist30">
    <w:name w:val="ordered list3"/>
    <w:basedOn w:val="orderedlist10"/>
    <w:pPr>
      <w:numPr>
        <w:numId w:val="6"/>
      </w:numPr>
      <w:tabs>
        <w:tab w:val="num" w:pos="360"/>
        <w:tab w:val="num" w:pos="1985"/>
      </w:tabs>
      <w:ind w:left="1985" w:hanging="284"/>
    </w:pPr>
  </w:style>
  <w:style w:type="paragraph" w:customStyle="1" w:styleId="orderedlist10">
    <w:name w:val="ordered list1"/>
    <w:basedOn w:val="Body"/>
    <w:pPr>
      <w:numPr>
        <w:numId w:val="2"/>
      </w:numPr>
    </w:pPr>
  </w:style>
  <w:style w:type="paragraph" w:customStyle="1" w:styleId="unorderedlist10">
    <w:name w:val="unordered list1"/>
    <w:basedOn w:val="Normal"/>
    <w:pPr>
      <w:numPr>
        <w:numId w:val="3"/>
      </w:numPr>
      <w:tabs>
        <w:tab w:val="num" w:pos="851"/>
      </w:tabs>
      <w:spacing w:before="120"/>
      <w:ind w:left="1134" w:hanging="425"/>
    </w:pPr>
  </w:style>
  <w:style w:type="paragraph" w:customStyle="1" w:styleId="unorderedlist30">
    <w:name w:val="unordered list3"/>
    <w:pPr>
      <w:widowControl w:val="0"/>
      <w:numPr>
        <w:numId w:val="4"/>
      </w:numPr>
      <w:tabs>
        <w:tab w:val="left" w:pos="1985"/>
        <w:tab w:val="left" w:pos="3402"/>
      </w:tabs>
      <w:ind w:left="1985" w:hanging="426"/>
    </w:pPr>
    <w:rPr>
      <w:rFonts w:ascii="Times New Roman" w:hAnsi="Times New Roman"/>
      <w:sz w:val="24"/>
      <w:lang w:eastAsia="en-US"/>
    </w:rPr>
  </w:style>
  <w:style w:type="paragraph" w:customStyle="1" w:styleId="orderedlist20">
    <w:name w:val="ordered list2"/>
    <w:basedOn w:val="Normal"/>
    <w:pPr>
      <w:numPr>
        <w:numId w:val="5"/>
      </w:numPr>
      <w:tabs>
        <w:tab w:val="num" w:pos="1560"/>
        <w:tab w:val="left" w:pos="3168"/>
      </w:tabs>
      <w:ind w:left="1560" w:hanging="426"/>
    </w:pPr>
  </w:style>
  <w:style w:type="character" w:customStyle="1" w:styleId="HiddenChar">
    <w:name w:val="Hidden Char"/>
    <w:basedOn w:val="DefaultParagraphFont"/>
    <w:rPr>
      <w:vanish/>
      <w:color w:val="0000FF"/>
      <w:sz w:val="20"/>
      <w:u w:val="dotted" w:color="0000FF"/>
    </w:rPr>
  </w:style>
  <w:style w:type="paragraph" w:customStyle="1" w:styleId="HiddenChar1">
    <w:name w:val="Hidden Char1"/>
    <w:basedOn w:val="Normal"/>
    <w:pPr>
      <w:overflowPunct/>
      <w:autoSpaceDE/>
      <w:autoSpaceDN/>
      <w:adjustRightInd/>
      <w:spacing w:after="120"/>
      <w:textAlignment w:val="auto"/>
    </w:pPr>
    <w:rPr>
      <w:vanish/>
      <w:color w:val="0000FF"/>
    </w:rPr>
  </w:style>
  <w:style w:type="character" w:customStyle="1" w:styleId="AmendmentHistoryChar">
    <w:name w:val="Amendment History Char"/>
    <w:locked/>
    <w:rsid w:val="003C5ED5"/>
    <w:rPr>
      <w:rFonts w:ascii="Arial" w:hAnsi="Arial"/>
      <w:b/>
      <w:color w:val="005288"/>
      <w:sz w:val="32"/>
      <w:szCs w:val="32"/>
      <w:lang w:val="en-GB" w:eastAsia="en-US" w:bidi="ar-SA"/>
    </w:rPr>
  </w:style>
  <w:style w:type="paragraph" w:customStyle="1" w:styleId="DocumentInfo1">
    <w:name w:val="Document Info 1"/>
    <w:basedOn w:val="AmendmentHistory"/>
    <w:rsid w:val="003C5ED5"/>
  </w:style>
  <w:style w:type="character" w:customStyle="1" w:styleId="DocumentInfo1Char">
    <w:name w:val="Document Info 1 Char"/>
    <w:locked/>
    <w:rsid w:val="003C5ED5"/>
    <w:rPr>
      <w:rFonts w:ascii="Arial" w:hAnsi="Arial"/>
      <w:b/>
      <w:color w:val="005288"/>
      <w:sz w:val="32"/>
      <w:szCs w:val="32"/>
      <w:lang w:eastAsia="en-US"/>
    </w:rPr>
  </w:style>
  <w:style w:type="paragraph" w:customStyle="1" w:styleId="DocumentInfo2">
    <w:name w:val="Document Info 2"/>
    <w:basedOn w:val="AmendmentHistory"/>
    <w:rsid w:val="003C5ED5"/>
    <w:rPr>
      <w:sz w:val="24"/>
      <w:szCs w:val="24"/>
    </w:rPr>
  </w:style>
  <w:style w:type="character" w:customStyle="1" w:styleId="DocumentInfo2Char">
    <w:name w:val="Document Info 2 Char"/>
    <w:locked/>
    <w:rsid w:val="003C5ED5"/>
    <w:rPr>
      <w:rFonts w:ascii="Arial" w:hAnsi="Arial"/>
      <w:b/>
      <w:color w:val="00528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84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4BC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tid-help@mantidproject.or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sd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sdev.dot</Template>
  <TotalTime>113</TotalTime>
  <Pages>1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Development Documents</vt:lpstr>
    </vt:vector>
  </TitlesOfParts>
  <Company>Tessella</Company>
  <LinksUpToDate>false</LinksUpToDate>
  <CharactersWithSpaces>14585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Development Documents</dc:title>
  <dc:subject>V6.R3.M3</dc:subject>
  <dc:creator>Nicholas Draper</dc:creator>
  <cp:lastModifiedBy>Nicholas Draper</cp:lastModifiedBy>
  <cp:revision>3</cp:revision>
  <cp:lastPrinted>2007-01-16T09:57:00Z</cp:lastPrinted>
  <dcterms:created xsi:type="dcterms:W3CDTF">2013-05-28T14:51:00Z</dcterms:created>
  <dcterms:modified xsi:type="dcterms:W3CDTF">2013-05-28T16:44:00Z</dcterms:modified>
  <cp:category>http://indexer1/quality/qm/Templates/Sdev.pdf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Base Type">
    <vt:i4>2</vt:i4>
  </property>
  <property fmtid="{D5CDD505-2E9C-101B-9397-08002B2CF9AE}" pid="3" name="Document number">
    <vt:lpwstr>V1.R1.M0</vt:lpwstr>
  </property>
  <property fmtid="{D5CDD505-2E9C-101B-9397-08002B2CF9AE}" pid="4" name="Paper Format">
    <vt:i4>0</vt:i4>
  </property>
</Properties>
</file>