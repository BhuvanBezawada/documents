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090" w:rsidRDefault="00256D93"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 wp14:anchorId="3A4DDC43" wp14:editId="5807CCA8">
                <wp:simplePos x="0" y="0"/>
                <wp:positionH relativeFrom="column">
                  <wp:posOffset>4401185</wp:posOffset>
                </wp:positionH>
                <wp:positionV relativeFrom="paragraph">
                  <wp:posOffset>5101590</wp:posOffset>
                </wp:positionV>
                <wp:extent cx="5029200" cy="365760"/>
                <wp:effectExtent l="0" t="0" r="0" b="0"/>
                <wp:wrapSquare wrapText="bothSides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id w:val="1655103463"/>
                              <w:placeholder>
                                <w:docPart w:val="9914E77D7CFA431686514810281A2E7A"/>
                              </w:placeholder>
                              <w:comboBox>
                                <w:listItem w:value="Choose an item."/>
                              </w:comboBox>
                            </w:sdtPr>
                            <w:sdtEndPr/>
                            <w:sdtContent>
                              <w:p w:rsidR="00256D93" w:rsidRDefault="00256D93" w:rsidP="00256D9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14/11/2013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6.55pt;margin-top:401.7pt;width:396pt;height:28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xcptQ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" o:allowincell="f" filled="f" stroked="f">
                <v:textbox>
                  <w:txbxContent>
                    <w:sdt>
                      <w:sdtPr>
                        <w:rPr>
                          <w:sz w:val="28"/>
                          <w:szCs w:val="28"/>
                        </w:rPr>
                        <w:id w:val="1655103463"/>
                        <w:placeholder>
                          <w:docPart w:val="9914E77D7CFA431686514810281A2E7A"/>
                        </w:placeholder>
                        <w:comboBox>
                          <w:listItem w:value="Choose an item."/>
                        </w:comboBox>
                      </w:sdtPr>
                      <w:sdtEndPr/>
                      <w:sdtContent>
                        <w:p w:rsidR="00256D93" w:rsidRDefault="00256D93" w:rsidP="00256D9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14/11/2013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436A81">
        <w:rPr>
          <w:noProof/>
          <w:lang w:val="en-GB" w:eastAsia="en-GB"/>
        </w:rPr>
        <w:drawing>
          <wp:anchor distT="0" distB="0" distL="114300" distR="114300" simplePos="0" relativeHeight="251654655" behindDoc="0" locked="0" layoutInCell="1" allowOverlap="1">
            <wp:simplePos x="0" y="0"/>
            <wp:positionH relativeFrom="column">
              <wp:posOffset>856417</wp:posOffset>
            </wp:positionH>
            <wp:positionV relativeFrom="paragraph">
              <wp:posOffset>-7086542</wp:posOffset>
            </wp:positionV>
            <wp:extent cx="6757060" cy="67570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tid_256.png"/>
                    <pic:cNvPicPr/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060" cy="675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3B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2193925</wp:posOffset>
                </wp:positionH>
                <wp:positionV relativeFrom="paragraph">
                  <wp:posOffset>4316095</wp:posOffset>
                </wp:positionV>
                <wp:extent cx="5029200" cy="365760"/>
                <wp:effectExtent l="0" t="0" r="2540" b="635"/>
                <wp:wrapSquare wrapText="bothSides"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A81" w:rsidRDefault="00436A81" w:rsidP="00436A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Python in Mantid and Extending Mantid using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72.75pt;margin-top:339.85pt;width:396pt;height:28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jvutgIAALo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" o:allowincell="f" filled="f" stroked="f">
                <v:textbox>
                  <w:txbxContent>
                    <w:p w:rsidR="00436A81" w:rsidRDefault="00436A81" w:rsidP="00436A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Python in Mantid and Extending Mantid using Python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63B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4064000</wp:posOffset>
                </wp:positionV>
                <wp:extent cx="5029200" cy="365760"/>
                <wp:effectExtent l="3810" t="1905" r="0" b="3810"/>
                <wp:wrapSquare wrapText="bothSides"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0090" w:rsidRDefault="00DD460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158618683"/>
                                <w:comboBox>
                                  <w:listItem w:value="Choose an item."/>
                                </w:comboBox>
                              </w:sdtPr>
                              <w:sdtEndPr/>
                              <w:sdtContent>
                                <w:r w:rsidR="00436A81">
                                  <w:rPr>
                                    <w:sz w:val="28"/>
                                    <w:szCs w:val="28"/>
                                  </w:rPr>
                                  <w:t>Mantid Introduction</w:t>
                                </w:r>
                              </w:sdtContent>
                            </w:sdt>
                            <w:r w:rsidR="00436A81">
                              <w:rPr>
                                <w:sz w:val="28"/>
                                <w:szCs w:val="28"/>
                              </w:rPr>
                              <w:t>, Introduction to Python,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72.8pt;margin-top:320pt;width:396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" o:allowincell="f" filled="f" stroked="f">
                <v:textbox>
                  <w:txbxContent>
                    <w:p w:rsidR="00560090" w:rsidRDefault="00436A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sz w:val="28"/>
                            <w:szCs w:val="28"/>
                          </w:rPr>
                          <w:id w:val="158618683"/>
                          <w:placeholder>
                            <w:docPart w:val="CD992F0CE03F4C9A87DCAB568B95FE3A"/>
                          </w:placeholder>
                          <w:comboBox>
                            <w:listItem w:value="Choose an item."/>
                          </w:comboBox>
                        </w:sdtPr>
                        <w:sdtContent>
                          <w:r>
                            <w:rPr>
                              <w:sz w:val="28"/>
                              <w:szCs w:val="28"/>
                            </w:rPr>
                            <w:t>Mantid Introduction</w:t>
                          </w:r>
                        </w:sdtContent>
                      </w:sdt>
                      <w:r>
                        <w:rPr>
                          <w:sz w:val="28"/>
                          <w:szCs w:val="28"/>
                        </w:rPr>
                        <w:t>, Introduction to Python,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63B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6035040</wp:posOffset>
                </wp:positionV>
                <wp:extent cx="5029200" cy="365760"/>
                <wp:effectExtent l="381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58618684"/>
                              <w:comboBox>
                                <w:listItem w:value="Choose an item."/>
                              </w:comboBox>
                            </w:sdtPr>
                            <w:sdtEndPr/>
                            <w:sdtContent>
                              <w:p w:rsidR="00560090" w:rsidRDefault="00436A81">
                                <w:pPr>
                                  <w:pStyle w:val="Heading3"/>
                                </w:pPr>
                                <w:r>
                                  <w:t>Mantid Training School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72.8pt;margin-top:475.2pt;width:396pt;height:28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" o:allowincell="f" filled="f" stroked="f">
                <v:textbox>
                  <w:txbxContent>
                    <w:sdt>
                      <w:sdtPr>
                        <w:id w:val="158618684"/>
                        <w:placeholder>
                          <w:docPart w:val="CD992F0CE03F4C9A87DCAB568B95FE3A"/>
                        </w:placeholder>
                        <w:comboBox>
                          <w:listItem w:value="Choose an item."/>
                        </w:comboBox>
                      </w:sdtPr>
                      <w:sdtEndPr/>
                      <w:sdtContent>
                        <w:p w:rsidR="00560090" w:rsidRDefault="00436A81">
                          <w:pPr>
                            <w:pStyle w:val="Heading3"/>
                          </w:pPr>
                          <w:r>
                            <w:t>Mantid Training School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C463B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3108960</wp:posOffset>
                </wp:positionV>
                <wp:extent cx="5029200" cy="365760"/>
                <wp:effectExtent l="3810" t="3810" r="0" b="1905"/>
                <wp:wrapSquare wrapText="bothSides"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id w:val="158618682"/>
                              <w:comboBox>
                                <w:listItem w:value="Choose an item."/>
                              </w:comboBox>
                            </w:sdtPr>
                            <w:sdtEndPr/>
                            <w:sdtContent>
                              <w:p w:rsidR="00560090" w:rsidRDefault="00256D9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Pia Jensen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72.8pt;margin-top:244.8pt;width:396pt;height:28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" o:allowincell="f" filled="f" stroked="f">
                <v:textbox>
                  <w:txbxContent>
                    <w:sdt>
                      <w:sdtPr>
                        <w:rPr>
                          <w:sz w:val="28"/>
                          <w:szCs w:val="28"/>
                        </w:rPr>
                        <w:id w:val="158618682"/>
                        <w:placeholder>
                          <w:docPart w:val="CD992F0CE03F4C9A87DCAB568B95FE3A"/>
                        </w:placeholder>
                        <w:comboBox>
                          <w:listItem w:value="Choose an item."/>
                        </w:comboBox>
                      </w:sdtPr>
                      <w:sdtEndPr/>
                      <w:sdtContent>
                        <w:p w:rsidR="00560090" w:rsidRDefault="00256D9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Pia Jensen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C463B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914400</wp:posOffset>
                </wp:positionV>
                <wp:extent cx="5029200" cy="731520"/>
                <wp:effectExtent l="3810" t="0" r="0" b="1905"/>
                <wp:wrapSquare wrapText="bothSides"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sz w:val="56"/>
                                <w:szCs w:val="56"/>
                              </w:rPr>
                              <w:id w:val="158618681"/>
                              <w:comboBox>
                                <w:listItem w:value="Choose an item."/>
                              </w:comboBox>
                            </w:sdtPr>
                            <w:sdtEndPr/>
                            <w:sdtContent>
                              <w:p w:rsidR="00560090" w:rsidRDefault="00436A81">
                                <w:pPr>
                                  <w:pStyle w:val="Heading4"/>
                                  <w:rPr>
                                    <w:sz w:val="80"/>
                                    <w:szCs w:val="80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</w:rPr>
                                  <w:t>Certificate of Participation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172.8pt;margin-top:1in;width:396pt;height:57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" o:allowincell="f" filled="f" stroked="f">
                <v:textbox>
                  <w:txbxContent>
                    <w:sdt>
                      <w:sdtPr>
                        <w:rPr>
                          <w:sz w:val="56"/>
                          <w:szCs w:val="56"/>
                        </w:rPr>
                        <w:id w:val="158618681"/>
                        <w:placeholder>
                          <w:docPart w:val="CD992F0CE03F4C9A87DCAB568B95FE3A"/>
                        </w:placeholder>
                        <w:comboBox>
                          <w:listItem w:value="Choose an item."/>
                        </w:comboBox>
                      </w:sdtPr>
                      <w:sdtEndPr/>
                      <w:sdtContent>
                        <w:p w:rsidR="00560090" w:rsidRDefault="00436A81">
                          <w:pPr>
                            <w:pStyle w:val="Heading4"/>
                            <w:rPr>
                              <w:sz w:val="80"/>
                              <w:szCs w:val="80"/>
                            </w:rPr>
                          </w:pPr>
                          <w:r>
                            <w:rPr>
                              <w:sz w:val="56"/>
                              <w:szCs w:val="56"/>
                            </w:rPr>
                            <w:t>Certificate of Participation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C463B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131935" cy="7006590"/>
                <wp:effectExtent l="0" t="0" r="0" b="0"/>
                <wp:wrapSquare wrapText="bothSides"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1935" cy="7006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0090" w:rsidRDefault="000D38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4213C04E" wp14:editId="0AC548D4">
                                  <wp:extent cx="9131935" cy="700659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31935" cy="7006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0;margin-top:0;width:719.05pt;height:551.7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" o:allowincell="f" filled="f" stroked="f">
                <v:textbox style="mso-fit-shape-to-text:t" inset="0,0,0,0">
                  <w:txbxContent>
                    <w:p w:rsidR="00560090" w:rsidRDefault="000D3820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4213C04E" wp14:editId="0AC548D4">
                            <wp:extent cx="9131935" cy="700659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31935" cy="7006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60090">
      <w:pgSz w:w="15840" w:h="12240" w:orient="landscape" w:code="1"/>
      <w:pgMar w:top="576" w:right="576" w:bottom="576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A81"/>
    <w:rsid w:val="000D3820"/>
    <w:rsid w:val="00256D93"/>
    <w:rsid w:val="00436A81"/>
    <w:rsid w:val="00485126"/>
    <w:rsid w:val="00560090"/>
    <w:rsid w:val="00C463B5"/>
    <w:rsid w:val="00DD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D93"/>
    <w:pPr>
      <w:autoSpaceDE w:val="0"/>
      <w:autoSpaceDN w:val="0"/>
    </w:pPr>
    <w:rPr>
      <w:rFonts w:ascii="Arial" w:hAnsi="Arial" w:cs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" w:hAnsi="Times" w:cs="Times New Roman"/>
      <w:b/>
      <w:bCs/>
      <w:sz w:val="30"/>
      <w:szCs w:val="3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" w:hAnsi="Times" w:cs="Times New Roman"/>
      <w:b/>
      <w:bCs/>
      <w:i/>
      <w:iCs/>
      <w:sz w:val="40"/>
      <w:szCs w:val="4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96"/>
      <w:szCs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8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D382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D93"/>
    <w:pPr>
      <w:autoSpaceDE w:val="0"/>
      <w:autoSpaceDN w:val="0"/>
    </w:pPr>
    <w:rPr>
      <w:rFonts w:ascii="Arial" w:hAnsi="Arial" w:cs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" w:hAnsi="Times" w:cs="Times New Roman"/>
      <w:b/>
      <w:bCs/>
      <w:sz w:val="30"/>
      <w:szCs w:val="3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" w:hAnsi="Times" w:cs="Times New Roman"/>
      <w:b/>
      <w:bCs/>
      <w:i/>
      <w:iCs/>
      <w:sz w:val="40"/>
      <w:szCs w:val="4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96"/>
      <w:szCs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8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D38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rc79113\AppData\Roaming\Microsoft\Templates\EdWorld_GenericCe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14E77D7CFA431686514810281A2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4E76-60EC-4221-83A3-2C1BBCD7CBD2}"/>
      </w:docPartPr>
      <w:docPartBody>
        <w:p w:rsidR="00DD5ED3" w:rsidRDefault="00846CC8" w:rsidP="00846CC8">
          <w:pPr>
            <w:pStyle w:val="9914E77D7CFA431686514810281A2E7A"/>
          </w:pPr>
          <w:r w:rsidRPr="007F3F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000"/>
    <w:rsid w:val="00037532"/>
    <w:rsid w:val="0021570C"/>
    <w:rsid w:val="00487EB9"/>
    <w:rsid w:val="00846CC8"/>
    <w:rsid w:val="00DD5ED3"/>
    <w:rsid w:val="00E9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6CC8"/>
    <w:rPr>
      <w:color w:val="808080"/>
    </w:rPr>
  </w:style>
  <w:style w:type="paragraph" w:customStyle="1" w:styleId="CD992F0CE03F4C9A87DCAB568B95FE3A">
    <w:name w:val="CD992F0CE03F4C9A87DCAB568B95FE3A"/>
  </w:style>
  <w:style w:type="paragraph" w:customStyle="1" w:styleId="35BEE635780640A0B611E0CE02CE56A1">
    <w:name w:val="35BEE635780640A0B611E0CE02CE56A1"/>
    <w:rsid w:val="00E94000"/>
  </w:style>
  <w:style w:type="paragraph" w:customStyle="1" w:styleId="9914E77D7CFA431686514810281A2E7A">
    <w:name w:val="9914E77D7CFA431686514810281A2E7A"/>
    <w:rsid w:val="00846C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6CC8"/>
    <w:rPr>
      <w:color w:val="808080"/>
    </w:rPr>
  </w:style>
  <w:style w:type="paragraph" w:customStyle="1" w:styleId="CD992F0CE03F4C9A87DCAB568B95FE3A">
    <w:name w:val="CD992F0CE03F4C9A87DCAB568B95FE3A"/>
  </w:style>
  <w:style w:type="paragraph" w:customStyle="1" w:styleId="35BEE635780640A0B611E0CE02CE56A1">
    <w:name w:val="35BEE635780640A0B611E0CE02CE56A1"/>
    <w:rsid w:val="00E94000"/>
  </w:style>
  <w:style w:type="paragraph" w:customStyle="1" w:styleId="9914E77D7CFA431686514810281A2E7A">
    <w:name w:val="9914E77D7CFA431686514810281A2E7A"/>
    <w:rsid w:val="00846C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F6F1A10-F42D-4CA6-BED6-F31E291B9B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EdWorld_GenericCert.dotx</Template>
  <TotalTime>16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8</CharactersWithSpaces>
  <SharedDoc>false</SharedDoc>
  <HLinks>
    <vt:vector size="6" baseType="variant">
      <vt:variant>
        <vt:i4>8192046</vt:i4>
      </vt:variant>
      <vt:variant>
        <vt:i4>1142</vt:i4>
      </vt:variant>
      <vt:variant>
        <vt:i4>1025</vt:i4>
      </vt:variant>
      <vt:variant>
        <vt:i4>1</vt:i4>
      </vt:variant>
      <vt:variant>
        <vt:lpwstr>\\Edmin2a\development\Developers\pestrada\EDUCATION.WORLD\CERTIFICATE_TEMPLATES\frames_titles\cert_generic.gif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Draper</dc:creator>
  <cp:lastModifiedBy>Nicholas Draper</cp:lastModifiedBy>
  <cp:revision>3</cp:revision>
  <cp:lastPrinted>2013-11-18T10:41:00Z</cp:lastPrinted>
  <dcterms:created xsi:type="dcterms:W3CDTF">2013-11-18T09:50:00Z</dcterms:created>
  <dcterms:modified xsi:type="dcterms:W3CDTF">2013-11-18T10:41:00Z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TC018857739991</vt:lpwstr>
  </property>
</Properties>
</file>